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271" w:rsidRPr="009775C4" w:rsidRDefault="007E3271">
      <w:pPr>
        <w:rPr>
          <w:rFonts w:cs="Times New Roman"/>
        </w:rPr>
        <w:sectPr w:rsidR="007E3271" w:rsidRPr="009775C4" w:rsidSect="00233A1F">
          <w:headerReference w:type="default" r:id="rId7"/>
          <w:footerReference w:type="default" r:id="rId8"/>
          <w:type w:val="continuous"/>
          <w:pgSz w:w="11906" w:h="16838" w:code="9"/>
          <w:pgMar w:top="1418" w:right="851" w:bottom="851" w:left="851" w:header="1077" w:footer="397" w:gutter="0"/>
          <w:cols w:space="720"/>
          <w:docGrid w:type="lines" w:linePitch="312"/>
        </w:sectPr>
      </w:pPr>
    </w:p>
    <w:p w:rsidR="001D49E8" w:rsidRPr="009775C4" w:rsidRDefault="001D49E8" w:rsidP="002B38F2">
      <w:pPr>
        <w:rPr>
          <w:rFonts w:cs="Times New Roman"/>
        </w:rPr>
      </w:pPr>
    </w:p>
    <w:sectPr w:rsidR="001D49E8" w:rsidRPr="009775C4" w:rsidSect="001D49E8">
      <w:type w:val="continuous"/>
      <w:pgSz w:w="11906" w:h="16838" w:code="9"/>
      <w:pgMar w:top="1418" w:right="851" w:bottom="851" w:left="851" w:header="1077" w:footer="397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6DB0" w:rsidRDefault="00EA6DB0">
      <w:r>
        <w:separator/>
      </w:r>
    </w:p>
  </w:endnote>
  <w:endnote w:type="continuationSeparator" w:id="0">
    <w:p w:rsidR="00EA6DB0" w:rsidRDefault="00EA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6DB0" w:rsidRDefault="00EA6DB0">
      <w:r>
        <w:separator/>
      </w:r>
    </w:p>
  </w:footnote>
  <w:footnote w:type="continuationSeparator" w:id="0">
    <w:p w:rsidR="00EA6DB0" w:rsidRDefault="00EA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24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4E"/>
    <w:rsid w:val="000056D6"/>
    <w:rsid w:val="0001019D"/>
    <w:rsid w:val="000109CE"/>
    <w:rsid w:val="00011D4D"/>
    <w:rsid w:val="00015C4D"/>
    <w:rsid w:val="0002398B"/>
    <w:rsid w:val="00030803"/>
    <w:rsid w:val="00031EF1"/>
    <w:rsid w:val="00035906"/>
    <w:rsid w:val="000553D1"/>
    <w:rsid w:val="00071195"/>
    <w:rsid w:val="00071C3E"/>
    <w:rsid w:val="0008345B"/>
    <w:rsid w:val="0008414C"/>
    <w:rsid w:val="000976F7"/>
    <w:rsid w:val="000A1FD7"/>
    <w:rsid w:val="000A3800"/>
    <w:rsid w:val="000B5C23"/>
    <w:rsid w:val="000B60AF"/>
    <w:rsid w:val="0010216A"/>
    <w:rsid w:val="00111EEE"/>
    <w:rsid w:val="00125D11"/>
    <w:rsid w:val="001564EF"/>
    <w:rsid w:val="00161AF2"/>
    <w:rsid w:val="00172A27"/>
    <w:rsid w:val="001746CA"/>
    <w:rsid w:val="00176909"/>
    <w:rsid w:val="00182CCB"/>
    <w:rsid w:val="00190823"/>
    <w:rsid w:val="00191B94"/>
    <w:rsid w:val="00195E4F"/>
    <w:rsid w:val="00196115"/>
    <w:rsid w:val="001A17D3"/>
    <w:rsid w:val="001B0AF9"/>
    <w:rsid w:val="001B0EFD"/>
    <w:rsid w:val="001D3E6D"/>
    <w:rsid w:val="001D49E8"/>
    <w:rsid w:val="001D791C"/>
    <w:rsid w:val="001E1B34"/>
    <w:rsid w:val="001E3BA4"/>
    <w:rsid w:val="001F1647"/>
    <w:rsid w:val="001F3073"/>
    <w:rsid w:val="001F5284"/>
    <w:rsid w:val="00203B80"/>
    <w:rsid w:val="00206429"/>
    <w:rsid w:val="0020652C"/>
    <w:rsid w:val="00207B72"/>
    <w:rsid w:val="002138B1"/>
    <w:rsid w:val="00214B76"/>
    <w:rsid w:val="002249D9"/>
    <w:rsid w:val="00226D97"/>
    <w:rsid w:val="00233A1F"/>
    <w:rsid w:val="00237350"/>
    <w:rsid w:val="002431DF"/>
    <w:rsid w:val="002600F1"/>
    <w:rsid w:val="00272900"/>
    <w:rsid w:val="002A44B8"/>
    <w:rsid w:val="002A50EF"/>
    <w:rsid w:val="002B38F2"/>
    <w:rsid w:val="002B723E"/>
    <w:rsid w:val="002C1C8D"/>
    <w:rsid w:val="002C4276"/>
    <w:rsid w:val="002D24DA"/>
    <w:rsid w:val="002D7588"/>
    <w:rsid w:val="002E6767"/>
    <w:rsid w:val="003013B7"/>
    <w:rsid w:val="0031200B"/>
    <w:rsid w:val="00321A57"/>
    <w:rsid w:val="00321C60"/>
    <w:rsid w:val="00321ECE"/>
    <w:rsid w:val="00322C34"/>
    <w:rsid w:val="00324BC6"/>
    <w:rsid w:val="003265D4"/>
    <w:rsid w:val="00334EAC"/>
    <w:rsid w:val="00335E38"/>
    <w:rsid w:val="003457C9"/>
    <w:rsid w:val="00347E5C"/>
    <w:rsid w:val="003578BE"/>
    <w:rsid w:val="0037166E"/>
    <w:rsid w:val="00394B42"/>
    <w:rsid w:val="00394D7B"/>
    <w:rsid w:val="003953FE"/>
    <w:rsid w:val="003A5B14"/>
    <w:rsid w:val="003B0E7B"/>
    <w:rsid w:val="003E3421"/>
    <w:rsid w:val="003F269C"/>
    <w:rsid w:val="0040107E"/>
    <w:rsid w:val="00403180"/>
    <w:rsid w:val="0040402C"/>
    <w:rsid w:val="0041384B"/>
    <w:rsid w:val="00414480"/>
    <w:rsid w:val="00417680"/>
    <w:rsid w:val="004201A9"/>
    <w:rsid w:val="00424374"/>
    <w:rsid w:val="00433AE2"/>
    <w:rsid w:val="00442F0A"/>
    <w:rsid w:val="00443AE9"/>
    <w:rsid w:val="004828FA"/>
    <w:rsid w:val="0048310C"/>
    <w:rsid w:val="004838B3"/>
    <w:rsid w:val="00486BED"/>
    <w:rsid w:val="00492C2B"/>
    <w:rsid w:val="00496832"/>
    <w:rsid w:val="004B274B"/>
    <w:rsid w:val="004E01F6"/>
    <w:rsid w:val="00505518"/>
    <w:rsid w:val="0050771D"/>
    <w:rsid w:val="00523187"/>
    <w:rsid w:val="00523B09"/>
    <w:rsid w:val="00526BDE"/>
    <w:rsid w:val="005600B8"/>
    <w:rsid w:val="005841F8"/>
    <w:rsid w:val="005877FF"/>
    <w:rsid w:val="00587F2B"/>
    <w:rsid w:val="00595546"/>
    <w:rsid w:val="0059640C"/>
    <w:rsid w:val="005D0423"/>
    <w:rsid w:val="005D4716"/>
    <w:rsid w:val="005D6C0C"/>
    <w:rsid w:val="005D7831"/>
    <w:rsid w:val="005F1E38"/>
    <w:rsid w:val="0060799E"/>
    <w:rsid w:val="00620FA2"/>
    <w:rsid w:val="00624962"/>
    <w:rsid w:val="00625987"/>
    <w:rsid w:val="006320F4"/>
    <w:rsid w:val="0063786F"/>
    <w:rsid w:val="006508E4"/>
    <w:rsid w:val="00652487"/>
    <w:rsid w:val="00654F15"/>
    <w:rsid w:val="0065609A"/>
    <w:rsid w:val="006635EB"/>
    <w:rsid w:val="006652A7"/>
    <w:rsid w:val="006723B6"/>
    <w:rsid w:val="00677A57"/>
    <w:rsid w:val="00680F79"/>
    <w:rsid w:val="0068201A"/>
    <w:rsid w:val="006956B3"/>
    <w:rsid w:val="00697887"/>
    <w:rsid w:val="006A0C87"/>
    <w:rsid w:val="006A250D"/>
    <w:rsid w:val="006A3800"/>
    <w:rsid w:val="006A71D3"/>
    <w:rsid w:val="006A7AD7"/>
    <w:rsid w:val="006B2E09"/>
    <w:rsid w:val="006B4036"/>
    <w:rsid w:val="006C4EAE"/>
    <w:rsid w:val="006C6E7C"/>
    <w:rsid w:val="006E542C"/>
    <w:rsid w:val="006F70F3"/>
    <w:rsid w:val="00715D92"/>
    <w:rsid w:val="00730DDD"/>
    <w:rsid w:val="00733AB5"/>
    <w:rsid w:val="00751D9A"/>
    <w:rsid w:val="007538AA"/>
    <w:rsid w:val="00753A4D"/>
    <w:rsid w:val="00763EBC"/>
    <w:rsid w:val="0077668E"/>
    <w:rsid w:val="00783D5A"/>
    <w:rsid w:val="0078469F"/>
    <w:rsid w:val="00787C23"/>
    <w:rsid w:val="007A6AAB"/>
    <w:rsid w:val="007B3497"/>
    <w:rsid w:val="007B6E45"/>
    <w:rsid w:val="007B704C"/>
    <w:rsid w:val="007C2336"/>
    <w:rsid w:val="007D264C"/>
    <w:rsid w:val="007E3271"/>
    <w:rsid w:val="007F1987"/>
    <w:rsid w:val="007F3E72"/>
    <w:rsid w:val="00802617"/>
    <w:rsid w:val="00804FD0"/>
    <w:rsid w:val="00806D11"/>
    <w:rsid w:val="0080713B"/>
    <w:rsid w:val="00812FDB"/>
    <w:rsid w:val="00817E72"/>
    <w:rsid w:val="008325E5"/>
    <w:rsid w:val="00834818"/>
    <w:rsid w:val="008462EA"/>
    <w:rsid w:val="00853119"/>
    <w:rsid w:val="008613C7"/>
    <w:rsid w:val="00861DD8"/>
    <w:rsid w:val="008634E1"/>
    <w:rsid w:val="008658DE"/>
    <w:rsid w:val="008754EF"/>
    <w:rsid w:val="008B7FA5"/>
    <w:rsid w:val="008C6E70"/>
    <w:rsid w:val="008E300E"/>
    <w:rsid w:val="008E4AFB"/>
    <w:rsid w:val="008E6DE4"/>
    <w:rsid w:val="00903099"/>
    <w:rsid w:val="00912404"/>
    <w:rsid w:val="00915975"/>
    <w:rsid w:val="0093064E"/>
    <w:rsid w:val="009306E5"/>
    <w:rsid w:val="00934608"/>
    <w:rsid w:val="00940E8C"/>
    <w:rsid w:val="00964EED"/>
    <w:rsid w:val="009775C4"/>
    <w:rsid w:val="00977902"/>
    <w:rsid w:val="00981F09"/>
    <w:rsid w:val="009830CA"/>
    <w:rsid w:val="009853A3"/>
    <w:rsid w:val="00993089"/>
    <w:rsid w:val="0099589A"/>
    <w:rsid w:val="009A7F4D"/>
    <w:rsid w:val="009B1CFE"/>
    <w:rsid w:val="009B79D7"/>
    <w:rsid w:val="009C00C3"/>
    <w:rsid w:val="009C2B2B"/>
    <w:rsid w:val="009C2BD0"/>
    <w:rsid w:val="009C3866"/>
    <w:rsid w:val="009E64B6"/>
    <w:rsid w:val="009F3FA6"/>
    <w:rsid w:val="009F4818"/>
    <w:rsid w:val="009F51ED"/>
    <w:rsid w:val="00A31855"/>
    <w:rsid w:val="00A50003"/>
    <w:rsid w:val="00A57434"/>
    <w:rsid w:val="00A759C6"/>
    <w:rsid w:val="00A779AF"/>
    <w:rsid w:val="00A83522"/>
    <w:rsid w:val="00AA5B58"/>
    <w:rsid w:val="00AC5CEA"/>
    <w:rsid w:val="00AC720D"/>
    <w:rsid w:val="00AD48F6"/>
    <w:rsid w:val="00AE7F78"/>
    <w:rsid w:val="00AF600E"/>
    <w:rsid w:val="00B05EAB"/>
    <w:rsid w:val="00B16C62"/>
    <w:rsid w:val="00B263CF"/>
    <w:rsid w:val="00B306A1"/>
    <w:rsid w:val="00B35D84"/>
    <w:rsid w:val="00B472C6"/>
    <w:rsid w:val="00B74E66"/>
    <w:rsid w:val="00B8294F"/>
    <w:rsid w:val="00B86565"/>
    <w:rsid w:val="00B92F70"/>
    <w:rsid w:val="00BB22AD"/>
    <w:rsid w:val="00BB3873"/>
    <w:rsid w:val="00BD469A"/>
    <w:rsid w:val="00BD6337"/>
    <w:rsid w:val="00BD6F5C"/>
    <w:rsid w:val="00BF14B3"/>
    <w:rsid w:val="00BF2873"/>
    <w:rsid w:val="00BF4ACB"/>
    <w:rsid w:val="00C05108"/>
    <w:rsid w:val="00C05A1D"/>
    <w:rsid w:val="00C060FE"/>
    <w:rsid w:val="00C06FEA"/>
    <w:rsid w:val="00C15B49"/>
    <w:rsid w:val="00C15C0D"/>
    <w:rsid w:val="00C2171F"/>
    <w:rsid w:val="00C243FF"/>
    <w:rsid w:val="00C47DB3"/>
    <w:rsid w:val="00C56595"/>
    <w:rsid w:val="00C66818"/>
    <w:rsid w:val="00C854FC"/>
    <w:rsid w:val="00C92959"/>
    <w:rsid w:val="00CA5389"/>
    <w:rsid w:val="00CC5EF2"/>
    <w:rsid w:val="00CD090F"/>
    <w:rsid w:val="00CD3CC3"/>
    <w:rsid w:val="00CD6005"/>
    <w:rsid w:val="00CE3289"/>
    <w:rsid w:val="00CE6742"/>
    <w:rsid w:val="00CE784A"/>
    <w:rsid w:val="00CF342B"/>
    <w:rsid w:val="00CF5B4D"/>
    <w:rsid w:val="00CF5BD0"/>
    <w:rsid w:val="00D1121A"/>
    <w:rsid w:val="00D20E10"/>
    <w:rsid w:val="00D2507A"/>
    <w:rsid w:val="00D25F9D"/>
    <w:rsid w:val="00D53A87"/>
    <w:rsid w:val="00D63B0B"/>
    <w:rsid w:val="00D65469"/>
    <w:rsid w:val="00D669E2"/>
    <w:rsid w:val="00D82050"/>
    <w:rsid w:val="00D85741"/>
    <w:rsid w:val="00D95097"/>
    <w:rsid w:val="00DA649C"/>
    <w:rsid w:val="00DB2B51"/>
    <w:rsid w:val="00DD6AB8"/>
    <w:rsid w:val="00DF531C"/>
    <w:rsid w:val="00DF6359"/>
    <w:rsid w:val="00E055FC"/>
    <w:rsid w:val="00E05CF1"/>
    <w:rsid w:val="00E072EE"/>
    <w:rsid w:val="00E3283E"/>
    <w:rsid w:val="00E37E5A"/>
    <w:rsid w:val="00E455CF"/>
    <w:rsid w:val="00E67F5B"/>
    <w:rsid w:val="00E705BA"/>
    <w:rsid w:val="00E73966"/>
    <w:rsid w:val="00E7615F"/>
    <w:rsid w:val="00E80A94"/>
    <w:rsid w:val="00E9238D"/>
    <w:rsid w:val="00E94E86"/>
    <w:rsid w:val="00EA6DB0"/>
    <w:rsid w:val="00EB209B"/>
    <w:rsid w:val="00EB2C68"/>
    <w:rsid w:val="00EB51C8"/>
    <w:rsid w:val="00EC6A83"/>
    <w:rsid w:val="00EF0BC0"/>
    <w:rsid w:val="00F01CC9"/>
    <w:rsid w:val="00F05409"/>
    <w:rsid w:val="00F213F5"/>
    <w:rsid w:val="00F30953"/>
    <w:rsid w:val="00F3164F"/>
    <w:rsid w:val="00F40913"/>
    <w:rsid w:val="00F4321F"/>
    <w:rsid w:val="00F43AA1"/>
    <w:rsid w:val="00F5373F"/>
    <w:rsid w:val="00F55B81"/>
    <w:rsid w:val="00F643E3"/>
    <w:rsid w:val="00F800E4"/>
    <w:rsid w:val="00F84BEB"/>
    <w:rsid w:val="00F84F2D"/>
    <w:rsid w:val="00F9368B"/>
    <w:rsid w:val="00FA325E"/>
    <w:rsid w:val="00FA400F"/>
    <w:rsid w:val="00FC6629"/>
    <w:rsid w:val="00FE4A76"/>
    <w:rsid w:val="00FF2138"/>
    <w:rsid w:val="00FF2C1D"/>
    <w:rsid w:val="019C4624"/>
    <w:rsid w:val="02FD4712"/>
    <w:rsid w:val="03002D3F"/>
    <w:rsid w:val="041511DD"/>
    <w:rsid w:val="04C61C49"/>
    <w:rsid w:val="06F064E6"/>
    <w:rsid w:val="06FC5A06"/>
    <w:rsid w:val="0A8A4806"/>
    <w:rsid w:val="0B00722D"/>
    <w:rsid w:val="10226D9A"/>
    <w:rsid w:val="11560AFF"/>
    <w:rsid w:val="1255627B"/>
    <w:rsid w:val="1AAC53B5"/>
    <w:rsid w:val="1C0C29A7"/>
    <w:rsid w:val="1D464B23"/>
    <w:rsid w:val="28396395"/>
    <w:rsid w:val="29AF4002"/>
    <w:rsid w:val="33CF1438"/>
    <w:rsid w:val="41335A86"/>
    <w:rsid w:val="41CB5C3C"/>
    <w:rsid w:val="45260CDF"/>
    <w:rsid w:val="4748710C"/>
    <w:rsid w:val="4D292194"/>
    <w:rsid w:val="4D944281"/>
    <w:rsid w:val="51C05E1A"/>
    <w:rsid w:val="55E4589D"/>
    <w:rsid w:val="56950360"/>
    <w:rsid w:val="57812C83"/>
    <w:rsid w:val="580402CE"/>
    <w:rsid w:val="58E850FE"/>
    <w:rsid w:val="5B0D6F9C"/>
    <w:rsid w:val="5B6B27AD"/>
    <w:rsid w:val="5D847823"/>
    <w:rsid w:val="5DBD13D4"/>
    <w:rsid w:val="5F076875"/>
    <w:rsid w:val="67776554"/>
    <w:rsid w:val="68E0792D"/>
    <w:rsid w:val="6A474437"/>
    <w:rsid w:val="6B2B127A"/>
    <w:rsid w:val="70312980"/>
    <w:rsid w:val="74A63681"/>
    <w:rsid w:val="75763C91"/>
    <w:rsid w:val="7A3B222B"/>
    <w:rsid w:val="7D4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32A2400"/>
  <w15:chartTrackingRefBased/>
  <w15:docId w15:val="{0B5189D7-C120-004B-979B-D5D772D4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Shenyanch</dc:creator>
  <cp:keywords/>
  <dc:description/>
  <cp:lastModifiedBy>沈 炎川</cp:lastModifiedBy>
  <cp:revision>1</cp:revision>
  <cp:lastPrinted>2020-09-08T13:49:00Z</cp:lastPrinted>
  <dcterms:created xsi:type="dcterms:W3CDTF">2020-11-04T08:39:00Z</dcterms:created>
  <dcterms:modified xsi:type="dcterms:W3CDTF">2020-11-04T08:39:00Z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