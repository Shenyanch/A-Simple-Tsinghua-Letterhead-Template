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已知集合</w:t>
      </w:r>
      <m:oMath>
        <m:r>
          <m:t>A</m:t>
        </m:r>
        <m:r>
          <m:t>=</m:t>
        </m:r>
        <m:r>
          <m:t>{</m:t>
        </m:r>
        <m:r>
          <m:t>x</m:t>
        </m:r>
        <m:r>
          <m:t>∈</m:t>
        </m:r>
        <m:r>
          <m:rPr>
            <m:sty m:val="p"/>
            <m:scr m:val="double-struck"/>
          </m:rPr>
          <m:t>N</m:t>
        </m:r>
        <m:r>
          <m:t>∣</m:t>
        </m:r>
        <m:r>
          <m:t>−</m:t>
        </m:r>
        <m:r>
          <m:t>1</m:t>
        </m:r>
        <m:r>
          <m:t>≤</m:t>
        </m:r>
        <m:r>
          <m:t>x</m:t>
        </m:r>
        <m:r>
          <m:t>≤</m:t>
        </m:r>
        <m:r>
          <m:t>4</m:t>
        </m:r>
        <m:r>
          <m:t>}</m:t>
        </m:r>
      </m:oMath>
      <w:r>
        <w:t xml:space="preserve">，</w:t>
      </w:r>
      <m:oMath>
        <m:r>
          <m:t>B</m:t>
        </m:r>
        <m:r>
          <m:t>{</m:t>
        </m:r>
        <m:r>
          <m:t>x</m:t>
        </m:r>
        <m:r>
          <m:t>∣</m:t>
        </m:r>
        <m:r>
          <m:t>−</m:t>
        </m:r>
        <m:r>
          <m:t>2</m:t>
        </m:r>
        <m:r>
          <m:t>≤</m:t>
        </m:r>
        <m:r>
          <m:t>x</m:t>
        </m:r>
        <m:r>
          <m:t>≤</m:t>
        </m:r>
        <m:r>
          <m:t>3</m:t>
        </m:r>
        <m:r>
          <m:t>}</m:t>
        </m:r>
      </m:oMath>
      <w:r>
        <w:t xml:space="preserve">，则</w:t>
      </w:r>
      <m:oMath>
        <m:r>
          <m:t>A</m:t>
        </m:r>
        <m:r>
          <m:t>∩</m:t>
        </m:r>
        <m:r>
          <m:t>B</m:t>
        </m:r>
        <m:r>
          <m:t>=</m:t>
        </m:r>
      </m:oMath>
      <w:r>
        <w:t xml:space="preserve"> </w:t>
      </w:r>
      <w:r>
        <w:t xml:space="preserve">(        )</w:t>
      </w:r>
      <w:r>
        <w:br/>
      </w:r>
      <w:r>
        <w:t xml:space="preserve">A. </w:t>
      </w:r>
      <m:oMath>
        <m:r>
          <m:t>[</m:t>
        </m:r>
        <m:r>
          <m:t>−</m:t>
        </m:r>
        <m:r>
          <m:t>1</m:t>
        </m:r>
        <m:r>
          <m:t>,</m:t>
        </m:r>
        <m:r>
          <m:t>3</m:t>
        </m:r>
        <m:r>
          <m:t>]</m:t>
        </m:r>
        <m:r>
          <m:t>]</m:t>
        </m:r>
      </m:oMath>
      <w:r>
        <w:t xml:space="preserve">           B. </w:t>
      </w:r>
      <m:oMath>
        <m:r>
          <m:t>[</m:t>
        </m:r>
        <m:r>
          <m:t>−</m:t>
        </m:r>
        <m:r>
          <m:t>2</m:t>
        </m:r>
        <m:r>
          <m:t>,</m:t>
        </m:r>
        <m:r>
          <m:t>4</m:t>
        </m:r>
        <m:r>
          <m:t>]</m:t>
        </m:r>
        <m:r>
          <m:t>]</m:t>
        </m:r>
      </m:oMath>
      <w:r>
        <w:t xml:space="preserve">           C. </w:t>
      </w:r>
      <m:oMath>
        <m:r>
          <m:t>{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}</m:t>
        </m:r>
      </m:oMath>
      <w:r>
        <w:t xml:space="preserve">           D. </w:t>
      </w:r>
      <m:oMath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}</m:t>
        </m:r>
      </m:oMath>
    </w:p>
    <w:p>
      <w:pPr>
        <w:numPr>
          <w:ilvl w:val="0"/>
          <w:numId w:val="1001"/>
        </w:numPr>
      </w:pPr>
      <w:r>
        <w:t xml:space="preserve">命题</w:t>
      </w:r>
      <w:r>
        <w:t xml:space="preserve">“</w:t>
      </w:r>
      <m:oMath>
        <m:r>
          <m:t>∀</m:t>
        </m:r>
        <m:r>
          <m:t>x</m:t>
        </m:r>
        <m:r>
          <m:t>≥</m:t>
        </m:r>
        <m:r>
          <m:t>0</m:t>
        </m:r>
        <m: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1</m:t>
        </m:r>
        <m:r>
          <m:t>≥</m:t>
        </m:r>
        <m:r>
          <m:t>−</m:t>
        </m:r>
        <m:r>
          <m:t>1</m:t>
        </m:r>
      </m:oMath>
      <w:r>
        <w:t xml:space="preserve">”</w:t>
      </w:r>
      <w:r>
        <w:t xml:space="preserve">的否定是</w:t>
      </w:r>
      <w:r>
        <w:t xml:space="preserve"> </w:t>
      </w:r>
      <w:r>
        <w:t xml:space="preserve">(        )</w:t>
      </w:r>
      <w:r>
        <w:br/>
      </w:r>
      <w:r>
        <w:t xml:space="preserve">A. </w:t>
      </w:r>
      <m:oMath>
        <m:r>
          <m:t>∀</m:t>
        </m:r>
        <m:r>
          <m:t>x</m:t>
        </m:r>
        <m:r>
          <m:t>≥</m:t>
        </m:r>
        <m:r>
          <m:t>0</m:t>
        </m:r>
        <m: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1</m:t>
        </m:r>
        <m:r>
          <m:t>&lt;</m:t>
        </m:r>
        <m:r>
          <m:t>−</m:t>
        </m:r>
        <m:r>
          <m:t>1</m:t>
        </m:r>
      </m:oMath>
      <w:r>
        <w:t xml:space="preserve">           B. </w:t>
      </w:r>
      <m:oMath>
        <m:r>
          <m:t>∀</m:t>
        </m:r>
        <m:r>
          <m:t>x</m:t>
        </m:r>
        <m:r>
          <m:t>&lt;</m:t>
        </m:r>
        <m:r>
          <m:t>0</m:t>
        </m:r>
        <m: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1</m:t>
        </m:r>
        <m:r>
          <m:t>&lt;</m:t>
        </m:r>
        <m:r>
          <m:t>−</m:t>
        </m:r>
        <m:r>
          <m:t>1</m:t>
        </m:r>
      </m:oMath>
      <w:r>
        <w:t xml:space="preserve">           C. </w:t>
      </w:r>
      <m:oMath>
        <m:r>
          <m:t>∃</m:t>
        </m:r>
        <m:r>
          <m:t>x</m:t>
        </m:r>
        <m:r>
          <m:t>≥</m:t>
        </m:r>
        <m:r>
          <m:t>0</m:t>
        </m:r>
        <m: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1</m:t>
        </m:r>
        <m:r>
          <m:t>&lt;</m:t>
        </m:r>
        <m:r>
          <m:t>−</m:t>
        </m:r>
        <m:r>
          <m:t>1</m:t>
        </m:r>
      </m:oMath>
      <w:r>
        <w:t xml:space="preserve">           D. </w:t>
      </w:r>
      <m:oMath>
        <m:r>
          <m:t>∃</m:t>
        </m:r>
        <m:r>
          <m:t>x</m:t>
        </m:r>
        <m:r>
          <m:t>&lt;</m:t>
        </m:r>
        <m:r>
          <m:t>0</m:t>
        </m:r>
        <m: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1</m:t>
        </m:r>
        <m:r>
          <m:t>&lt;</m:t>
        </m:r>
        <m:r>
          <m:t>−</m:t>
        </m:r>
        <m:r>
          <m:t>1</m:t>
        </m:r>
      </m:oMath>
    </w:p>
    <w:p>
      <w:pPr>
        <w:numPr>
          <w:ilvl w:val="0"/>
          <w:numId w:val="1001"/>
        </w:numPr>
      </w:pPr>
      <w:r>
        <w:t xml:space="preserve">设函数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+</m:t>
                  </m:r>
                  <m:r>
                    <m:t>m</m:t>
                  </m:r>
                  <m:r>
                    <m:t>,</m:t>
                  </m:r>
                  <m:r>
                    <m:t>x</m:t>
                  </m:r>
                  <m:r>
                    <m:t>≤</m:t>
                  </m:r>
                  <m:r>
                    <m:t>0</m:t>
                  </m:r>
                  <m:r>
                    <m:t>,</m:t>
                  </m:r>
                </m:e>
              </m:mr>
              <m:mr>
                <m:e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t>,</m:t>
                  </m:r>
                  <m:r>
                    <m:t>x</m:t>
                  </m:r>
                  <m:r>
                    <m:t>&gt;</m:t>
                  </m:r>
                  <m:r>
                    <m:t>0</m:t>
                  </m:r>
                  <m:r>
                    <m:t>.</m:t>
                  </m:r>
                </m:e>
              </m:mr>
            </m:m>
          </m:e>
        </m:d>
      </m:oMath>
      <w:r>
        <w:t xml:space="preserve">是奇函数，则</w:t>
      </w:r>
      <m:oMath>
        <m:r>
          <m:t>f</m:t>
        </m:r>
        <m:r>
          <m:t>(</m:t>
        </m:r>
        <m:r>
          <m:t>2</m:t>
        </m:r>
        <m:r>
          <m:t>)</m:t>
        </m:r>
        <m:r>
          <m:t>=</m:t>
        </m:r>
      </m:oMath>
      <w:r>
        <w:t xml:space="preserve"> </w:t>
      </w:r>
      <w:r>
        <w:t xml:space="preserve">(        )</w:t>
      </w:r>
      <w:r>
        <w:br/>
      </w:r>
      <w:r>
        <w:t xml:space="preserve">A. 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           B. </w:t>
      </w:r>
      <m:oMath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           C. </w:t>
      </w:r>
      <m:oMath>
        <m:r>
          <m:t>4</m:t>
        </m:r>
      </m:oMath>
      <w:r>
        <w:t xml:space="preserve">           D. </w:t>
      </w:r>
      <m:oMath>
        <m:r>
          <m:t>−</m:t>
        </m:r>
        <m:r>
          <m:t>4</m:t>
        </m:r>
      </m:oMath>
    </w:p>
    <w:p>
      <w:pPr>
        <w:numPr>
          <w:ilvl w:val="0"/>
          <w:numId w:val="1001"/>
        </w:numPr>
      </w:pPr>
      <w:r>
        <w:t xml:space="preserve">函数</w:t>
      </w:r>
      <m:oMath>
        <m:r>
          <m:t>y</m:t>
        </m:r>
        <m:r>
          <m:t>=</m:t>
        </m:r>
        <m:f>
          <m:fPr>
            <m:type m:val="bar"/>
          </m:fPr>
          <m:num>
            <m:r>
              <m:t>x</m:t>
            </m:r>
            <m:sSup>
              <m:e>
                <m:r>
                  <m:t>a</m:t>
                </m:r>
              </m:e>
              <m:sup>
                <m:r>
                  <m:t>x</m:t>
                </m:r>
              </m:sup>
            </m:sSup>
          </m:num>
          <m:den>
            <m:r>
              <m:t>|</m:t>
            </m:r>
            <m:r>
              <m:t>x</m:t>
            </m:r>
            <m:r>
              <m:t>|</m:t>
            </m:r>
          </m:den>
        </m:f>
        <m:r>
          <m:t>(</m:t>
        </m:r>
        <m:r>
          <m:t>a</m:t>
        </m:r>
        <m:r>
          <m:t>&gt;</m:t>
        </m:r>
        <m:r>
          <m:t>1</m:t>
        </m:r>
        <m:r>
          <m:t>)</m:t>
        </m:r>
      </m:oMath>
      <w:r>
        <w:t xml:space="preserve">的图像的大致形状是</w:t>
      </w:r>
      <w:r>
        <w:t xml:space="preserve"> </w:t>
      </w:r>
      <w:r>
        <w:t xml:space="preserve">(        )</w:t>
      </w:r>
      <w:r>
        <w:br/>
      </w:r>
      <w:r>
        <w:t xml:space="preserve">A. </w:t>
      </w:r>
      <w:r>
        <w:t xml:space="preserve">image</w:t>
      </w:r>
      <w:r>
        <w:t xml:space="preserve">           B. </w:t>
      </w:r>
      <m:oMath>
        <m:r>
          <m:t>1</m:t>
        </m:r>
      </m:oMath>
      <w:r>
        <w:t xml:space="preserve">           C. </w:t>
      </w:r>
      <m:oMath>
        <m:f>
          <m:fPr>
            <m:type m:val="bar"/>
          </m:fPr>
          <m:num>
            <m:r>
              <m:t>24</m:t>
            </m:r>
          </m:num>
          <m:den>
            <m:r>
              <m:t>25</m:t>
            </m:r>
          </m:den>
        </m:f>
      </m:oMath>
      <w:r>
        <w:t xml:space="preserve">           D. </w:t>
      </w:r>
      <m:oMath>
        <m: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25</m:t>
            </m:r>
          </m:den>
        </m:f>
      </m:oMath>
    </w:p>
    <w:p>
      <w:pPr>
        <w:numPr>
          <w:ilvl w:val="0"/>
          <w:numId w:val="1001"/>
        </w:numPr>
      </w:pPr>
      <w:r>
        <w:t xml:space="preserve"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−</m:t>
        </m:r>
        <m:r>
          <m:t>a</m:t>
        </m:r>
        <m:r>
          <m:t>x</m:t>
        </m:r>
        <m:r>
          <m:t>+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f>
          <m:fPr>
            <m:type m:val="bar"/>
          </m:fPr>
          <m:num>
            <m:r>
              <m:t>1</m:t>
            </m:r>
            <m:r>
              <m:t>−</m:t>
            </m:r>
            <m:r>
              <m:t>x</m:t>
            </m:r>
          </m:num>
          <m:den>
            <m:r>
              <m:t>1</m:t>
            </m:r>
            <m:r>
              <m:t>+</m:t>
            </m:r>
            <m:r>
              <m:t>x</m:t>
            </m:r>
          </m:den>
        </m:f>
      </m:oMath>
      <w:r>
        <w:br/>
      </w:r>
      <w:r>
        <w:t xml:space="preserve">（1）若</w:t>
      </w:r>
      <m:oMath>
        <m:r>
          <m:t>f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</m:e>
        </m:d>
        <m:r>
          <m:t>=</m:t>
        </m:r>
        <m: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，则实数</w:t>
      </w:r>
      <m:oMath>
        <m:r>
          <m:t>a</m:t>
        </m:r>
      </m:oMath>
      <w:r>
        <w:t xml:space="preserve">的值为</w:t>
      </w:r>
      <w:r>
        <w:rPr>
          <w:u w:val="single"/>
        </w:rPr>
        <w:t xml:space="preserve">           </w:t>
      </w:r>
      <w:r>
        <w:t xml:space="preserve">;</w:t>
      </w:r>
      <w:r>
        <w:t xml:space="preserve"> </w:t>
      </w:r>
      <w:r>
        <w:t xml:space="preserve">（2）</w:t>
      </w:r>
      <m:oMath>
        <m:r>
          <m:t>f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2019</m:t>
                </m:r>
              </m:den>
            </m:f>
          </m:e>
        </m:d>
        <m:r>
          <m:t>+</m:t>
        </m:r>
        <m:r>
          <m:t>f</m:t>
        </m:r>
        <m:d>
          <m:dPr>
            <m:begChr m:val="("/>
            <m:endChr m:val=")"/>
            <m:grow/>
          </m:dPr>
          <m:e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2019</m:t>
                </m:r>
              </m:den>
            </m:f>
          </m:e>
        </m:d>
        <m:r>
          <m:t>=</m:t>
        </m:r>
      </m:oMath>
      <w:r>
        <w:rPr>
          <w:u w:val="single"/>
        </w:rPr>
        <w:t xml:space="preserve">           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酒驾</w:t>
      </w:r>
    </w:p>
    <w:p>
      <w:pPr>
        <w:numPr>
          <w:ilvl w:val="0"/>
          <w:numId w:val="1000"/>
        </w:numPr>
      </w:pPr>
      <m:oMath>
        <m:r>
          <m:t>x</m:t>
        </m:r>
        <m:r>
          <m:t>≥</m:t>
        </m:r>
        <m:sSub>
          <m:e>
            <m:r>
              <m:rPr>
                <m:nor/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sub>
        </m:sSub>
        <m:r>
          <m:t>0.3</m:t>
        </m:r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lg</m:t>
            </m:r>
            <m:r>
              <m:t>0.3</m:t>
            </m:r>
          </m:num>
          <m:den>
            <m:r>
              <m:rPr>
                <m:nor/>
                <m:sty m:val="p"/>
              </m:rPr>
              <m:t>lg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den>
        </m:f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lg</m:t>
            </m:r>
            <m:r>
              <m:t>3</m:t>
            </m:r>
            <m:r>
              <m:t>−</m:t>
            </m:r>
            <m:r>
              <m:t>1</m:t>
            </m:r>
          </m:num>
          <m:den>
            <m:r>
              <m:rPr>
                <m:nor/>
                <m:sty m:val="p"/>
              </m:rPr>
              <m:t>lg</m:t>
            </m:r>
            <m:r>
              <m:t>3</m:t>
            </m:r>
            <m:r>
              <m:t>−</m:t>
            </m:r>
            <m:r>
              <m:rPr>
                <m:nor/>
                <m:sty m:val="p"/>
              </m:rPr>
              <m:t>lg</m:t>
            </m:r>
            <m:r>
              <m:t>4</m:t>
            </m:r>
          </m:den>
        </m:f>
        <m:r>
          <m:t>≈</m:t>
        </m:r>
        <m:f>
          <m:fPr>
            <m:type m:val="bar"/>
          </m:fPr>
          <m:num>
            <m:r>
              <m:t>0.48</m:t>
            </m:r>
            <m:r>
              <m:t>−</m:t>
            </m:r>
            <m:r>
              <m:t>1</m:t>
            </m:r>
          </m:num>
          <m:den>
            <m:r>
              <m:t>0.48</m:t>
            </m:r>
            <m:r>
              <m:t>−</m:t>
            </m:r>
            <m:r>
              <m:t>0.60</m:t>
            </m:r>
          </m:den>
        </m:f>
        <m:r>
          <m:t>≈</m:t>
        </m:r>
        <m:r>
          <m:t>4.3</m:t>
        </m:r>
      </m:oMath>
    </w:p>
    <w:p>
      <w:pPr>
        <w:numPr>
          <w:ilvl w:val="0"/>
          <w:numId w:val="1001"/>
        </w:numPr>
      </w:pPr>
      <w:r>
        <w:t xml:space="preserve">设实数</w:t>
      </w:r>
      <m:oMath>
        <m:r>
          <m:t>x</m:t>
        </m:r>
      </m:oMath>
      <w:r>
        <w:t xml:space="preserve">，</w:t>
      </w:r>
      <m:oMath>
        <m:r>
          <m:t>y</m:t>
        </m:r>
      </m:oMath>
      <w:r>
        <w:t xml:space="preserve">满足约束条件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−</m:t>
                  </m:r>
                  <m:r>
                    <m:t>y</m:t>
                  </m:r>
                  <m:r>
                    <m:t>+</m:t>
                  </m:r>
                  <m:r>
                    <m:t>1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+</m:t>
                  </m:r>
                  <m:r>
                    <m:t>y</m:t>
                  </m:r>
                  <m:r>
                    <m:t>−</m:t>
                  </m:r>
                  <m:r>
                    <m:t>1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−</m:t>
                  </m:r>
                  <m:r>
                    <m:t>2</m:t>
                  </m:r>
                  <m:r>
                    <m:t>y</m:t>
                  </m:r>
                  <m:r>
                    <m:t>−</m:t>
                  </m:r>
                  <m:r>
                    <m:t>1</m:t>
                  </m:r>
                  <m:r>
                    <m:t>≤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则目标函数</w:t>
      </w:r>
      <m:oMath>
        <m:r>
          <m:t>z</m:t>
        </m:r>
        <m:r>
          <m:t>=</m:t>
        </m:r>
        <m:r>
          <m:t>2</m:t>
        </m:r>
        <m:r>
          <m:t>x</m:t>
        </m:r>
        <m:r>
          <m:t>+</m:t>
        </m:r>
        <m:r>
          <m:t>y</m:t>
        </m:r>
      </m:oMath>
      <w:r>
        <w:t xml:space="preserve">的取值范围为</w:t>
      </w:r>
      <w:r>
        <w:t xml:space="preserve"> </w:t>
      </w:r>
      <w:r>
        <w:t xml:space="preserve">(        )</w:t>
      </w:r>
      <w:r>
        <w:br/>
      </w:r>
      <w:r>
        <w:t xml:space="preserve">A. </w:t>
      </w:r>
      <m:oMath>
        <m:r>
          <m:t>[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t xml:space="preserve">           B. </w:t>
      </w:r>
      <m:oMath>
        <m:r>
          <m:t>[</m:t>
        </m:r>
        <m:r>
          <m:t>2</m:t>
        </m:r>
        <m:r>
          <m:t>,</m:t>
        </m:r>
        <m:r>
          <m:t>+</m:t>
        </m:r>
        <m:r>
          <m:t>∞</m:t>
        </m:r>
        <m:r>
          <m:t>)</m:t>
        </m:r>
      </m:oMath>
      <w:r>
        <w:t xml:space="preserve">           C. </w:t>
      </w:r>
      <m:oMath>
        <m:r>
          <m:t>[</m:t>
        </m:r>
        <m:r>
          <m:t>−</m:t>
        </m:r>
        <m:r>
          <m:t>8</m:t>
        </m:r>
        <m:r>
          <m:t>,</m:t>
        </m:r>
        <m:r>
          <m:t>1</m:t>
        </m:r>
        <m:r>
          <m:t>]</m:t>
        </m:r>
      </m:oMath>
      <w:r>
        <w:t xml:space="preserve">           D. </w:t>
      </w:r>
      <m:oMath>
        <m:r>
          <m:t>[</m:t>
        </m:r>
        <m:r>
          <m:t>−</m:t>
        </m:r>
        <m:r>
          <m:t>8</m:t>
        </m:r>
        <m:r>
          <m:t>,</m:t>
        </m:r>
        <m:r>
          <m:t>2</m:t>
        </m:r>
        <m:r>
          <m:t>]</m:t>
        </m:r>
      </m:oMath>
    </w:p>
    <w:p>
      <w:pPr>
        <w:numPr>
          <w:ilvl w:val="0"/>
          <w:numId w:val="1001"/>
        </w:numPr>
      </w:pPr>
      <w:r>
        <w:t xml:space="preserve">设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−</m:t>
                  </m:r>
                  <m:r>
                    <m:t>2</m:t>
                  </m:r>
                  <m:r>
                    <m:t>,</m:t>
                  </m:r>
                  <m:r>
                    <m:t>x</m:t>
                  </m:r>
                  <m:r>
                    <m:t>≥</m:t>
                  </m:r>
                  <m:r>
                    <m:t>10</m:t>
                  </m:r>
                </m:e>
              </m:mr>
              <m:mr>
                <m:e>
                  <m:r>
                    <m:t>f</m:t>
                  </m:r>
                  <m:r>
                    <m:t>[</m:t>
                  </m:r>
                  <m:r>
                    <m:t>f</m:t>
                  </m:r>
                  <m:r>
                    <m:t>(</m:t>
                  </m:r>
                  <m:r>
                    <m:t>x</m:t>
                  </m:r>
                  <m:r>
                    <m:t>+</m:t>
                  </m:r>
                  <m:r>
                    <m:t>6</m:t>
                  </m:r>
                  <m:r>
                    <m:t>)</m:t>
                  </m:r>
                  <m:r>
                    <m:t>]</m:t>
                  </m:r>
                  <m:r>
                    <m:t>,</m:t>
                  </m:r>
                  <m:r>
                    <m:t>x</m:t>
                  </m:r>
                  <m:r>
                    <m:t>&lt;</m:t>
                  </m:r>
                  <m:r>
                    <m:t>10</m:t>
                  </m:r>
                </m:e>
              </m:mr>
            </m:m>
          </m:e>
        </m:d>
      </m:oMath>
      <w:r>
        <w:t xml:space="preserve">，则</w:t>
      </w:r>
      <m:oMath>
        <m:r>
          <m:t>f</m:t>
        </m:r>
        <m:r>
          <m:t>(</m:t>
        </m:r>
        <m:r>
          <m:t>9</m:t>
        </m:r>
        <m:r>
          <m:t>)</m:t>
        </m:r>
      </m:oMath>
      <w:r>
        <w:t xml:space="preserve">的值为</w:t>
      </w:r>
      <w:r>
        <w:t xml:space="preserve"> </w:t>
      </w:r>
      <w:r>
        <w:t xml:space="preserve">(        )</w:t>
      </w:r>
      <w:r>
        <w:br/>
      </w:r>
      <w:r>
        <w:t xml:space="preserve">A. 10           B. 11           C. 12           D. 13</w:t>
      </w:r>
    </w:p>
    <w:p>
      <w:pPr>
        <w:numPr>
          <w:ilvl w:val="0"/>
          <w:numId w:val="1000"/>
        </w:numPr>
      </w:pPr>
      <w:r>
        <w:t xml:space="preserve">B</w:t>
      </w:r>
    </w:p>
    <w:p>
      <w:pPr>
        <w:numPr>
          <w:ilvl w:val="0"/>
          <w:numId w:val="1001"/>
        </w:numPr>
      </w:pPr>
      <w:r>
        <w:t xml:space="preserve">设集合 </w:t>
      </w:r>
      <m:oMath>
        <m:r>
          <m:t>A</m:t>
        </m:r>
        <m:r>
          <m:t>=</m:t>
        </m:r>
        <m:r>
          <m:t>{</m:t>
        </m:r>
        <m:r>
          <m:t>x</m:t>
        </m:r>
        <m:r>
          <m:t>∣</m:t>
        </m:r>
        <m:r>
          <m:t>−</m:t>
        </m:r>
        <m:r>
          <m:t>1</m:t>
        </m:r>
        <m:r>
          <m:t>&lt;</m:t>
        </m:r>
        <m:r>
          <m:t>x</m:t>
        </m:r>
        <m:r>
          <m:t>&lt;</m:t>
        </m:r>
        <m:r>
          <m:t>2</m:t>
        </m:r>
        <m:r>
          <m:t>}</m:t>
        </m:r>
      </m:oMath>
      <w:r>
        <w:t xml:space="preserve"> ，</w:t>
      </w:r>
      <m:oMath>
        <m:r>
          <m:t>B</m:t>
        </m:r>
        <m:r>
          <m:t>=</m:t>
        </m:r>
        <m:r>
          <m:t>{</m:t>
        </m:r>
        <m:r>
          <m:t>x</m:t>
        </m:r>
        <m:r>
          <m:t>∣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&lt;</m:t>
        </m:r>
        <m:r>
          <m:t>0</m:t>
        </m:r>
        <m:r>
          <m:t>}</m:t>
        </m:r>
      </m:oMath>
      <w:r>
        <w:t xml:space="preserve">，</w:t>
      </w:r>
    </w:p>
    <w:p>
      <w:pPr>
        <w:numPr>
          <w:ilvl w:val="0"/>
          <w:numId w:val="1001"/>
        </w:numPr>
      </w:pPr>
      <m:oMath>
        <m:r>
          <m:t>y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f</m:t>
            </m:r>
            <m:r>
              <m:t>(</m:t>
            </m:r>
            <m:r>
              <m:t>x</m:t>
            </m:r>
            <m:r>
              <m:t>)</m:t>
            </m:r>
          </m:den>
        </m:f>
      </m:oMath>
    </w:p>
    <w:p>
      <w:pPr>
        <w:numPr>
          <w:ilvl w:val="0"/>
          <w:numId w:val="100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t>+</m:t>
            </m:r>
            <m:r>
              <m:t>b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1</m:t>
            </m:r>
          </m:den>
        </m:f>
      </m:oMath>
      <w:r>
        <w:br/>
      </w:r>
    </w:p>
    <w:p>
      <w:pPr>
        <w:numPr>
          <w:ilvl w:val="0"/>
          <w:numId w:val="1001"/>
        </w:numPr>
      </w:pPr>
      <w:r>
        <w:t xml:space="preserve">设实数</w:t>
      </w:r>
      <m:oMath>
        <m:r>
          <m:t>x</m:t>
        </m:r>
      </m:oMath>
      <w:r>
        <w:t xml:space="preserve">，</w:t>
      </w:r>
      <m:oMath>
        <m:r>
          <m:t>y</m:t>
        </m:r>
      </m:oMath>
      <w:r>
        <w:t xml:space="preserve">满足约束条件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−</m:t>
                  </m:r>
                  <m:r>
                    <m:t>y</m:t>
                  </m:r>
                  <m:r>
                    <m:t>+</m:t>
                  </m:r>
                  <m:r>
                    <m:t>1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+</m:t>
                  </m:r>
                  <m:r>
                    <m:t>y</m:t>
                  </m:r>
                  <m:r>
                    <m:t>−</m:t>
                  </m:r>
                  <m:r>
                    <m:t>1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−</m:t>
                  </m:r>
                  <m:r>
                    <m:t>2</m:t>
                  </m:r>
                  <m:r>
                    <m:t>y</m:t>
                  </m:r>
                  <m:r>
                    <m:t>−</m:t>
                  </m:r>
                  <m:r>
                    <m:t>1</m:t>
                  </m:r>
                  <m:r>
                    <m:t>≤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−</m:t>
                  </m:r>
                  <m:r>
                    <m:t>y</m:t>
                  </m:r>
                  <m:r>
                    <m:t>+</m:t>
                  </m:r>
                  <m:r>
                    <m:t>1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+</m:t>
                  </m:r>
                  <m:r>
                    <m:t>y</m:t>
                  </m:r>
                  <m:r>
                    <m:t>−</m:t>
                  </m:r>
                  <m:r>
                    <m:t>1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−</m:t>
                  </m:r>
                  <m:r>
                    <m:t>2</m:t>
                  </m:r>
                  <m:r>
                    <m:t>y</m:t>
                  </m:r>
                  <m:r>
                    <m:t>−</m:t>
                  </m:r>
                  <m:r>
                    <m:t>1</m:t>
                  </m:r>
                  <m:r>
                    <m:t>≤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则目标函数</w:t>
      </w:r>
      <m:oMath>
        <m:r>
          <m:t>z</m:t>
        </m:r>
        <m:r>
          <m:t>=</m:t>
        </m:r>
        <m:r>
          <m:t>2</m:t>
        </m:r>
        <m:r>
          <m:t>x</m:t>
        </m:r>
        <m:r>
          <m:t>+</m:t>
        </m:r>
        <m:r>
          <m:t>y</m:t>
        </m:r>
      </m:oMath>
      <w:r>
        <w:t xml:space="preserve">的取值范围为</w:t>
      </w:r>
      <w:r>
        <w:t xml:space="preserve"> </w:t>
      </w:r>
      <w:r>
        <w:t xml:space="preserve">(        )</w:t>
      </w:r>
      <w:r>
        <w:br/>
      </w:r>
      <w:r>
        <w:t xml:space="preserve">A. </w:t>
      </w:r>
      <m:oMath>
        <m:r>
          <m:t>[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t xml:space="preserve">           B. </w:t>
      </w:r>
      <m:oMath>
        <m:r>
          <m:t>[</m:t>
        </m:r>
        <m:r>
          <m:t>2</m:t>
        </m:r>
        <m:r>
          <m:t>,</m:t>
        </m:r>
        <m:r>
          <m:t>+</m:t>
        </m:r>
        <m:r>
          <m:t>∞</m:t>
        </m:r>
        <m:r>
          <m:t>)</m:t>
        </m:r>
      </m:oMath>
      <w:r>
        <w:t xml:space="preserve">           C. </w:t>
      </w:r>
      <m:oMath>
        <m:r>
          <m:t>[</m:t>
        </m:r>
        <m:r>
          <m:t>−</m:t>
        </m:r>
        <m:r>
          <m:t>8</m:t>
        </m:r>
        <m:r>
          <m:t>,</m:t>
        </m:r>
        <m:r>
          <m:t>1</m:t>
        </m:r>
        <m:r>
          <m:t>]</m:t>
        </m:r>
      </m:oMath>
      <w:r>
        <w:t xml:space="preserve">           D. </w:t>
      </w:r>
      <m:oMath>
        <m:r>
          <m:t>[</m:t>
        </m:r>
        <m:r>
          <m:t>−</m:t>
        </m:r>
        <m:r>
          <m:t>8</m:t>
        </m:r>
        <m:r>
          <m:t>,</m:t>
        </m:r>
        <m:r>
          <m:t>2</m:t>
        </m:r>
        <m:r>
          <m:t>]</m:t>
        </m:r>
      </m:oMath>
    </w:p>
    <w:p>
      <w:pPr>
        <w:numPr>
          <w:ilvl w:val="0"/>
          <w:numId w:val="1001"/>
        </w:numPr>
      </w:pPr>
      <w:r>
        <w:t xml:space="preserve">设实数</w:t>
      </w:r>
      <m:oMath>
        <m:r>
          <m:t>x</m:t>
        </m:r>
      </m:oMath>
      <w:r>
        <w:t xml:space="preserve">，</w:t>
      </w:r>
      <m:oMath>
        <m:r>
          <m:t>y</m:t>
        </m:r>
      </m:oMath>
      <w:r>
        <w:t xml:space="preserve">满足约束条件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−</m:t>
                  </m:r>
                  <m:r>
                    <m:t>y</m:t>
                  </m:r>
                  <m:r>
                    <m:t>+</m:t>
                  </m:r>
                  <m:r>
                    <m:t>1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+</m:t>
                  </m:r>
                  <m:r>
                    <m:t>y</m:t>
                  </m:r>
                  <m:r>
                    <m:t>−</m:t>
                  </m:r>
                  <m:r>
                    <m:t>1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−</m:t>
                  </m:r>
                  <m:r>
                    <m:t>2</m:t>
                  </m:r>
                  <m:r>
                    <m:t>y</m:t>
                  </m:r>
                  <m:r>
                    <m:t>−</m:t>
                  </m:r>
                  <m:r>
                    <m:t>1</m:t>
                  </m:r>
                  <m:r>
                    <m:t>≤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则目标函数</w:t>
      </w:r>
      <m:oMath>
        <m:r>
          <m:t>z</m:t>
        </m:r>
        <m:r>
          <m:t>=</m:t>
        </m:r>
        <m:r>
          <m:t>2</m:t>
        </m:r>
        <m:r>
          <m:t>x</m:t>
        </m:r>
        <m:r>
          <m:t>+</m:t>
        </m:r>
        <m:r>
          <m:t>y</m:t>
        </m:r>
      </m:oMath>
      <w:r>
        <w:t xml:space="preserve">的取值范围为</w:t>
      </w:r>
      <w:r>
        <w:t xml:space="preserve"> </w:t>
      </w:r>
      <w:r>
        <w:t xml:space="preserve">(        )</w:t>
      </w:r>
      <w:r>
        <w:br/>
      </w:r>
      <w:r>
        <w:t xml:space="preserve">A. </w:t>
      </w:r>
      <m:oMath>
        <m:r>
          <m:t>[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t xml:space="preserve">           B. </w:t>
      </w:r>
      <m:oMath>
        <m:r>
          <m:t>[</m:t>
        </m:r>
        <m:r>
          <m:t>2</m:t>
        </m:r>
        <m:r>
          <m:t>,</m:t>
        </m:r>
        <m:r>
          <m:t>+</m:t>
        </m:r>
        <m:r>
          <m:t>∞</m:t>
        </m:r>
        <m:r>
          <m:t>)</m:t>
        </m:r>
      </m:oMath>
      <w:r>
        <w:t xml:space="preserve">           C. </w:t>
      </w:r>
      <m:oMath>
        <m:r>
          <m:t>[</m:t>
        </m:r>
        <m:r>
          <m:t>−</m:t>
        </m:r>
        <m:r>
          <m:t>8</m:t>
        </m:r>
        <m:r>
          <m:t>,</m:t>
        </m:r>
        <m:r>
          <m:t>1</m:t>
        </m:r>
        <m:r>
          <m:t>]</m:t>
        </m:r>
      </m:oMath>
      <w:r>
        <w:t xml:space="preserve">           D. </w:t>
      </w:r>
      <m:oMath>
        <m:r>
          <m:t>[</m:t>
        </m:r>
        <m:r>
          <m:t>−</m:t>
        </m:r>
        <m:r>
          <m:t>8</m:t>
        </m:r>
        <m:r>
          <m:t>,</m:t>
        </m:r>
        <m:r>
          <m:t>2</m:t>
        </m:r>
        <m:r>
          <m:t>]</m:t>
        </m:r>
      </m:oMath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2020-11-30T14:47:24Z</dcterms:created>
  <dcterms:modified xsi:type="dcterms:W3CDTF">2020-11-30T14:47:24Z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