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X3ed0cbe3332e88ffb30a0e9cce61a41edf054d3"/>
      <w:r>
        <w:t xml:space="preserve">选择题(本大题共8小题，每小题5分，共40分.每题有且只有一个选项是正确的，请把答案填在答卷相应位置上)</w:t>
      </w:r>
      <w:bookmarkEnd w:id="20"/>
    </w:p>
    <w:p>
      <w:pPr>
        <w:pStyle w:val="FirstParagraph"/>
      </w:pPr>
      <w:r>
        <w:t xml:space="preserve">下列说法的是</w:t>
      </w:r>
      <w:r>
        <w:t xml:space="preserve"> </w:t>
      </w:r>
      <w:r>
        <w:t xml:space="preserve">零向量没有方向</w:t>
      </w:r>
      <w:r>
        <w:t xml:space="preserve"> </w:t>
      </w:r>
      <w:r>
        <w:t xml:space="preserve">向量不能比较大小，向量的模可以比较大小</w:t>
      </w:r>
      <w:r>
        <w:t xml:space="preserve"> </w:t>
      </w:r>
      <w:r>
        <w:t xml:space="preserve">两个相等的向量若起点相同，则终点必相同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若角</w:t>
      </w:r>
      <m:oMath>
        <m:r>
          <m:t>α</m:t>
        </m:r>
      </m:oMath>
      <w:r>
        <w:t xml:space="preserve">为第二象限角，则化简</w:t>
      </w:r>
      <m:oMath>
        <m:f>
          <m:fPr>
            <m:type m:val="bar"/>
          </m:fPr>
          <m:num>
            <m:r>
              <m:t>|</m:t>
            </m:r>
            <m:r>
              <m:rPr>
                <m:nor/>
                <m:sty m:val="p"/>
              </m:rPr>
              <m:t>sin</m:t>
            </m:r>
            <m:r>
              <m:t>α</m:t>
            </m:r>
            <m:r>
              <m:t>|</m:t>
            </m:r>
          </m:num>
          <m:den>
            <m:r>
              <m:rPr>
                <m:nor/>
                <m:sty m:val="p"/>
              </m:rPr>
              <m:t>sin</m:t>
            </m:r>
            <m:r>
              <m:t>α</m:t>
            </m:r>
          </m:den>
        </m:f>
        <m:r>
          <m:t>−</m:t>
        </m:r>
        <m:f>
          <m:fPr>
            <m:type m:val="bar"/>
          </m:fPr>
          <m:num>
            <m:r>
              <m:rPr>
                <m:nor/>
                <m:sty m:val="p"/>
              </m:rPr>
              <m:t>cos</m:t>
            </m:r>
            <m:r>
              <m:t>α</m:t>
            </m:r>
          </m:num>
          <m:den>
            <m:r>
              <m:t>|</m:t>
            </m:r>
            <m:r>
              <m:rPr>
                <m:nor/>
                <m:sty m:val="p"/>
              </m:rPr>
              <m:t>cos</m:t>
            </m:r>
            <m:r>
              <m:t>α</m:t>
            </m:r>
            <m:r>
              <m:t>|</m:t>
            </m:r>
          </m:den>
        </m:f>
      </m:oMath>
      <w:r>
        <w:t xml:space="preserve">为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若一扇形的弧长为2，面积为1，则该扇形的圆心角的弧度数是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将函数</w:t>
      </w:r>
      <w:r>
        <w:t xml:space="preserve">$f(x)=\sin\Bp{2x+\dfrac{\piup}6}$</w:t>
      </w:r>
      <w:r>
        <w:t xml:space="preserve">的图像向左平移</w:t>
      </w:r>
      <w:r>
        <w:t xml:space="preserve">$\dfrac{\piup}6$</w:t>
      </w:r>
      <w:r>
        <w:t xml:space="preserve">个单位，则所得的图像对应的函数是</w:t>
      </w:r>
      <w:r>
        <w:t xml:space="preserve"> </w:t>
      </w:r>
      <m:oMath>
        <m:r>
          <m:t>y</m:t>
        </m:r>
        <m:r>
          <m:t>=</m:t>
        </m:r>
        <m:r>
          <m:rPr>
            <m:nor/>
            <m:sty m:val="p"/>
          </m:rPr>
          <m:t>cos</m:t>
        </m:r>
        <m:r>
          <m:t>2</m:t>
        </m:r>
        <m:r>
          <m:t>x</m:t>
        </m:r>
      </m:oMath>
      <w:r>
        <w:t xml:space="preserve"> </w:t>
      </w:r>
      <w:r>
        <w:t xml:space="preserve">$y=\sin\Bp{2x+\dfrac{\piup}3}$</w:t>
      </w:r>
      <w:r>
        <w:t xml:space="preserve"> </w:t>
      </w:r>
      <w:r>
        <w:t xml:space="preserve">$y=\cos\Bp{2x+\dfrac{2\piup}3}$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在边长为2的正三角形</w:t>
      </w:r>
      <m:oMath>
        <m:r>
          <m:t>A</m:t>
        </m:r>
        <m:r>
          <m:t>B</m:t>
        </m:r>
        <m:r>
          <m:t>C</m:t>
        </m:r>
      </m:oMath>
      <w:r>
        <w:t xml:space="preserve">中，</w:t>
      </w:r>
      <w:r>
        <w:t xml:space="preserve">$\vv{AB}\cdot\vv{BC}$</w:t>
      </w:r>
      <w:r>
        <w:t xml:space="preserve">为</w:t>
      </w:r>
      <w:r>
        <w:t xml:space="preserve"> </w:t>
      </w:r>
      <m:oMath>
        <m:r>
          <m:t>−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 </w:t>
      </w:r>
      <m:oMath>
        <m:r>
          <m:t>2</m:t>
        </m:r>
      </m:oMath>
      <w:r>
        <w:t xml:space="preserve"> </w:t>
      </w:r>
      <m:oMath>
        <m:r>
          <m:t>−</m:t>
        </m:r>
        <m:r>
          <m:t>2</m:t>
        </m:r>
      </m:oMath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已知</w:t>
      </w:r>
      <m:oMath>
        <m:r>
          <m:rPr>
            <m:nor/>
            <m:sty m:val="p"/>
          </m:rPr>
          <m:t>cos</m:t>
        </m:r>
        <m:r>
          <m:t>(</m:t>
        </m:r>
        <m:r>
          <m:t>α</m:t>
        </m:r>
        <m:r>
          <m:t>+</m:t>
        </m:r>
        <m:r>
          <m:t>β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，</w:t>
      </w:r>
      <m:oMath>
        <m:r>
          <m:rPr>
            <m:nor/>
            <m:sty m:val="p"/>
          </m:rPr>
          <m:t>sin</m:t>
        </m:r>
        <m:r>
          <m:t>(</m:t>
        </m:r>
        <m:r>
          <m:t>α</m:t>
        </m:r>
        <m:r>
          <m:t>−</m:t>
        </m:r>
        <m:r>
          <m:t>β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，且</w:t>
      </w:r>
      <w:r>
        <w:t xml:space="preserve">$\alpha+\beta\in\Bp{\dfrac{\piup}2,\piup}$</w:t>
      </w:r>
      <w:r>
        <w:t xml:space="preserve">，</w:t>
      </w:r>
      <w:r>
        <w:t xml:space="preserve">$\alpha-\beta\in\Bp{\dfrac{\piup}2,\piup}$</w:t>
      </w:r>
      <w:r>
        <w:t xml:space="preserve">，则</w:t>
      </w:r>
      <m:oMath>
        <m:r>
          <m:rPr>
            <m:nor/>
            <m:sty m:val="p"/>
          </m:rPr>
          <m:t>cos</m:t>
        </m:r>
        <m:r>
          <m:t>2</m:t>
        </m:r>
        <m:r>
          <m:t>β</m:t>
        </m:r>
      </m:oMath>
      <w:r>
        <w:t xml:space="preserve">的值为</w:t>
      </w:r>
      <w:r>
        <w:t xml:space="preserve"> </w:t>
      </w:r>
      <m:oMath>
        <m:r>
          <m:t>1</m:t>
        </m:r>
      </m:oMath>
      <w:r>
        <w:t xml:space="preserve"> </w:t>
      </w:r>
      <m:oMath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  <w:r>
        <w:t xml:space="preserve"> </w:t>
      </w:r>
      <m:oMath>
        <m: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</w:p>
    <w:p>
      <w:pPr>
        <w:pStyle w:val="BodyText"/>
      </w:pPr>
      <w:r>
        <w:t xml:space="preserve">C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如图，正方形ABCD中，点E，F分别是DC，BC的中点，那么</w:t>
      </w:r>
      <w:r>
        <w:t xml:space="preserve">$\vv{EF}=$</w:t>
      </w:r>
      <w:r>
        <w:t xml:space="preserve"> </w:t>
      </w:r>
      <w:r>
        <w:t xml:space="preserve">$-\dfrac12\vv{AB}+\dfrac12\vv{AD}$</w:t>
      </w:r>
      <w:r>
        <w:t xml:space="preserve"> </w:t>
      </w:r>
      <w:r>
        <w:t xml:space="preserve">$-\dfrac12\vv{AB}-\dfrac12\vv{AD}$</w:t>
      </w:r>
      <w:r>
        <w:t xml:space="preserve"> </w:t>
      </w:r>
      <w:r>
        <w:t xml:space="preserve">$\dfrac12\vv{AB}+\dfrac12\vv{AD}$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已知</w:t>
      </w:r>
      <w:r>
        <w:t xml:space="preserve">$a=\dfrac{\sqrt2}2(\sin{18\degree}+\cos{18\degree})$</w:t>
      </w:r>
      <w:r>
        <w:t xml:space="preserve">，</w:t>
      </w:r>
      <w:r>
        <w:t xml:space="preserve">$b=2\cos^2{16\degree}-1$</w:t>
      </w:r>
      <w:r>
        <w:t xml:space="preserve">，</w:t>
      </w:r>
      <m:oMath>
        <m:r>
          <m:t>c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，则</w:t>
      </w:r>
      <w:r>
        <w:br/>
      </w:r>
    </w:p>
    <w:p>
      <w:pPr>
        <w:pStyle w:val="BodyText"/>
      </w:pPr>
      <w:r>
        <w:t xml:space="preserve">B</w:t>
      </w:r>
    </w:p>
    <w:p>
      <w:pPr>
        <w:pStyle w:val="3"/>
      </w:pPr>
      <w:bookmarkStart w:id="21" w:name="填空题本大题共4小题每小题5分共20分"/>
      <w:r>
        <w:t xml:space="preserve">填空题（本大题共4小题，每小题5分，共20分）</w:t>
      </w:r>
      <w:bookmarkEnd w:id="21"/>
    </w:p>
    <w:p>
      <w:pPr>
        <w:pStyle w:val="FirstParagraph"/>
      </w:pPr>
      <w:r>
        <w:t xml:space="preserve">在平行四边形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中，若</w:t>
      </w:r>
      <w:r>
        <w:t xml:space="preserve">$\vv{AB}=(2,4)$</w:t>
      </w:r>
      <w:r>
        <w:t xml:space="preserve">，</w:t>
      </w:r>
      <w:r>
        <w:t xml:space="preserve">$\vv{AD}=(-1,-1)$</w:t>
      </w:r>
      <w:r>
        <w:t xml:space="preserve">，则</w:t>
      </w:r>
      <w:r>
        <w:t xml:space="preserve">$\vv{BD}=$</w:t>
      </w:r>
    </w:p>
    <w:p>
      <w:pPr>
        <w:pStyle w:val="BodyText"/>
      </w:pPr>
      <m:oMath>
        <m:r>
          <m:t>(</m:t>
        </m:r>
        <m:r>
          <m:t>−</m:t>
        </m:r>
        <m:r>
          <m:t>3</m:t>
        </m:r>
        <m:r>
          <m:t>,</m:t>
        </m:r>
        <m:r>
          <m:t>−</m:t>
        </m:r>
        <m:r>
          <m:t>5</m:t>
        </m:r>
        <m:r>
          <m:t>)</m:t>
        </m:r>
      </m:oMath>
    </w:p>
    <w:p>
      <w:pPr>
        <w:pStyle w:val="BodyText"/>
      </w:pPr>
      <w:r>
        <w:t xml:space="preserve">若角</w:t>
      </w:r>
      <m:oMath>
        <m:r>
          <m:t>α</m:t>
        </m:r>
      </m:oMath>
      <w:r>
        <w:t xml:space="preserve">的终边过点</w:t>
      </w:r>
      <w:r>
        <w:t xml:space="preserve">$P\bigl(2\cos{120\degree},\sqrt2\sin(-45\degree)\bigr)$</w:t>
      </w:r>
      <w:r>
        <w:t xml:space="preserve">，则</w:t>
      </w:r>
      <m:oMath>
        <m:r>
          <m:rPr>
            <m:nor/>
            <m:sty m:val="p"/>
          </m:rPr>
          <m:t>sin</m:t>
        </m:r>
        <m:r>
          <m:t>α</m:t>
        </m:r>
        <m:r>
          <m:t>=</m:t>
        </m:r>
      </m:oMath>
    </w:p>
    <w:p>
      <w:pPr>
        <w:pStyle w:val="BodyText"/>
      </w:pPr>
      <m:oMath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已知函数</w:t>
      </w:r>
      <m:oMath>
        <m:r>
          <m:t>y</m:t>
        </m:r>
        <m:r>
          <m:t>=</m:t>
        </m:r>
        <m:r>
          <m:t>A</m:t>
        </m:r>
        <m:r>
          <m:rPr>
            <m:nor/>
            <m:sty m:val="p"/>
          </m:rPr>
          <m:t>sin</m:t>
        </m:r>
        <m:r>
          <m:t>(</m:t>
        </m:r>
        <m:r>
          <m:t>ω</m:t>
        </m:r>
        <m:r>
          <m:t>x</m:t>
        </m:r>
        <m:r>
          <m:t>+</m:t>
        </m:r>
        <m:r>
          <m:t>φ</m:t>
        </m:r>
        <m:r>
          <m:t>)</m:t>
        </m:r>
      </m:oMath>
      <w:r>
        <w:t xml:space="preserve">(</w:t>
      </w:r>
      <m:oMath>
        <m:r>
          <m:t>A</m:t>
        </m:r>
        <m:r>
          <m:t>&gt;</m:t>
        </m:r>
        <m:r>
          <m:t>0</m:t>
        </m:r>
      </m:oMath>
      <w:r>
        <w:t xml:space="preserve">，</w:t>
      </w:r>
      <m:oMath>
        <m:r>
          <m:t>ω</m:t>
        </m:r>
        <m:r>
          <m:t>&gt;</m:t>
        </m:r>
        <m:r>
          <m:t>0</m:t>
        </m:r>
      </m:oMath>
      <w:r>
        <w:t xml:space="preserve">)的振幅是</w:t>
      </w:r>
      <m:oMath>
        <m:r>
          <m:t>3</m:t>
        </m:r>
      </m:oMath>
      <w:r>
        <w:t xml:space="preserve">，频率是</w:t>
      </w:r>
      <w:r>
        <w:t xml:space="preserve">$\dfrac5{2\piup}$</w:t>
      </w:r>
      <w:r>
        <w:t xml:space="preserve">，初相是</w:t>
      </w:r>
      <w:r>
        <w:t xml:space="preserve">$\dfrac{\piup}6$</w:t>
      </w:r>
      <w:r>
        <w:t xml:space="preserve">，则这个函数是</w:t>
      </w:r>
      <m:oMath>
        <m:r>
          <m:t>y</m:t>
        </m:r>
        <m:r>
          <m:t>=</m:t>
        </m:r>
      </m:oMath>
    </w:p>
    <w:p>
      <w:pPr>
        <w:pStyle w:val="BodyText"/>
      </w:pPr>
      <w:r>
        <w:t xml:space="preserve">$3\sin\Bp{5x+\dfrac{\piup}6}$</w:t>
      </w:r>
    </w:p>
    <w:p>
      <w:pPr>
        <w:pStyle w:val="BodyText"/>
      </w:pPr>
      <w:r>
        <w:t xml:space="preserve">设</w:t>
      </w:r>
      <m:oMath>
        <m:r>
          <m:rPr>
            <m:sty m:val="b"/>
          </m:rPr>
          <m:t>a</m:t>
        </m:r>
      </m:oMath>
      <w:r>
        <w:t xml:space="preserve">，</w:t>
      </w:r>
      <m:oMath>
        <m:r>
          <m:rPr>
            <m:sty m:val="b"/>
          </m:rPr>
          <m:t>b</m:t>
        </m:r>
      </m:oMath>
      <w:r>
        <w:t xml:space="preserve">，</w:t>
      </w:r>
      <m:oMath>
        <m:r>
          <m:rPr>
            <m:sty m:val="b"/>
          </m:rPr>
          <m:t>c</m:t>
        </m:r>
      </m:oMath>
      <w:r>
        <w:t xml:space="preserve">为任意非零向量，且相互不共线，则下列命题中是真命题的序号为</w:t>
      </w:r>
      <w:r>
        <w:br/>
      </w:r>
      <w:r>
        <w:t xml:space="preserve">(1)</w:t>
      </w:r>
      <m:oMath>
        <m:r>
          <m:t>|</m:t>
        </m:r>
        <m:r>
          <m:rPr>
            <m:sty m:val="b"/>
          </m:rPr>
          <m:t>a</m:t>
        </m:r>
        <m:r>
          <m:t>|</m:t>
        </m:r>
        <m:r>
          <m:t>−</m:t>
        </m:r>
        <m:r>
          <m:t>|</m:t>
        </m:r>
        <m:r>
          <m:rPr>
            <m:sty m:val="b"/>
          </m:rPr>
          <m:t>b</m:t>
        </m:r>
        <m:r>
          <m:t>|</m:t>
        </m:r>
        <m:r>
          <m:t>&lt;</m:t>
        </m:r>
        <m:r>
          <m:t>|</m:t>
        </m:r>
        <m:r>
          <m:rPr>
            <m:sty m:val="b"/>
          </m:rPr>
          <m:t>a</m:t>
        </m:r>
        <m:r>
          <m:t>−</m:t>
        </m:r>
        <m:r>
          <m:rPr>
            <m:sty m:val="b"/>
          </m:rPr>
          <m:t>b</m:t>
        </m:r>
        <m:r>
          <m:t>|</m:t>
        </m:r>
      </m:oMath>
      <w:r>
        <w:t xml:space="preserve"> </w:t>
      </w:r>
      <w:r>
        <w:t xml:space="preserve">(2)</w:t>
      </w:r>
      <m:oMath>
        <m:r>
          <m:t>(</m:t>
        </m:r>
        <m:r>
          <m:rPr>
            <m:sty m:val="b"/>
          </m:rPr>
          <m:t>a</m:t>
        </m:r>
        <m:r>
          <m:t>⋅</m:t>
        </m:r>
        <m:r>
          <m:rPr>
            <m:sty m:val="b"/>
          </m:rPr>
          <m:t>b</m:t>
        </m:r>
        <m:r>
          <m:t>)</m:t>
        </m:r>
        <m:r>
          <m:t>⋅</m:t>
        </m:r>
        <m:r>
          <m:rPr>
            <m:sty m:val="b"/>
          </m:rPr>
          <m:t>c</m:t>
        </m:r>
        <m:r>
          <m:t>−</m:t>
        </m:r>
        <m:r>
          <m:t>(</m:t>
        </m:r>
        <m:r>
          <m:rPr>
            <m:sty m:val="b"/>
          </m:rPr>
          <m:t>c</m:t>
        </m:r>
        <m:r>
          <m:t>⋅</m:t>
        </m:r>
        <m:r>
          <m:rPr>
            <m:sty m:val="b"/>
          </m:rPr>
          <m:t>a</m:t>
        </m:r>
        <m:r>
          <m:t>)</m:t>
        </m:r>
        <m:r>
          <m:t>⋅</m:t>
        </m:r>
        <m:r>
          <m:rPr>
            <m:sty m:val="b"/>
          </m:rPr>
          <m:t>b</m:t>
        </m:r>
        <m:r>
          <m:t>=</m:t>
        </m:r>
        <m:r>
          <m:t>0</m:t>
        </m:r>
      </m:oMath>
      <w:r>
        <w:br/>
      </w:r>
      <w:r>
        <w:t xml:space="preserve">(3)</w:t>
      </w:r>
      <m:oMath>
        <m:r>
          <m:t>(</m:t>
        </m:r>
        <m:r>
          <m:rPr>
            <m:sty m:val="b"/>
          </m:rPr>
          <m:t>b</m:t>
        </m:r>
        <m:r>
          <m:t>⋅</m:t>
        </m:r>
        <m:r>
          <m:rPr>
            <m:sty m:val="b"/>
          </m:rPr>
          <m:t>c</m:t>
        </m:r>
        <m:r>
          <m:t>)</m:t>
        </m:r>
        <m:r>
          <m:t>⋅</m:t>
        </m:r>
        <m:r>
          <m:rPr>
            <m:sty m:val="b"/>
          </m:rPr>
          <m:t>a</m:t>
        </m:r>
        <m:r>
          <m:t>−</m:t>
        </m:r>
        <m:r>
          <m:t>(</m:t>
        </m:r>
        <m:r>
          <m:rPr>
            <m:sty m:val="b"/>
          </m:rPr>
          <m:t>c</m:t>
        </m:r>
        <m:r>
          <m:t>⋅</m:t>
        </m:r>
        <m:r>
          <m:rPr>
            <m:sty m:val="b"/>
          </m:rPr>
          <m:t>a</m:t>
        </m:r>
        <m:r>
          <m:t>)</m:t>
        </m:r>
        <m:r>
          <m:t>⋅</m:t>
        </m:r>
        <m:r>
          <m:rPr>
            <m:sty m:val="b"/>
          </m:rPr>
          <m:t>b</m:t>
        </m:r>
      </m:oMath>
      <w:r>
        <w:t xml:space="preserve">与</w:t>
      </w:r>
      <m:oMath>
        <m:r>
          <m:rPr>
            <m:sty m:val="b"/>
          </m:rPr>
          <m:t>c</m:t>
        </m:r>
      </m:oMath>
      <w:r>
        <w:t xml:space="preserve">垂直</w:t>
      </w:r>
      <w:r>
        <w:t xml:space="preserve"> </w:t>
      </w:r>
      <w:r>
        <w:t xml:space="preserve">(4)</w:t>
      </w:r>
      <m:oMath>
        <m:r>
          <m:t>(</m:t>
        </m:r>
        <m:r>
          <m:t>3</m:t>
        </m:r>
        <m:r>
          <m:rPr>
            <m:sty m:val="b"/>
          </m:rPr>
          <m:t>a</m:t>
        </m:r>
        <m:r>
          <m:t>+</m:t>
        </m:r>
        <m:r>
          <m:rPr>
            <m:sty m:val="b"/>
          </m:rPr>
          <m:t>b</m:t>
        </m:r>
        <m:r>
          <m:t>)</m:t>
        </m:r>
        <m:r>
          <m:t>⋅</m:t>
        </m:r>
        <m:r>
          <m:t>(</m:t>
        </m:r>
        <m:r>
          <m:t>3</m:t>
        </m:r>
        <m:r>
          <m:rPr>
            <m:sty m:val="b"/>
          </m:rPr>
          <m:t>a</m:t>
        </m:r>
        <m:r>
          <m:t>−</m:t>
        </m:r>
        <m:r>
          <m:rPr>
            <m:sty m:val="b"/>
          </m:rPr>
          <m:t>b</m:t>
        </m:r>
        <m:r>
          <m:t>)</m:t>
        </m:r>
        <m:r>
          <m:t>=</m:t>
        </m:r>
        <m:r>
          <m:t>9</m:t>
        </m:r>
        <m:r>
          <m:t>|</m:t>
        </m:r>
        <m:r>
          <m:rPr>
            <m:sty m:val="b"/>
          </m:rPr>
          <m:t>a</m:t>
        </m:r>
        <m:sSup>
          <m:e>
            <m:r>
              <m:t>|</m:t>
            </m:r>
          </m:e>
          <m:sup>
            <m:r>
              <m:t>2</m:t>
            </m:r>
          </m:sup>
        </m:sSup>
        <m:r>
          <m:t>−</m:t>
        </m:r>
        <m:r>
          <m:t>|</m:t>
        </m:r>
        <m:r>
          <m:rPr>
            <m:sty m:val="b"/>
          </m:rPr>
          <m:t>b</m:t>
        </m:r>
        <m:sSup>
          <m:e>
            <m:r>
              <m:t>|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(1)(3)(4)</w:t>
      </w:r>
    </w:p>
    <w:p>
      <w:pPr>
        <w:pStyle w:val="3"/>
      </w:pPr>
      <w:bookmarkStart w:id="22" w:name="解答题本大题共有4个小题共40分.-解答应写出文字说明演算步骤或证明过程"/>
      <w:r>
        <w:t xml:space="preserve">解答题（本大题共有4个小题，共40分. 解答应写出文字说明、演算步骤或证明过程）</w:t>
      </w:r>
      <w:bookmarkEnd w:id="22"/>
    </w:p>
    <w:p>
      <w:pPr>
        <w:pStyle w:val="FirstParagraph"/>
      </w:pPr>
      <w:r>
        <w:t xml:space="preserve">（本小题满分8分）</w:t>
      </w:r>
      <w:r>
        <w:br/>
      </w:r>
      <w:r>
        <w:t xml:space="preserve">已知</w:t>
      </w:r>
      <m:oMath>
        <m:r>
          <m:rPr>
            <m:sty m:val="b"/>
          </m:rPr>
          <m:t>a</m:t>
        </m:r>
        <m:r>
          <m:t>=</m:t>
        </m:r>
        <m:r>
          <m:t>(</m:t>
        </m:r>
        <m:r>
          <m:t>1</m:t>
        </m:r>
        <m:r>
          <m:t>,</m:t>
        </m:r>
        <m:r>
          <m:t>2</m:t>
        </m:r>
        <m:r>
          <m:t>)</m:t>
        </m:r>
      </m:oMath>
      <w:r>
        <w:t xml:space="preserve">，</w:t>
      </w:r>
      <m:oMath>
        <m:r>
          <m:rPr>
            <m:sty m:val="b"/>
          </m:rPr>
          <m:t>b</m:t>
        </m:r>
        <m:r>
          <m:t>=</m:t>
        </m:r>
        <m:r>
          <m:t>(</m:t>
        </m:r>
        <m:r>
          <m:t>x</m:t>
        </m:r>
        <m:r>
          <m:t>,</m:t>
        </m:r>
        <m:r>
          <m:t>1</m:t>
        </m:r>
        <m:r>
          <m:t>)</m:t>
        </m:r>
      </m:oMath>
      <w:r>
        <w:t xml:space="preserve">，分别求实数</w:t>
      </w:r>
      <m:oMath>
        <m:r>
          <m:t>x</m:t>
        </m:r>
      </m:oMath>
      <w:r>
        <w:t xml:space="preserve">的值使得：</w:t>
      </w:r>
      <w:r>
        <w:br/>
      </w:r>
      <m:oMath>
        <m:r>
          <m:t>(</m:t>
        </m:r>
        <m:r>
          <m:t>2</m:t>
        </m:r>
        <m:r>
          <m:rPr>
            <m:sty m:val="b"/>
          </m:rPr>
          <m:t>a</m:t>
        </m:r>
        <m:r>
          <m:t>+</m:t>
        </m:r>
        <m:r>
          <m:rPr>
            <m:sty m:val="b"/>
          </m:rPr>
          <m:t>b</m:t>
        </m:r>
        <m:r>
          <m:t>)</m:t>
        </m:r>
        <m:r>
          <m:t>⫽</m:t>
        </m:r>
        <m:r>
          <m:t>(</m:t>
        </m:r>
        <m:r>
          <m:rPr>
            <m:sty m:val="b"/>
          </m:rPr>
          <m:t>a</m:t>
        </m:r>
        <m:r>
          <m:t>−</m:t>
        </m:r>
        <m:r>
          <m:t>2</m:t>
        </m:r>
        <m:r>
          <m:rPr>
            <m:sty m:val="b"/>
          </m:rPr>
          <m:t>b</m:t>
        </m:r>
        <m:r>
          <m:t>)</m:t>
        </m:r>
      </m:oMath>
      <w:r>
        <w:t xml:space="preserve">；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与</w:t>
      </w:r>
      <m:oMath>
        <m:r>
          <m:rPr>
            <m:sty m:val="b"/>
          </m:rPr>
          <m:t>b</m:t>
        </m:r>
      </m:oMath>
      <w:r>
        <w:t xml:space="preserve">的夹角是60.</w:t>
      </w:r>
    </w:p>
    <w:p>
      <w:pPr>
        <w:pStyle w:val="BodyText"/>
      </w:pPr>
      <m:oMath>
        <m:r>
          <m:t>2</m:t>
        </m:r>
        <m:r>
          <m:rPr>
            <m:sty m:val="b"/>
          </m:rPr>
          <m:t>a</m:t>
        </m:r>
        <m:r>
          <m:t>+</m:t>
        </m:r>
        <m:r>
          <m:rPr>
            <m:sty m:val="b"/>
          </m:rPr>
          <m:t>b</m:t>
        </m:r>
        <m:r>
          <m:t>=</m:t>
        </m:r>
        <m:r>
          <m:t>(</m:t>
        </m:r>
        <m:r>
          <m:t>2</m:t>
        </m:r>
        <m:r>
          <m:t>+</m:t>
        </m:r>
        <m:r>
          <m:t>x</m:t>
        </m:r>
        <m:r>
          <m:t>,</m:t>
        </m:r>
        <m:r>
          <m:t>5</m:t>
        </m:r>
        <m:r>
          <m:t>)</m:t>
        </m:r>
      </m:oMath>
      <w:r>
        <w:t xml:space="preserve">，</w:t>
      </w:r>
      <m:oMath>
        <m:r>
          <m:rPr>
            <m:sty m:val="b"/>
          </m:rPr>
          <m:t>a</m:t>
        </m:r>
        <m:r>
          <m:t>−</m:t>
        </m:r>
        <m:r>
          <m:t>2</m:t>
        </m:r>
        <m:r>
          <m:rPr>
            <m:sty m:val="b"/>
          </m:rPr>
          <m:t>b</m:t>
        </m:r>
        <m:r>
          <m:t>=</m:t>
        </m:r>
        <m:r>
          <m:t>(</m:t>
        </m:r>
        <m:r>
          <m:t>1</m:t>
        </m:r>
        <m:r>
          <m:t>−</m:t>
        </m:r>
        <m:r>
          <m:t>2</m:t>
        </m:r>
        <m:r>
          <m:t>x</m:t>
        </m:r>
        <m:r>
          <m:t>,</m:t>
        </m:r>
        <m:r>
          <m:t>0</m:t>
        </m:r>
        <m:r>
          <m:t>)</m:t>
        </m:r>
      </m:oMath>
      <w:r>
        <w:t xml:space="preserve">；</w:t>
      </w:r>
      <w:r>
        <w:t xml:space="preserve"> </w:t>
      </w:r>
      <m:oMath>
        <m:r>
          <m:t>∵</m:t>
        </m:r>
        <m:r>
          <m:t>(</m:t>
        </m:r>
        <m:r>
          <m:t>2</m:t>
        </m:r>
        <m:r>
          <m:rPr>
            <m:sty m:val="b"/>
          </m:rPr>
          <m:t>a</m:t>
        </m:r>
        <m:r>
          <m:t>+</m:t>
        </m:r>
        <m:r>
          <m:rPr>
            <m:sty m:val="b"/>
          </m:rPr>
          <m:t>b</m:t>
        </m:r>
        <m:r>
          <m:t>)</m:t>
        </m:r>
        <m:r>
          <m:t>⫽</m:t>
        </m:r>
        <m:r>
          <m:t>(</m:t>
        </m:r>
        <m:r>
          <m:rPr>
            <m:sty m:val="b"/>
          </m:rPr>
          <m:t>a</m:t>
        </m:r>
        <m:r>
          <m:t>−</m:t>
        </m:r>
        <m:r>
          <m:t>2</m:t>
        </m:r>
        <m:r>
          <m:rPr>
            <m:sty m:val="b"/>
          </m:rPr>
          <m:t>b</m:t>
        </m:r>
        <m:r>
          <m:t>)</m:t>
        </m:r>
      </m:oMath>
      <w:r>
        <w:t xml:space="preserve">，</w:t>
      </w:r>
      <w:r>
        <w:t xml:space="preserve"> </w:t>
      </w:r>
      <m:oMath>
        <m:r>
          <m:t>∴</m:t>
        </m:r>
        <m:r>
          <m:t>0</m:t>
        </m:r>
        <m:r>
          <m:t>+</m:t>
        </m:r>
        <m:r>
          <m:t>5</m:t>
        </m:r>
        <m:r>
          <m:t>(</m:t>
        </m:r>
        <m:r>
          <m:t>1</m:t>
        </m:r>
        <m:r>
          <m:t>−</m:t>
        </m:r>
        <m:r>
          <m:t>2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，</w:t>
      </w:r>
      <m:oMath>
        <m:r>
          <m:t>∴</m:t>
        </m:r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；</w:t>
      </w:r>
    </w:p>
    <w:p>
      <w:pPr>
        <w:pStyle w:val="BodyText"/>
      </w:pPr>
      <w:r>
        <w:t xml:space="preserve">$\bm a\cdot\bm b
        =\abs{\bm a}\abs{\bm b}\cos{60\degree}
        =\sqrt5\cdot\sqrt{x^2+1}\cdot\dfrac12=x+2$</w:t>
      </w:r>
      <w:r>
        <w:t xml:space="preserve">，即</w:t>
      </w:r>
      <w:r>
        <w:t xml:space="preserve"> </w:t>
      </w:r>
      <m:oMath>
        <m:r>
          <m:t>5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)</m:t>
        </m:r>
        <m:r>
          <m:t>=</m:t>
        </m:r>
        <m:r>
          <m:t>4</m:t>
        </m:r>
        <m:r>
          <m:t>(</m:t>
        </m:r>
        <m:r>
          <m:t>x</m:t>
        </m:r>
        <m:r>
          <m:t>+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解得</w:t>
      </w:r>
      <m:oMath>
        <m:r>
          <m:t>x</m:t>
        </m:r>
        <m:r>
          <m:t>=</m:t>
        </m:r>
        <m:r>
          <m:t>8</m:t>
        </m:r>
        <m:r>
          <m:t>±</m:t>
        </m:r>
        <m:r>
          <m:t>5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（本小题满分10分）</w:t>
      </w:r>
      <w:r>
        <w:br/>
      </w:r>
      <w:r>
        <w:t xml:space="preserve">已知</w:t>
      </w:r>
      <m:oMath>
        <m:r>
          <m:rPr>
            <m:nor/>
            <m:sty m:val="p"/>
          </m:rPr>
          <m:t>cos</m:t>
        </m:r>
        <m:r>
          <m:t>α</m:t>
        </m:r>
        <m:r>
          <m:t>−</m:t>
        </m:r>
        <m:r>
          <m:rPr>
            <m:nor/>
            <m:sty m:val="p"/>
          </m:rPr>
          <m:t>sin</m:t>
        </m:r>
        <m:r>
          <m:t>α</m:t>
        </m:r>
        <m: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，且</w:t>
      </w:r>
      <w:r>
        <w:t xml:space="preserve">$\piup&lt;\alpha&lt;\dfrac{3\piup}2$</w:t>
      </w:r>
      <w:r>
        <w:t xml:space="preserve">，化简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2</m:t>
            </m:r>
            <m:r>
              <m:t>α</m:t>
            </m:r>
            <m:r>
              <m:t>+</m:t>
            </m:r>
            <m:r>
              <m:t>2</m:t>
            </m:r>
            <m:sSup>
              <m:e>
                <m:r>
                  <m:rPr>
                    <m:nor/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α</m:t>
            </m:r>
          </m:num>
          <m:den>
            <m:r>
              <m:t>1</m:t>
            </m:r>
            <m:r>
              <m:t>−</m:t>
            </m:r>
            <m:r>
              <m:rPr>
                <m:nor/>
                <m:sty m:val="p"/>
              </m:rPr>
              <m:t>tan</m:t>
            </m:r>
            <m:r>
              <m:t>α</m:t>
            </m:r>
          </m:den>
        </m:f>
      </m:oMath>
      <w:r>
        <w:t xml:space="preserve">并求其值.</w:t>
      </w:r>
    </w:p>
    <w:p>
      <w:pPr>
        <w:pStyle w:val="BodyText"/>
      </w:pPr>
      <w:r>
        <w:t xml:space="preserve">由</w:t>
      </w:r>
      <m:oMath>
        <m:r>
          <m:rPr>
            <m:nor/>
            <m:sty m:val="p"/>
          </m:rPr>
          <m:t>cos</m:t>
        </m:r>
        <m:r>
          <m:t>α</m:t>
        </m:r>
        <m:r>
          <m:t>−</m:t>
        </m:r>
        <m:r>
          <m:rPr>
            <m:nor/>
            <m:sty m:val="p"/>
          </m:rPr>
          <m:t>sin</m:t>
        </m:r>
        <m:r>
          <m:t>α</m:t>
        </m:r>
        <m: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，</w:t>
      </w:r>
      <w:r>
        <w:t xml:space="preserve"> </w:t>
      </w:r>
      <m:oMath>
        <m:sSup>
          <m:e>
            <m:r>
              <m:rPr>
                <m:nor/>
                <m:sty m:val="p"/>
              </m:rPr>
              <m:t>cos</m:t>
            </m:r>
          </m:e>
          <m:sup>
            <m:r>
              <m:t>2</m:t>
            </m:r>
          </m:sup>
        </m:sSup>
        <m:r>
          <m:t>α</m:t>
        </m:r>
        <m:r>
          <m:t>+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2</m:t>
            </m:r>
          </m:sup>
        </m:sSup>
        <m:r>
          <m:t>α</m:t>
        </m:r>
        <m:r>
          <m:t>−</m:t>
        </m:r>
        <m:r>
          <m:t>2</m:t>
        </m:r>
        <m:r>
          <m:rPr>
            <m:nor/>
            <m:sty m:val="p"/>
          </m:rPr>
          <m:t>sin</m:t>
        </m:r>
        <m:r>
          <m:t>α</m:t>
        </m:r>
        <m:r>
          <m:rPr>
            <m:nor/>
            <m:sty m:val="p"/>
          </m:rPr>
          <m:t>cos</m:t>
        </m:r>
        <m:r>
          <m:t>α</m:t>
        </m:r>
        <m: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，</w:t>
      </w:r>
      <w:r>
        <w:br/>
      </w:r>
      <m:oMath>
        <m:r>
          <m:t>∴</m:t>
        </m:r>
        <m:r>
          <m:t>2</m:t>
        </m:r>
        <m:r>
          <m:rPr>
            <m:nor/>
            <m:sty m:val="p"/>
          </m:rPr>
          <m:t>sin</m:t>
        </m:r>
        <m:r>
          <m:t>α</m:t>
        </m:r>
        <m:r>
          <m:rPr>
            <m:nor/>
            <m:sty m:val="p"/>
          </m:rPr>
          <m:t>cos</m:t>
        </m:r>
        <m:r>
          <m:t>α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25</m:t>
            </m:r>
          </m:den>
        </m:f>
        <m: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25</m:t>
            </m:r>
          </m:den>
        </m:f>
      </m:oMath>
      <w:r>
        <w:t xml:space="preserve">；</w:t>
      </w:r>
      <w:r>
        <w:br/>
      </w:r>
      <m:oMath>
        <m:r>
          <m:t>∴</m:t>
        </m:r>
        <m:r>
          <m:t>(</m:t>
        </m:r>
        <m:r>
          <m:rPr>
            <m:nor/>
            <m:sty m:val="p"/>
          </m:rPr>
          <m:t>sin</m:t>
        </m:r>
        <m:r>
          <m:t>α</m:t>
        </m:r>
        <m:r>
          <m:t>+</m:t>
        </m:r>
        <m:r>
          <m:rPr>
            <m:nor/>
            <m:sty m:val="p"/>
          </m:rPr>
          <m:t>cos</m:t>
        </m:r>
        <m:r>
          <m:t>α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2</m:t>
            </m:r>
          </m:sup>
        </m:sSup>
        <m:r>
          <m:t>α</m:t>
        </m:r>
        <m:r>
          <m:t>+</m:t>
        </m:r>
        <m:sSup>
          <m:e>
            <m:r>
              <m:rPr>
                <m:nor/>
                <m:sty m:val="p"/>
              </m:rPr>
              <m:t>cos</m:t>
            </m:r>
          </m:e>
          <m:sup>
            <m:r>
              <m:t>2</m:t>
            </m:r>
          </m:sup>
        </m:sSup>
        <m:r>
          <m:t>α</m:t>
        </m:r>
        <m:r>
          <m:t>+</m:t>
        </m:r>
        <m:r>
          <m:t>2</m:t>
        </m:r>
        <m:r>
          <m:rPr>
            <m:nor/>
            <m:sty m:val="p"/>
          </m:rPr>
          <m:t>sin</m:t>
        </m:r>
        <m:r>
          <m:t>α</m:t>
        </m:r>
        <m:r>
          <m:rPr>
            <m:nor/>
            <m:sty m:val="p"/>
          </m:rPr>
          <m:t>cos</m:t>
        </m:r>
        <m:r>
          <m:t>α</m:t>
        </m:r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25</m:t>
            </m:r>
          </m:den>
        </m:f>
        <m: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25</m:t>
            </m:r>
          </m:den>
        </m:f>
      </m:oMath>
      <w:r>
        <w:t xml:space="preserve">；</w:t>
      </w:r>
      <w:r>
        <w:t xml:space="preserve"> </w:t>
      </w:r>
      <w:r>
        <w:t xml:space="preserve">又</w:t>
      </w:r>
      <w:r>
        <w:t xml:space="preserve">$\because \piup&lt;\alpha&lt;\dfrac{3\piup}2$</w:t>
      </w:r>
      <w:r>
        <w:t xml:space="preserve">，</w:t>
      </w:r>
      <w:r>
        <w:t xml:space="preserve"> </w:t>
      </w:r>
      <m:oMath>
        <m:r>
          <m:t>∴</m:t>
        </m:r>
        <m:r>
          <m:rPr>
            <m:nor/>
            <m:sty m:val="p"/>
          </m:rPr>
          <m:t>sin</m:t>
        </m:r>
        <m:r>
          <m:t>α</m:t>
        </m:r>
        <m:r>
          <m:t>&lt;</m:t>
        </m:r>
        <m:r>
          <m:t>0</m:t>
        </m:r>
      </m:oMath>
      <w:r>
        <w:t xml:space="preserve">，</w:t>
      </w:r>
      <m:oMath>
        <m:r>
          <m:rPr>
            <m:nor/>
            <m:sty m:val="p"/>
          </m:rPr>
          <m:t>cos</m:t>
        </m:r>
        <m:r>
          <m:t>α</m:t>
        </m:r>
        <m:r>
          <m:t>&lt;</m:t>
        </m:r>
        <m:r>
          <m:t>0</m:t>
        </m:r>
      </m:oMath>
      <w:r>
        <w:t xml:space="preserve">，</w:t>
      </w:r>
      <w:r>
        <w:br/>
      </w:r>
      <m:oMath>
        <m:r>
          <m:t>∴</m:t>
        </m:r>
        <m:r>
          <m:rPr>
            <m:nor/>
            <m:sty m:val="p"/>
          </m:rPr>
          <m:t>sin</m:t>
        </m:r>
        <m:r>
          <m:t>α</m:t>
        </m:r>
        <m:r>
          <m:t>+</m:t>
        </m:r>
        <m:r>
          <m:rPr>
            <m:nor/>
            <m:sty m:val="p"/>
          </m:rPr>
          <m:t>cos</m:t>
        </m:r>
        <m:r>
          <m:t>α</m:t>
        </m:r>
        <m: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，</w:t>
      </w:r>
      <w:r>
        <w:br/>
      </w:r>
      <m:oMath>
        <m:r>
          <m:t>∴</m:t>
        </m:r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2</m:t>
            </m:r>
            <m:r>
              <m:t>α</m:t>
            </m:r>
            <m:r>
              <m:t>+</m:t>
            </m:r>
            <m:r>
              <m:t>2</m:t>
            </m:r>
            <m:sSup>
              <m:e>
                <m:r>
                  <m:rPr>
                    <m:nor/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α</m:t>
            </m:r>
          </m:num>
          <m:den>
            <m:r>
              <m:t>1</m:t>
            </m:r>
            <m:r>
              <m:t>−</m:t>
            </m:r>
            <m:r>
              <m:rPr>
                <m:nor/>
                <m:sty m:val="p"/>
              </m:rPr>
              <m:t>tan</m:t>
            </m:r>
            <m:r>
              <m:t>α</m:t>
            </m:r>
          </m:den>
        </m:f>
        <m:r>
          <m:t>=</m:t>
        </m:r>
        <m:f>
          <m:fPr>
            <m:type m:val="bar"/>
          </m:fPr>
          <m:num>
            <m:r>
              <m:t>2</m:t>
            </m:r>
            <m:r>
              <m:rPr>
                <m:nor/>
                <m:sty m:val="p"/>
              </m:rPr>
              <m:t>sin</m:t>
            </m:r>
            <m:r>
              <m:t>α</m:t>
            </m:r>
            <m:r>
              <m:rPr>
                <m:nor/>
                <m:sty m:val="p"/>
              </m:rPr>
              <m:t>cos</m:t>
            </m:r>
            <m:r>
              <m:t>α</m:t>
            </m:r>
            <m:r>
              <m:t>+</m:t>
            </m:r>
            <m:r>
              <m:t>2</m:t>
            </m:r>
            <m:sSup>
              <m:e>
                <m:r>
                  <m:rPr>
                    <m:nor/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α</m:t>
            </m:r>
          </m:num>
          <m:den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rPr>
                    <m:nor/>
                    <m:sty m:val="p"/>
                  </m:rPr>
                  <m:t>sin</m:t>
                </m:r>
                <m:r>
                  <m:t>α</m:t>
                </m:r>
              </m:num>
              <m:den>
                <m:r>
                  <m:rPr>
                    <m:nor/>
                    <m:sty m:val="p"/>
                  </m:rPr>
                  <m:t>cos</m:t>
                </m:r>
                <m:r>
                  <m:t>α</m:t>
                </m:r>
              </m:den>
            </m:f>
          </m:den>
        </m:f>
        <m:r>
          <m:t>=</m:t>
        </m:r>
        <m:f>
          <m:fPr>
            <m:type m:val="bar"/>
          </m:fPr>
          <m:num>
            <m:r>
              <m:t>2</m:t>
            </m:r>
            <m:r>
              <m:rPr>
                <m:nor/>
                <m:sty m:val="p"/>
              </m:rPr>
              <m:t>sin</m:t>
            </m:r>
            <m:r>
              <m:t>α</m:t>
            </m:r>
            <m:r>
              <m:rPr>
                <m:nor/>
                <m:sty m:val="p"/>
              </m:rPr>
              <m:t>cos</m:t>
            </m:r>
            <m:r>
              <m:t>α</m:t>
            </m:r>
            <m:r>
              <m:t>(</m:t>
            </m:r>
            <m:r>
              <m:rPr>
                <m:nor/>
                <m:sty m:val="p"/>
              </m:rPr>
              <m:t>sin</m:t>
            </m:r>
            <m:r>
              <m:t>α</m:t>
            </m:r>
            <m:r>
              <m:t>+</m:t>
            </m:r>
            <m:r>
              <m:rPr>
                <m:nor/>
                <m:sty m:val="p"/>
              </m:rPr>
              <m:t>cos</m:t>
            </m:r>
            <m:r>
              <m:t>α</m:t>
            </m:r>
            <m:r>
              <m:t>)</m:t>
            </m:r>
          </m:num>
          <m:den>
            <m:r>
              <m:rPr>
                <m:nor/>
                <m:sty m:val="p"/>
              </m:rPr>
              <m:t>sin</m:t>
            </m:r>
            <m:r>
              <m:t>α</m:t>
            </m:r>
            <m:r>
              <m:t>+</m:t>
            </m:r>
            <m:r>
              <m:rPr>
                <m:nor/>
                <m:sty m:val="p"/>
              </m:rPr>
              <m:t>cos</m:t>
            </m:r>
            <m:r>
              <m:t>α</m:t>
            </m:r>
          </m:den>
        </m:f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25</m:t>
                </m:r>
              </m:den>
            </m:f>
            <m:r>
              <m:t>⋅</m:t>
            </m:r>
            <m:r>
              <m:t>(</m:t>
            </m:r>
            <m:r>
              <m:t>−</m:t>
            </m:r>
            <m:f>
              <m:fPr>
                <m:type m:val="bar"/>
              </m:fPr>
              <m:num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num>
              <m:den>
                <m:r>
                  <m:t>5</m:t>
                </m:r>
              </m:den>
            </m:f>
            <m:r>
              <m:t>)</m:t>
            </m:r>
          </m:num>
          <m:den>
            <m:f>
              <m:fPr>
                <m:type m:val="bar"/>
              </m:fPr>
              <m:num>
                <m:r>
                  <m:t>3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num>
              <m:den>
                <m:r>
                  <m:t>5</m:t>
                </m:r>
              </m:den>
            </m:f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75</m:t>
            </m:r>
          </m:den>
        </m:f>
      </m:oMath>
    </w:p>
    <w:p>
      <w:pPr>
        <w:pStyle w:val="BodyText"/>
      </w:pPr>
      <w:r>
        <w:t xml:space="preserve">（本小题满分10分）</w:t>
      </w:r>
      <w:r>
        <w:br/>
      </w:r>
      <w:r>
        <w:t xml:space="preserve">已知向量</w:t>
      </w:r>
      <m:oMath>
        <m:r>
          <m:rPr>
            <m:sty m:val="b"/>
          </m:rPr>
          <m:t>m</m:t>
        </m:r>
        <m:r>
          <m:t>=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，向量</w:t>
      </w:r>
      <m:oMath>
        <m:r>
          <m:rPr>
            <m:sty m:val="b"/>
          </m:rPr>
          <m:t>n</m:t>
        </m:r>
      </m:oMath>
      <w:r>
        <w:t xml:space="preserve">与</w:t>
      </w:r>
      <m:oMath>
        <m:r>
          <m:rPr>
            <m:sty m:val="b"/>
          </m:rPr>
          <m:t>m</m:t>
        </m:r>
      </m:oMath>
      <w:r>
        <w:t xml:space="preserve">的夹角为</w:t>
      </w:r>
      <w:r>
        <w:t xml:space="preserve">$\dfrac{3\piup}4$</w:t>
      </w:r>
      <w:r>
        <w:t xml:space="preserve">，且</w:t>
      </w:r>
      <m:oMath>
        <m:r>
          <m:rPr>
            <m:sty m:val="b"/>
          </m:rPr>
          <m:t>m</m:t>
        </m:r>
        <m:r>
          <m:t>⋅</m:t>
        </m:r>
        <m:r>
          <m:rPr>
            <m:sty m:val="b"/>
          </m:rPr>
          <m:t>n</m:t>
        </m:r>
        <m:r>
          <m:t>=</m:t>
        </m:r>
        <m:r>
          <m:t>−</m:t>
        </m:r>
        <m:r>
          <m:t>1</m:t>
        </m:r>
      </m:oMath>
      <w:r>
        <w:t xml:space="preserve">.</w:t>
      </w:r>
      <w:r>
        <w:br/>
      </w:r>
      <w:r>
        <w:t xml:space="preserve">(1)求向量</w:t>
      </w:r>
      <m:oMath>
        <m:r>
          <m:rPr>
            <m:sty m:val="b"/>
          </m:rPr>
          <m:t>n</m:t>
        </m:r>
      </m:oMath>
      <w:r>
        <w:t xml:space="preserve">；</w:t>
      </w:r>
      <w:r>
        <w:br/>
      </w:r>
      <w:r>
        <w:t xml:space="preserve">(2)设向量</w:t>
      </w:r>
      <m:oMath>
        <m:r>
          <m:rPr>
            <m:sty m:val="b"/>
          </m:rPr>
          <m:t>a</m:t>
        </m:r>
        <m:r>
          <m:t>=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，</w:t>
      </w:r>
      <m:oMath>
        <m:r>
          <m:rPr>
            <m:sty m:val="b"/>
          </m:rPr>
          <m:t>b</m:t>
        </m:r>
        <m:r>
          <m:t>=</m:t>
        </m:r>
        <m:r>
          <m:t>(</m:t>
        </m:r>
        <m:r>
          <m:rPr>
            <m:nor/>
            <m:sty m:val="p"/>
          </m:rPr>
          <m:t>cos</m:t>
        </m:r>
        <m:r>
          <m:t>x</m:t>
        </m:r>
        <m:r>
          <m:t>,</m:t>
        </m:r>
        <m:r>
          <m:rPr>
            <m:nor/>
            <m:sty m:val="p"/>
          </m:rPr>
          <m:t>sin</m:t>
        </m:r>
        <m:r>
          <m:t>x</m:t>
        </m:r>
        <m:r>
          <m:t>)</m:t>
        </m:r>
      </m:oMath>
      <w:r>
        <w:t xml:space="preserve">，其中</w:t>
      </w:r>
      <w:r>
        <w:t xml:space="preserve">$x\inR$</w:t>
      </w:r>
      <w:r>
        <w:t xml:space="preserve">，若</w:t>
      </w:r>
      <m:oMath>
        <m:r>
          <m:rPr>
            <m:sty m:val="b"/>
          </m:rPr>
          <m:t>n</m:t>
        </m:r>
        <m:r>
          <m:t>⋅</m:t>
        </m:r>
        <m:r>
          <m:rPr>
            <m:sty m:val="b"/>
          </m:rPr>
          <m:t>a</m:t>
        </m:r>
        <m:r>
          <m:t>=</m:t>
        </m:r>
        <m:r>
          <m:t>0</m:t>
        </m:r>
      </m:oMath>
      <w:r>
        <w:t xml:space="preserve">，试求</w:t>
      </w:r>
      <m:oMath>
        <m:r>
          <m:t>|</m:t>
        </m:r>
        <m:r>
          <m:rPr>
            <m:sty m:val="b"/>
          </m:rPr>
          <m:t>n</m:t>
        </m:r>
        <m:r>
          <m:t>+</m:t>
        </m:r>
        <m:r>
          <m:rPr>
            <m:sty m:val="b"/>
          </m:rPr>
          <m:t>b</m:t>
        </m:r>
        <m:r>
          <m:t>|</m:t>
        </m:r>
      </m:oMath>
      <w:r>
        <w:t xml:space="preserve">的取值范围.</w:t>
      </w:r>
    </w:p>
    <w:p>
      <w:pPr>
        <w:pStyle w:val="BodyText"/>
      </w:pPr>
      <w:r>
        <w:t xml:space="preserve">(1)由</w:t>
      </w:r>
      <m:oMath>
        <m:r>
          <m:rPr>
            <m:sty m:val="b"/>
          </m:rPr>
          <m:t>m</m:t>
        </m:r>
        <m:r>
          <m:t>=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，</w:t>
      </w:r>
      <m:oMath>
        <m:r>
          <m:rPr>
            <m:sty m:val="b"/>
          </m:rPr>
          <m:t>m</m:t>
        </m:r>
      </m:oMath>
      <w:r>
        <w:t xml:space="preserve">与x轴正半轴夹角为45，</w:t>
      </w:r>
      <w:r>
        <w:t xml:space="preserve"> </w:t>
      </w:r>
      <w:r>
        <w:t xml:space="preserve">又</w:t>
      </w:r>
      <m:oMath>
        <m:r>
          <m:rPr>
            <m:sty m:val="b"/>
          </m:rPr>
          <m:t>n</m:t>
        </m:r>
      </m:oMath>
      <w:r>
        <w:t xml:space="preserve">与</w:t>
      </w:r>
      <m:oMath>
        <m:r>
          <m:rPr>
            <m:sty m:val="b"/>
          </m:rPr>
          <m:t>m</m:t>
        </m:r>
      </m:oMath>
      <w:r>
        <w:t xml:space="preserve">的夹角为</w:t>
      </w:r>
      <w:r>
        <w:t xml:space="preserve">$\dfrac{3\piup}4$</w:t>
      </w:r>
      <w:r>
        <w:t xml:space="preserve">，故</w:t>
      </w:r>
      <m:oMath>
        <m:r>
          <m:rPr>
            <m:sty m:val="b"/>
          </m:rPr>
          <m:t>n</m:t>
        </m:r>
      </m:oMath>
      <w:r>
        <w:t xml:space="preserve">在</w:t>
      </w:r>
      <m:oMath>
        <m:r>
          <m:t>x</m:t>
        </m:r>
      </m:oMath>
      <w:r>
        <w:t xml:space="preserve">轴或</w:t>
      </w:r>
      <m:oMath>
        <m:r>
          <m:t>y</m:t>
        </m:r>
      </m:oMath>
      <w:r>
        <w:t xml:space="preserve">轴负半轴上，</w:t>
      </w:r>
      <w:r>
        <w:br/>
      </w:r>
      <w:r>
        <w:t xml:space="preserve">设</w:t>
      </w:r>
      <m:oMath>
        <m:r>
          <m:rPr>
            <m:sty m:val="b"/>
          </m:rPr>
          <m:t>n</m:t>
        </m:r>
        <m:r>
          <m:t>=</m:t>
        </m:r>
        <m:r>
          <m:t>(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,</m:t>
        </m:r>
        <m:r>
          <m:t>0</m:t>
        </m:r>
        <m:r>
          <m:t>)</m:t>
        </m:r>
      </m:oMath>
      <w:r>
        <w:t xml:space="preserve">或</w:t>
      </w:r>
      <m:oMath>
        <m:r>
          <m:rPr>
            <m:sty m:val="b"/>
          </m:rPr>
          <m:t>n</m:t>
        </m:r>
        <m:r>
          <m:t>=</m:t>
        </m:r>
        <m:r>
          <m:t>(</m:t>
        </m:r>
        <m:r>
          <m:t>0</m:t>
        </m:r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)</m:t>
        </m:r>
      </m:oMath>
      <w:r>
        <w:t xml:space="preserve">，又</w:t>
      </w:r>
      <m:oMath>
        <m:r>
          <m:rPr>
            <m:sty m:val="b"/>
          </m:rPr>
          <m:t>m</m:t>
        </m:r>
        <m:r>
          <m:t>⋅</m:t>
        </m:r>
        <m:r>
          <m:rPr>
            <m:sty m:val="b"/>
          </m:rPr>
          <m:t>n</m:t>
        </m:r>
        <m:r>
          <m:t>=</m:t>
        </m:r>
        <m:r>
          <m:t>−</m:t>
        </m:r>
        <m:r>
          <m:t>1</m:t>
        </m:r>
      </m:oMath>
      <w:r>
        <w:t xml:space="preserve">，</w:t>
      </w:r>
      <w:r>
        <w:t xml:space="preserve"> </w:t>
      </w:r>
      <m:oMath>
        <m:r>
          <m:t>∴</m:t>
        </m:r>
        <m:r>
          <m:rPr>
            <m:sty m:val="b"/>
          </m:rPr>
          <m:t>n</m:t>
        </m:r>
        <m:r>
          <m:t>=</m:t>
        </m:r>
        <m:r>
          <m:t>(</m:t>
        </m:r>
        <m:r>
          <m:t>−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或</w:t>
      </w:r>
      <m:oMath>
        <m:r>
          <m:t>(</m:t>
        </m:r>
        <m:r>
          <m:t>0</m:t>
        </m:r>
        <m:r>
          <m:t>,</m:t>
        </m:r>
        <m:r>
          <m:t>−</m:t>
        </m:r>
        <m:r>
          <m:t>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(2)由</w:t>
      </w:r>
      <m:oMath>
        <m:r>
          <m:rPr>
            <m:sty m:val="b"/>
          </m:rPr>
          <m:t>n</m:t>
        </m:r>
        <m:r>
          <m:t>⋅</m:t>
        </m:r>
        <m:r>
          <m:rPr>
            <m:sty m:val="b"/>
          </m:rPr>
          <m:t>a</m:t>
        </m:r>
        <m:r>
          <m:t>=</m:t>
        </m:r>
        <m:r>
          <m:t>0</m:t>
        </m:r>
      </m:oMath>
      <w:r>
        <w:t xml:space="preserve">，</w:t>
      </w:r>
      <m:oMath>
        <m:r>
          <m:rPr>
            <m:sty m:val="b"/>
          </m:rPr>
          <m:t>n</m:t>
        </m:r>
        <m:r>
          <m:t>=</m:t>
        </m:r>
        <m:r>
          <m:t>(</m:t>
        </m:r>
        <m:r>
          <m:t>0</m:t>
        </m:r>
        <m:r>
          <m:t>,</m:t>
        </m:r>
        <m:r>
          <m:t>−</m:t>
        </m:r>
        <m:r>
          <m:t>1</m:t>
        </m:r>
        <m:r>
          <m:t>)</m:t>
        </m:r>
      </m:oMath>
      <w:r>
        <w:t xml:space="preserve">；</w:t>
      </w:r>
      <w:r>
        <w:t xml:space="preserve"> </w:t>
      </w:r>
      <w:r>
        <w:t xml:space="preserve">$\therefore \abs{\bm n+\bm b}=\sqrt{\cos^2x+(\sin{x}-1)^2}
        =\sqrt{\cos^2x+\sin^2x-2\sin x+1}=\sqrt{2-2\sin x} \in[0,2]$</w:t>
      </w:r>
      <w:r>
        <w:t xml:space="preserve">；</w:t>
      </w:r>
    </w:p>
    <w:p>
      <w:pPr>
        <w:pStyle w:val="BodyText"/>
      </w:pPr>
      <w:r>
        <w:t xml:space="preserve">（本小题满分12分）</w:t>
      </w:r>
      <w:r>
        <w:br/>
      </w:r>
      <w:r>
        <w:t xml:space="preserve"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nor/>
            <m:sty m:val="p"/>
          </m:rPr>
          <m:t>cos</m:t>
        </m:r>
        <m:r>
          <m:t>ω</m:t>
        </m:r>
        <m:r>
          <m:t>x</m:t>
        </m:r>
      </m:oMath>
      <w:r>
        <w:t xml:space="preserve">，</w:t>
      </w:r>
      <w:r>
        <w:t xml:space="preserve">$g(x)=\sin\Bp{\omega x-\dfrac{\piup}3}$</w:t>
      </w:r>
      <w:r>
        <w:t xml:space="preserve">(</w:t>
      </w:r>
      <m:oMath>
        <m:r>
          <m:t>ω</m:t>
        </m:r>
        <m:r>
          <m:t>&gt;</m:t>
        </m:r>
        <m:r>
          <m:t>0</m:t>
        </m:r>
      </m:oMath>
      <w:r>
        <w:t xml:space="preserve">)，且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的最小正周期为</w:t>
      </w:r>
      <w:r>
        <w:t xml:space="preserve">$\piup$</w:t>
      </w:r>
      <w:r>
        <w:t xml:space="preserve">.</w:t>
      </w:r>
      <w:r>
        <w:br/>
      </w:r>
      <w:r>
        <w:t xml:space="preserve">(1)若</w:t>
      </w:r>
      <m:oMath>
        <m:r>
          <m:t>f</m:t>
        </m:r>
        <m:r>
          <m:t>(</m:t>
        </m:r>
        <m:r>
          <m:t>α</m:t>
        </m:r>
        <m:r>
          <m:t>)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，</w:t>
      </w:r>
      <w:r>
        <w:t xml:space="preserve">$\alpha\in[0,\piup]$</w:t>
      </w:r>
      <w:r>
        <w:t xml:space="preserve">，求</w:t>
      </w:r>
      <m:oMath>
        <m:r>
          <m:t>α</m:t>
        </m:r>
      </m:oMath>
      <w:r>
        <w:t xml:space="preserve">的值；</w:t>
      </w:r>
      <w:r>
        <w:br/>
      </w:r>
      <w:r>
        <w:t xml:space="preserve">(2)求函数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的单调递增区间.</w:t>
      </w:r>
    </w:p>
    <w:p>
      <w:pPr>
        <w:pStyle w:val="BodyText"/>
      </w:pPr>
      <w:r>
        <w:t xml:space="preserve">(1)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的最小正周期为</w:t>
      </w:r>
      <w:r>
        <w:t xml:space="preserve">$\piup$</w:t>
      </w:r>
      <w:r>
        <w:t xml:space="preserve">，</w:t>
      </w:r>
      <w:r>
        <w:t xml:space="preserve">$\therefore \dfrac{2\piup}{\omega}=\piup$</w:t>
      </w:r>
      <w:r>
        <w:t xml:space="preserve">，</w:t>
      </w:r>
      <w:r>
        <w:t xml:space="preserve"> </w:t>
      </w:r>
      <w:r>
        <w:t xml:space="preserve">$\there \omega=2$</w:t>
      </w:r>
      <w:r>
        <w:br/>
      </w:r>
      <m:oMath>
        <m:r>
          <m:t>∴</m:t>
        </m:r>
        <m:r>
          <m:t>f</m:t>
        </m:r>
        <m:r>
          <m:t>(</m:t>
        </m:r>
        <m:r>
          <m:t>α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nor/>
            <m:sty m:val="p"/>
          </m:rPr>
          <m:t>cos</m:t>
        </m:r>
        <m:r>
          <m:t>2</m:t>
        </m:r>
        <m:r>
          <m:t>α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，</w:t>
      </w:r>
      <w:r>
        <w:t xml:space="preserve"> </w:t>
      </w:r>
      <w:r>
        <w:t xml:space="preserve">$\therefore 2\alpha=\pm\dfrac{\piup}4+2k\pipu$</w:t>
      </w:r>
      <w:r>
        <w:t xml:space="preserve">，</w:t>
      </w:r>
      <w:r>
        <w:t xml:space="preserve"> </w:t>
      </w:r>
      <w:r>
        <w:t xml:space="preserve">$\therefore \alpha=\pm\dfrac{\piup}8+k\pipu$</w:t>
      </w:r>
      <w:r>
        <w:t xml:space="preserve">，</w:t>
      </w:r>
      <w:r>
        <w:t xml:space="preserve">$k\inZ$</w:t>
      </w:r>
      <w:r>
        <w:t xml:space="preserve">；</w:t>
      </w:r>
      <w:r>
        <w:br/>
      </w:r>
      <w:r>
        <w:t xml:space="preserve">又</w:t>
      </w:r>
      <w:r>
        <w:t xml:space="preserve">$\alpha\in[0,\piup]$</w:t>
      </w:r>
      <w:r>
        <w:t xml:space="preserve">，</w:t>
      </w:r>
      <w:r>
        <w:t xml:space="preserve"> </w:t>
      </w:r>
      <m:oMath>
        <m:r>
          <m:t>∴</m:t>
        </m:r>
      </m:oMath>
      <w:r>
        <w:t xml:space="preserve"> </w:t>
      </w:r>
      <w:r>
        <w:t xml:space="preserve">$\alpha=\dfrac{\piup}8$</w:t>
      </w:r>
      <w:r>
        <w:t xml:space="preserve">或</w:t>
      </w:r>
      <w:r>
        <w:t xml:space="preserve">$\dfrac{7\piup}8$</w:t>
      </w:r>
    </w:p>
    <w:p>
      <w:pPr>
        <w:pStyle w:val="BodyText"/>
      </w:pPr>
      <w:r>
        <w:t xml:space="preserve">(2)</w:t>
      </w:r>
      <w:r>
        <w:t xml:space="preserve">$y=f(x)+g(x)=\sqrt3\cos{2x}+\sin\Bp{2x-\dfrac{\piup}3}
          =\dfrac12\sin{2x}+\dfrac{\sqrt3}2\cos{2x}=\sin\Bp{2x+\dfrac{\piup}3}$</w:t>
      </w:r>
      <w:r>
        <w:t xml:space="preserve">，</w:t>
      </w:r>
      <w:r>
        <w:br/>
      </w:r>
      <w:r>
        <w:t xml:space="preserve">由</w:t>
      </w:r>
      <w:r>
        <w:t xml:space="preserve">$-\dfrac12\piup+2k\piup \leqslant 2x+\dfrac{\piup}3 \leqslant \dfrac12\piup+2k\piup$</w:t>
      </w:r>
      <w:r>
        <w:t xml:space="preserve">，得：</w:t>
      </w:r>
      <w:r>
        <w:t xml:space="preserve"> </w:t>
      </w:r>
      <w:r>
        <w:t xml:space="preserve">$-\dfrac{5\piup}{12}+k\piup \leqslant x \leqslant \dfrac{\piup}{12}+k\piup$</w:t>
      </w:r>
      <w:r>
        <w:t xml:space="preserve">，</w:t>
      </w:r>
      <w:r>
        <w:t xml:space="preserve">$k\inZ$</w:t>
      </w:r>
      <w:r>
        <w:t xml:space="preserve">；</w:t>
      </w:r>
      <w:r>
        <w:br/>
      </w:r>
      <w:r>
        <w:t xml:space="preserve">故函数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的单调递增区间为</w:t>
      </w:r>
      <w:r>
        <w:t xml:space="preserve"> </w:t>
      </w:r>
      <w:r>
        <w:t xml:space="preserve">$\Bigl[-\dfrac{5\piup}{12}+k\piup,\dfrac{\piup}{12}+k\piup\Bigr]$</w:t>
      </w:r>
      <w:r>
        <w:t xml:space="preserve">，</w:t>
      </w:r>
      <w:r>
        <w:t xml:space="preserve">$k\inZ$</w:t>
      </w:r>
    </w:p>
    <w:p>
      <w:pPr>
        <w:pStyle w:val="1"/>
      </w:pPr>
      <w:bookmarkStart w:id="23" w:name="第ii卷50分"/>
      <w:r>
        <w:t xml:space="preserve">第II卷（50分）</w:t>
      </w:r>
      <w:bookmarkEnd w:id="23"/>
    </w:p>
    <w:p>
      <w:pPr>
        <w:pStyle w:val="3"/>
      </w:pPr>
      <w:bookmarkStart w:id="24" w:name="X84e84cde2c842c87d5bda4d959105214faebdae"/>
      <w:r>
        <w:t xml:space="preserve">选择题(本大题共4小题，每小题4分，共16分.每题有且只有一个选项是正确的，请把答案填在答卷相应位置上)</w:t>
      </w:r>
      <w:bookmarkEnd w:id="24"/>
    </w:p>
    <w:p>
      <w:pPr>
        <w:pStyle w:val="FirstParagraph"/>
      </w:pPr>
      <w:r>
        <w:t xml:space="preserve">若</w:t>
      </w:r>
      <w:r>
        <w:t xml:space="preserve">$\cos{165\degree}=a$</w:t>
      </w:r>
      <w:r>
        <w:t xml:space="preserve">，则</w:t>
      </w:r>
      <w:r>
        <w:t xml:space="preserve">$\tan{195\degree}=$</w:t>
      </w:r>
      <w:r>
        <w:t xml:space="preserve"> </w:t>
      </w:r>
      <m:oMath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</m:t>
                </m:r>
                <m:r>
                  <m:t>+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a</m:t>
            </m:r>
          </m:den>
        </m:f>
      </m:oMath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a</m:t>
            </m:r>
          </m:den>
        </m:f>
      </m:oMath>
      <w:r>
        <w:t xml:space="preserve"> </w:t>
      </w:r>
      <m:oMath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a</m:t>
            </m:r>
          </m:den>
        </m:f>
      </m:oMath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已知函数</w:t>
      </w:r>
      <w:r>
        <w:t xml:space="preserve">$f(x)=2\sin\Bp{\omega x+\dfrac{\piup}3}$</w:t>
      </w:r>
      <w:r>
        <w:t xml:space="preserve">图像的一个对称中心为</w:t>
      </w:r>
      <w:r>
        <w:t xml:space="preserve">$\Bp{\dfrac{\piup}3,0}$</w:t>
      </w:r>
      <w:r>
        <w:t xml:space="preserve">，其中</w:t>
      </w:r>
      <m:oMath>
        <m:r>
          <m:t>ω</m:t>
        </m:r>
      </m:oMath>
      <w:r>
        <w:t xml:space="preserve">为常数，且</w:t>
      </w:r>
      <m:oMath>
        <m:r>
          <m:t>ω</m:t>
        </m:r>
        <m:r>
          <m:t>∈</m:t>
        </m:r>
        <m:r>
          <m:t>(</m:t>
        </m:r>
        <m:r>
          <m:t>1</m:t>
        </m:r>
        <m:r>
          <m:t>,</m:t>
        </m:r>
        <m:r>
          <m:t>3</m:t>
        </m:r>
        <m:r>
          <m:t>)</m:t>
        </m:r>
      </m:oMath>
      <w:r>
        <w:t xml:space="preserve">，若对任意的实数</w:t>
      </w:r>
      <m:oMath>
        <m:r>
          <m:t>x</m:t>
        </m:r>
      </m:oMath>
      <w:r>
        <w:t xml:space="preserve">，恒有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≤</m:t>
        </m:r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t xml:space="preserve">，则</w:t>
      </w:r>
      <m:oMath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|</m:t>
        </m:r>
      </m:oMath>
      <w:r>
        <w:t xml:space="preserve">的最小值是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已知</w:t>
      </w:r>
      <m:oMath>
        <m:r>
          <m:t>O</m:t>
        </m:r>
      </m:oMath>
      <w:r>
        <w:t xml:space="preserve">是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所在平面上一点，满足</w:t>
      </w:r>
      <w:r>
        <w:t xml:space="preserve">$|\vec{OA}|^2+|\vv{BC}|^2=|\vv{OB}|^2+|\vv{CA}|^2$</w:t>
      </w:r>
      <w:r>
        <w:t xml:space="preserve">，则点</w:t>
      </w:r>
      <m:oMath>
        <m:r>
          <m:t>O</m:t>
        </m:r>
      </m:oMath>
      <w:r>
        <w:t xml:space="preserve"> </w:t>
      </w:r>
      <w:r>
        <w:t xml:space="preserve">在</w:t>
      </w:r>
      <m:oMath>
        <m:r>
          <m:t>∠</m:t>
        </m:r>
        <m:r>
          <m:t>A</m:t>
        </m:r>
      </m:oMath>
      <w:r>
        <w:t xml:space="preserve">的平分线所在直线上</w:t>
      </w:r>
      <w:r>
        <w:t xml:space="preserve"> </w:t>
      </w:r>
      <w:r>
        <w:t xml:space="preserve">在过点</w:t>
      </w:r>
      <m:oMath>
        <m:r>
          <m:t>C</m:t>
        </m:r>
      </m:oMath>
      <w:r>
        <w:t xml:space="preserve">边</w:t>
      </w:r>
      <m:oMath>
        <m:r>
          <m:t>A</m:t>
        </m:r>
        <m:r>
          <m:t>B</m:t>
        </m:r>
      </m:oMath>
      <w:r>
        <w:t xml:space="preserve">的中线所在直线上</w:t>
      </w:r>
      <w:r>
        <w:t xml:space="preserve"> </w:t>
      </w:r>
      <w:r>
        <w:t xml:space="preserve">以上都不对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目前听说中国最高的摩天轮是</w:t>
      </w:r>
      <w:r>
        <w:t xml:space="preserve">“</w:t>
      </w:r>
      <w:r>
        <w:t xml:space="preserve">南昌之星</w:t>
      </w:r>
      <w:r>
        <w:t xml:space="preserve">”</w:t>
      </w:r>
      <w:r>
        <w:t xml:space="preserve">，它的最高点离地面160米，直径为156米，并以每30分钟一周的速度匀速旋转，若从最低点开始计时，则摩天轮运行5分钟后离地面的高度为</w:t>
      </w:r>
    </w:p>
    <w:p>
      <w:pPr>
        <w:pStyle w:val="BodyText"/>
      </w:pPr>
      <w:r>
        <w:t xml:space="preserve">B</w:t>
      </w:r>
    </w:p>
    <w:p>
      <w:pPr>
        <w:pStyle w:val="3"/>
      </w:pPr>
      <w:bookmarkStart w:id="25" w:name="填空题本大题共2小题每小题4分共8分"/>
      <w:r>
        <w:t xml:space="preserve">填空题（本大题共2小题，每小题4分，共8分）</w:t>
      </w:r>
      <w:bookmarkEnd w:id="25"/>
    </w:p>
    <w:p>
      <w:pPr>
        <w:pStyle w:val="FirstParagraph"/>
      </w:pPr>
      <w:r>
        <w:t xml:space="preserve">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tan</m:t>
        </m:r>
        <m:r>
          <m:t>ω</m:t>
        </m:r>
        <m:r>
          <m:t>x</m:t>
        </m:r>
      </m:oMath>
      <w:r>
        <w:t xml:space="preserve">(</w:t>
      </w:r>
      <m:oMath>
        <m:r>
          <m:t>ω</m:t>
        </m:r>
        <m:r>
          <m:t>&gt;</m:t>
        </m:r>
        <m:r>
          <m:t>0</m:t>
        </m:r>
      </m:oMath>
      <w:r>
        <w:t xml:space="preserve">)的图像相邻的两支截直线</w:t>
      </w:r>
      <w:r>
        <w:t xml:space="preserve">$y=\dfrac{\piup}4$</w:t>
      </w:r>
      <w:r>
        <w:t xml:space="preserve">所得线段的长为</w:t>
      </w:r>
      <w:r>
        <w:t xml:space="preserve">$\dfrac{\piup}4$</w:t>
      </w:r>
      <w:r>
        <w:t xml:space="preserve">，则</w:t>
      </w:r>
      <w:r>
        <w:t xml:space="preserve">$f(\dfrac{\piup}4)$</w:t>
      </w:r>
      <w:r>
        <w:t xml:space="preserve">的值是</w:t>
      </w:r>
    </w:p>
    <w:p>
      <w:pPr>
        <w:pStyle w:val="BodyText"/>
      </w:pPr>
      <m:oMath>
        <m:r>
          <m:t>0</m:t>
        </m:r>
      </m:oMath>
    </w:p>
    <w:p>
      <w:pPr>
        <w:pStyle w:val="BodyText"/>
      </w:pPr>
      <w:r>
        <w:t xml:space="preserve">在矩形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中，边</w:t>
      </w:r>
      <m:oMath>
        <m:r>
          <m:t>A</m:t>
        </m:r>
        <m:r>
          <m:t>B</m:t>
        </m:r>
      </m:oMath>
      <w:r>
        <w:t xml:space="preserve">、</w:t>
      </w:r>
      <m:oMath>
        <m:r>
          <m:t>A</m:t>
        </m:r>
        <m:r>
          <m:t>D</m:t>
        </m:r>
      </m:oMath>
      <w:r>
        <w:t xml:space="preserve">的长分别为2、1，若</w:t>
      </w:r>
      <m:oMath>
        <m:r>
          <m:t>M</m:t>
        </m:r>
      </m:oMath>
      <w:r>
        <w:t xml:space="preserve">、</w:t>
      </w:r>
      <m:oMath>
        <m:r>
          <m:t>N</m:t>
        </m:r>
      </m:oMath>
      <w:r>
        <w:t xml:space="preserve">分别是边</w:t>
      </w:r>
      <m:oMath>
        <m:r>
          <m:t>B</m:t>
        </m:r>
        <m:r>
          <m:t>C</m:t>
        </m:r>
      </m:oMath>
      <w:r>
        <w:t xml:space="preserve">、</w:t>
      </w:r>
      <m:oMath>
        <m:r>
          <m:t>C</m:t>
        </m:r>
        <m:r>
          <m:t>D</m:t>
        </m:r>
      </m:oMath>
      <w:r>
        <w:t xml:space="preserve">上的点，且满足</w:t>
      </w:r>
      <w:r>
        <w:t xml:space="preserve">$\dfrac{|\vv{BM}|}{|\vv{BC}|}=\dfrac{|\vv{CN}|}{|\vv{CD}|}$</w:t>
      </w:r>
      <w:r>
        <w:t xml:space="preserve">，则</w:t>
      </w:r>
      <w:r>
        <w:t xml:space="preserve">$\vv{AM}\cdot\vv{AN}$</w:t>
      </w:r>
      <w:r>
        <w:t xml:space="preserve">的取值范围是</w:t>
      </w:r>
    </w:p>
    <w:p>
      <w:pPr>
        <w:pStyle w:val="BodyText"/>
      </w:pPr>
      <m:oMath>
        <m:r>
          <m:t>[</m:t>
        </m:r>
        <m:r>
          <m:t>1</m:t>
        </m:r>
        <m:r>
          <m:t>,</m:t>
        </m:r>
        <m:r>
          <m:t>4</m:t>
        </m:r>
        <m:r>
          <m:t>]</m:t>
        </m:r>
      </m:oMath>
    </w:p>
    <w:p>
      <w:pPr>
        <w:pStyle w:val="3"/>
      </w:pPr>
      <w:bookmarkStart w:id="26" w:name="解答题本大题共有2个小题共26分.-解答应写出文字说明演算步骤或证明过程"/>
      <w:r>
        <w:t xml:space="preserve">解答题（本大题共有2个小题，共26分. 解答应写出文字说明、演算步骤或证明过程）</w:t>
      </w:r>
      <w:bookmarkEnd w:id="26"/>
    </w:p>
    <w:p>
      <w:pPr>
        <w:pStyle w:val="FirstParagraph"/>
      </w:pPr>
      <w:r>
        <w:t xml:space="preserve">（本小题满分12分）</w:t>
      </w:r>
      <w:r>
        <w:br/>
      </w:r>
      <w:r>
        <w:t xml:space="preserve">已知</w:t>
      </w:r>
      <m:oMath>
        <m:r>
          <m:t>O</m:t>
        </m:r>
      </m:oMath>
      <w:r>
        <w:t xml:space="preserve">为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的外心，以线段</w:t>
      </w:r>
      <m:oMath>
        <m:r>
          <m:t>O</m:t>
        </m:r>
        <m:r>
          <m:t>A</m:t>
        </m:r>
      </m:oMath>
      <w:r>
        <w:t xml:space="preserve">、</w:t>
      </w:r>
      <m:oMath>
        <m:r>
          <m:t>O</m:t>
        </m:r>
        <m:r>
          <m:t>B</m:t>
        </m:r>
      </m:oMath>
      <w:r>
        <w:t xml:space="preserve">为邻边作平行四边形，第四个顶点为</w:t>
      </w:r>
      <m:oMath>
        <m:r>
          <m:t>D</m:t>
        </m:r>
      </m:oMath>
      <w:r>
        <w:t xml:space="preserve">，再以</w:t>
      </w:r>
      <m:oMath>
        <m:r>
          <m:t>O</m:t>
        </m:r>
        <m:r>
          <m:t>C</m:t>
        </m:r>
      </m:oMath>
      <w:r>
        <w:t xml:space="preserve">、</w:t>
      </w:r>
      <m:oMath>
        <m:r>
          <m:t>O</m:t>
        </m:r>
        <m:r>
          <m:t>D</m:t>
        </m:r>
      </m:oMath>
      <w:r>
        <w:t xml:space="preserve">为邻边作平行四边形，它的第四个顶点为</w:t>
      </w:r>
      <m:oMath>
        <m:r>
          <m:t>H</m:t>
        </m:r>
      </m:oMath>
      <w:r>
        <w:t xml:space="preserve">.</w:t>
      </w:r>
      <w:r>
        <w:br/>
      </w:r>
      <w:r>
        <w:t xml:space="preserve">(1) 若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t>=</m:t>
        </m:r>
        <m:r>
          <m:rPr>
            <m:sty m:val="b"/>
          </m:rPr>
          <m:t>a</m:t>
        </m:r>
      </m:oMath>
      <w:r>
        <w:t xml:space="preserve">，</w:t>
      </w:r>
      <w:r>
        <w:t xml:space="preserve">$\vv{OB}=\bm b$</w:t>
      </w:r>
      <w:r>
        <w:t xml:space="preserve">，</w:t>
      </w:r>
      <w:r>
        <w:t xml:space="preserve">$\vv{OC}=\bm c$</w:t>
      </w:r>
      <w:r>
        <w:t xml:space="preserve">，</w:t>
      </w:r>
      <w:r>
        <w:t xml:space="preserve">$\vv{OH}=\bm h$</w:t>
      </w:r>
      <w:r>
        <w:t xml:space="preserve">，试用</w:t>
      </w:r>
      <m:oMath>
        <m:r>
          <m:rPr>
            <m:sty m:val="b"/>
          </m:rPr>
          <m:t>a</m:t>
        </m:r>
      </m:oMath>
      <w:r>
        <w:t xml:space="preserve">，</w:t>
      </w:r>
      <m:oMath>
        <m:r>
          <m:rPr>
            <m:sty m:val="b"/>
          </m:rPr>
          <m:t>b</m:t>
        </m:r>
      </m:oMath>
      <w:r>
        <w:t xml:space="preserve">，</w:t>
      </w:r>
      <m:oMath>
        <m:r>
          <m:rPr>
            <m:sty m:val="b"/>
          </m:rPr>
          <m:t>c</m:t>
        </m:r>
      </m:oMath>
      <w:r>
        <w:t xml:space="preserve">表示</w:t>
      </w:r>
      <m:oMath>
        <m:r>
          <m:rPr>
            <m:sty m:val="b"/>
          </m:rPr>
          <m:t>h</m:t>
        </m:r>
      </m:oMath>
      <w:r>
        <w:t xml:space="preserve">；</w:t>
      </w:r>
      <w:r>
        <w:br/>
      </w:r>
      <w:r>
        <w:t xml:space="preserve">(2)证明：</w:t>
      </w:r>
      <w:r>
        <w:t xml:space="preserve">$\vv{AM}\perp\vv{BC}$</w:t>
      </w:r>
      <w:r>
        <w:t xml:space="preserve">；</w:t>
      </w:r>
      <w:r>
        <w:br/>
      </w:r>
      <w:r>
        <w:t xml:space="preserve">(3)若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的</w:t>
      </w:r>
      <w:r>
        <w:t xml:space="preserve">$\angle{A}=60\degree$</w:t>
      </w:r>
      <w:r>
        <w:t xml:space="preserve">，</w:t>
      </w:r>
      <w:r>
        <w:t xml:space="preserve">$\angle{B}=45\degree$</w:t>
      </w:r>
      <w:r>
        <w:t xml:space="preserve">，外接圆的半径为</w:t>
      </w:r>
      <m:oMath>
        <m:r>
          <m:t>R</m:t>
        </m:r>
      </m:oMath>
      <w:r>
        <w:t xml:space="preserve">，用</w:t>
      </w:r>
      <m:oMath>
        <m:r>
          <m:t>R</m:t>
        </m:r>
      </m:oMath>
      <w:r>
        <w:t xml:space="preserve">表示</w:t>
      </w:r>
      <m:oMath>
        <m:r>
          <m:t>|</m:t>
        </m:r>
        <m:r>
          <m:rPr>
            <m:sty m:val="b"/>
          </m:rPr>
          <m:t>h</m:t>
        </m:r>
        <m:r>
          <m:t>|</m:t>
        </m:r>
      </m:oMath>
      <w:r>
        <w:t xml:space="preserve">.</w:t>
      </w:r>
    </w:p>
    <w:p>
      <w:pPr>
        <w:pStyle w:val="BodyText"/>
      </w:pPr>
      <w:r>
        <w:t xml:space="preserve">(1)</w:t>
      </w:r>
      <m:oMath>
        <m:r>
          <m:rPr>
            <m:sty m:val="b"/>
          </m:rPr>
          <m:t>h</m:t>
        </m:r>
        <m:r>
          <m:t>=</m:t>
        </m:r>
        <m:r>
          <m:rPr>
            <m:sty m:val="b"/>
          </m:rPr>
          <m:t>a</m:t>
        </m:r>
        <m:r>
          <m:t>+</m:t>
        </m:r>
        <m:r>
          <m:rPr>
            <m:sty m:val="b"/>
          </m:rPr>
          <m:t>b</m:t>
        </m:r>
        <m:r>
          <m:t>+</m:t>
        </m:r>
        <m:r>
          <m:rPr>
            <m:sty m:val="b"/>
          </m:rPr>
          <m:t>c</m:t>
        </m:r>
      </m:oMath>
    </w:p>
    <w:p>
      <w:pPr>
        <w:pStyle w:val="BodyText"/>
      </w:pPr>
      <w:r>
        <w:t xml:space="preserve">(2)</w:t>
      </w:r>
      <w:r>
        <w:t xml:space="preserve">$\vv{AH}=\vv{OH}-\vv{OA}=\bm b+\bm c$</w:t>
      </w:r>
      <w:r>
        <w:t xml:space="preserve">，</w:t>
      </w:r>
      <w:r>
        <w:t xml:space="preserve">$\vv{BC}=\bm c-\bm b$</w:t>
      </w:r>
      <w:r>
        <w:t xml:space="preserve">.</w:t>
      </w:r>
      <w:r>
        <w:br/>
      </w:r>
      <w:r>
        <w:t xml:space="preserve">$\vv{AH}\cdot\vv{BC}=|\bm c|^2-|\bm b|^2=0$</w:t>
      </w:r>
      <w:r>
        <w:t xml:space="preserve">，</w:t>
      </w:r>
      <w:r>
        <w:br/>
      </w:r>
      <w:r>
        <w:t xml:space="preserve">$\vv{AH}\perp\vv{BC}$</w:t>
      </w:r>
      <w:r>
        <w:t xml:space="preserve">.</w:t>
      </w:r>
    </w:p>
    <w:p>
      <w:pPr>
        <w:pStyle w:val="BodyText"/>
      </w:pPr>
      <w:r>
        <w:t xml:space="preserve">(3)</w:t>
      </w:r>
      <w:r>
        <w:t xml:space="preserve">$|\bm h|^2=(\bm a+\bm b+\bm c)^2=3R^2+2R^2(\cos120\degree+\cos90\degree+\cos150\degree)=(2-\sqrt3)R^2$</w:t>
      </w:r>
      <w:r>
        <w:t xml:space="preserve">，</w:t>
      </w:r>
      <w:r>
        <w:br/>
      </w:r>
      <m:oMath>
        <m:r>
          <m:t>|</m:t>
        </m:r>
        <m:r>
          <m:rPr>
            <m:sty m:val="b"/>
          </m:rPr>
          <m:t>h</m:t>
        </m:r>
        <m:r>
          <m:t>|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</m:t>
                </m:r>
              </m:e>
            </m:rad>
            <m:r>
              <m:t>−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R</m:t>
        </m:r>
      </m:oMath>
    </w:p>
    <w:p>
      <w:pPr>
        <w:pStyle w:val="BodyText"/>
      </w:pPr>
      <w:r>
        <w:t xml:space="preserve">（本小题满分14分）</w:t>
      </w:r>
      <w:r>
        <w:br/>
      </w:r>
      <w:r>
        <w:t xml:space="preserve">已知函数</w:t>
      </w:r>
      <w:r>
        <w:t xml:space="preserve">$f(x)=2\cos x\sin\Bp{x+\dfrac{\piup}3}-\sqrt3\sin^2x+\sin x\cos x$</w:t>
      </w:r>
      <w:r>
        <w:br/>
      </w:r>
      <w:r>
        <w:t xml:space="preserve">(1) 当</w:t>
      </w:r>
      <w:r>
        <w:t xml:space="preserve">$x\in\Bigl[0,\dfrac{\piup}2\Bigr]$</w:t>
      </w:r>
      <w:r>
        <w:t xml:space="preserve">时，求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的值域；</w:t>
      </w:r>
      <w:r>
        <w:br/>
      </w:r>
      <w:r>
        <w:t xml:space="preserve">(2) 解不等式：</w:t>
      </w:r>
      <m:oMath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1</m:t>
        </m:r>
        <m:r>
          <m:t>≥</m:t>
        </m:r>
        <m:r>
          <m:t>0</m:t>
        </m:r>
      </m:oMath>
      <w:r>
        <w:t xml:space="preserve">；</w:t>
      </w:r>
      <w:r>
        <w:br/>
      </w:r>
      <w:r>
        <w:t xml:space="preserve">(3) 若</w:t>
      </w:r>
      <w:r>
        <w:t xml:space="preserve">$x\in\Bigl[0,\dfrac{\piup}3\Bigr]$</w:t>
      </w:r>
      <w:r>
        <w:t xml:space="preserve">时，方程</w:t>
      </w:r>
      <w:r>
        <w:t xml:space="preserve">$f\Bp{\dfrac32x-\dfrac{\piup}3}=m$</w:t>
      </w:r>
      <w:r>
        <w:t xml:space="preserve">恰有两个不同的解，求实数</w:t>
      </w:r>
      <m:oMath>
        <m:r>
          <m:t>m</m:t>
        </m:r>
      </m:oMath>
      <w:r>
        <w:t xml:space="preserve">的取值范围</w:t>
      </w:r>
    </w:p>
    <w:p>
      <w:pPr>
        <w:pStyle w:val="BodyText"/>
      </w:pPr>
      <w:r>
        <w:t xml:space="preserve">(1)</w:t>
      </w:r>
      <w:r>
        <w:t xml:space="preserve"> </w:t>
      </w:r>
      <w:r>
        <w:t xml:space="preserve">$f(x)=2\cos x\sin\Bp{x+\dfrac{\piup}3}-\sqrt3\sin^2x+\sin x\cos x
               =2\cos x(\dfrac12\sin x+\dfrac{\sqrt3}2\cos x)-\sqrt3\sin^2x+\sin x\cos x
               =\sin{2x}+\sqrt3\cos{2x}
               =2\sin\Bp{2x+\dfrac{\piup}3}$</w:t>
      </w:r>
      <w:r>
        <w:t xml:space="preserve">，</w:t>
      </w:r>
      <w:r>
        <w:br/>
      </w:r>
      <w:r>
        <w:t xml:space="preserve">故</w:t>
      </w:r>
      <w:r>
        <w:t xml:space="preserve">$x\in\Bigl[0,\dfrac{\piup}2\Bigr]$</w:t>
      </w:r>
      <w:r>
        <w:t xml:space="preserve">时，</w:t>
      </w:r>
      <w:r>
        <w:t xml:space="preserve">$2x+\dfrac{\piup}3 \in\Bigl[\dfrac{\piup}3,\dfrac{4\piup}4\Bigr]$</w:t>
      </w:r>
      <w:r>
        <w:t xml:space="preserve">，</w:t>
      </w:r>
      <w:r>
        <w:br/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值域为</w:t>
      </w:r>
      <m:oMath>
        <m:r>
          <m:t>[</m:t>
        </m:r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,</m:t>
        </m:r>
        <m:r>
          <m:t>2</m:t>
        </m:r>
        <m:r>
          <m:t>]</m:t>
        </m:r>
      </m:oMath>
      <w:r>
        <w:t xml:space="preserve">；</w:t>
      </w:r>
    </w:p>
    <w:p>
      <w:pPr>
        <w:pStyle w:val="BodyText"/>
      </w:pPr>
      <w:r>
        <w:t xml:space="preserve">(2) 由</w:t>
      </w:r>
      <m:oMath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1</m:t>
        </m:r>
        <m:r>
          <m:t>≥</m:t>
        </m:r>
        <m:r>
          <m:t>0</m:t>
        </m:r>
      </m:oMath>
      <w:r>
        <w:t xml:space="preserve">，得</w:t>
      </w:r>
      <w:r>
        <w:t xml:space="preserve">$\sin\Bp{2x+\dfrac{\piup}3}\geq -\dfrac12$</w:t>
      </w:r>
      <w:r>
        <w:br/>
      </w:r>
      <w:r>
        <w:t xml:space="preserve">$\therefore -\dfrac{\piup}6+2k\piup \leqslant 2x+\dfrac{\piup}3 \leqslant \dfrac{7\piup}{6}+2k\piup$</w:t>
      </w:r>
      <w:r>
        <w:t xml:space="preserve">，</w:t>
      </w:r>
      <w:r>
        <w:t xml:space="preserve">$k\inZ$</w:t>
      </w:r>
      <w:r>
        <w:t xml:space="preserve">；</w:t>
      </w:r>
      <w:r>
        <w:br/>
      </w:r>
      <w:r>
        <w:t xml:space="preserve">$\therefore \Bigl[-\dfrac{\piup}4+k\piup,\dfrac{5\piup}{12}+k\piup \Bigr]$</w:t>
      </w:r>
      <w:r>
        <w:t xml:space="preserve">，</w:t>
      </w:r>
      <w:r>
        <w:t xml:space="preserve">$k\inZ$</w:t>
      </w:r>
      <w:r>
        <w:t xml:space="preserve">；</w:t>
      </w:r>
    </w:p>
    <w:p>
      <w:pPr>
        <w:pStyle w:val="BodyText"/>
      </w:pPr>
      <w:r>
        <w:t xml:space="preserve">(3)</w:t>
      </w:r>
      <w:r>
        <w:t xml:space="preserve"> </w:t>
      </w:r>
      <w:r>
        <w:t xml:space="preserve">$x\in\Bigl[0,\dfrac{\piup}3\Bigr]$</w:t>
      </w:r>
      <w:r>
        <w:t xml:space="preserve">时，</w:t>
      </w:r>
      <w:r>
        <w:t xml:space="preserve">$f\Bp{\dfrac32x-\dfrac{\piup}3}=2\sin\Bp{3x-\dfrac{\piup}3}$</w:t>
      </w:r>
      <w:r>
        <w:t xml:space="preserve">，</w:t>
      </w:r>
    </w:p>
    <w:p>
      <w:pPr>
        <w:pStyle w:val="BodyText"/>
      </w:pPr>
      <w:r>
        <w:t xml:space="preserve">$\therefore 3x-\dfrac{\piup}3\in\Bigl[-\dfrac{\piup}3,\dfrac{2\piup}3\Bigr]$</w:t>
      </w:r>
      <w:r>
        <w:t xml:space="preserve">,</w:t>
      </w:r>
      <w:r>
        <w:br/>
      </w:r>
      <w:r>
        <w:t xml:space="preserve">故方程</w:t>
      </w:r>
      <w:r>
        <w:t xml:space="preserve">$f\Bp{\dfrac32x-\dfrac{\piup}3}=m$</w:t>
      </w:r>
      <w:r>
        <w:t xml:space="preserve">恰有两个不同的解时，</w:t>
      </w:r>
      <w:r>
        <w:t xml:space="preserve">$m\in\Bigl[2\sin\dfrac{2\piup}3,2\Bigr]$</w:t>
      </w:r>
      <w:r>
        <w:t xml:space="preserve">，即</w:t>
      </w:r>
      <w:r>
        <w:br/>
      </w:r>
      <m:oMath>
        <m:r>
          <m:t>m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3</m:t>
            </m:r>
          </m:e>
        </m:rad>
        <m:r>
          <m:t>,</m:t>
        </m:r>
        <m:r>
          <m:t>2</m:t>
        </m:r>
        <m:r>
          <m:t>)</m:t>
        </m:r>
      </m:oMath>
      <w:r>
        <w:t xml:space="preserve">；</w:t>
      </w:r>
    </w:p>
    <w:p>
      <w:pPr>
        <w:pStyle w:val="1"/>
      </w:pPr>
      <w:bookmarkStart w:id="27" w:name="参考答案"/>
      <w:r>
        <w:t xml:space="preserve">参考答案</w:t>
      </w:r>
      <w:bookmarkEnd w:id="27"/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2020-11-27T09:35:53Z</dcterms:created>
  <dcterms:modified xsi:type="dcterms:W3CDTF">2020-11-27T09:35:53Z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