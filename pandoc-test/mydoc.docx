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首先，要证明的结论是：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</w:p>
    <w:sectPr w:rsidR="007E3271" w:rsidRPr="009775C4" w:rsidSect="00233A1F">
      <w:headerReference w:type="default" r:id="rId9"/>
      <w:footerReference w:type="default" r:id="rId10"/>
      <w:type w:val="continuous"/>
      <w:pgSz w:w="11906" w:h="16838" w:code="9"/>
      <w:pgMar w:top="1418" w:right="851" w:bottom="851" w:left="851" w:header="1077" w:footer="397" w:gutter="0"/>
      <w:cols w:space="720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2020-11-04T08:42:08Z</dcterms:created>
  <dcterms:modified xsi:type="dcterms:W3CDTF">2020-11-04T08:42:08Z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