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1.pdf" ContentType="application/pd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角度</w:t>
      </w:r>
      <m:oMath>
        <m:r>
          <m:t>∠</m:t>
        </m:r>
        <m:r>
          <m:t>A</m:t>
        </m:r>
        <m:r>
          <m:t>O</m:t>
        </m:r>
        <m:r>
          <m:t>B</m:t>
        </m:r>
      </m:oMath>
      <w:r>
        <w:t xml:space="preserve">，</w:t>
      </w:r>
      <w:r>
        <w:br/>
      </w:r>
      <w:r>
        <w:t xml:space="preserve">向量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×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使用</w:t>
      </w:r>
      <w:r>
        <w:t xml:space="preserve">“</w:t>
      </w:r>
      <w:r>
        <w:rPr>
          <w:rStyle w:val="VerbatimChar"/>
        </w:rPr>
        <w:t xml:space="preserve">\</w:t>
      </w:r>
      <w:r>
        <w:t xml:space="preserve">vv</w:t>
      </w:r>
      <w:r>
        <w:t xml:space="preserve">”</w:t>
      </w:r>
      <w:r>
        <w:t xml:space="preserve"> </w:t>
      </w:r>
      <w:r>
        <w:t xml:space="preserve">命令写Latex，转为word前替换成</w:t>
      </w:r>
      <w:r>
        <w:t xml:space="preserve">“</w:t>
      </w:r>
      <w:r>
        <w:rPr>
          <w:rStyle w:val="VerbatimChar"/>
        </w:rPr>
        <w:t xml:space="preserve">\</w:t>
      </w:r>
      <w:r>
        <w:t xml:space="preserve">vec</w:t>
      </w:r>
      <w:r>
        <w:t xml:space="preserve">”</w:t>
      </w:r>
      <w:r>
        <w:br/>
      </w:r>
      <w:r>
        <w:t xml:space="preserve">向量</w:t>
      </w:r>
      <w:r>
        <w:t xml:space="preserve">$|\vv{AB}\cdot\vv{CD}|=|AB|\,|CD|\,\sin{\theta}$</w:t>
      </w:r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m:oMath>
        <m:r>
          <m:rPr>
            <m:sty m:val="p"/>
            <m:scr m:val="double-struck"/>
          </m:rPr>
          <m:t>N</m:t>
        </m:r>
        <m:r>
          <m:rPr>
            <m:sty m:val="b"/>
          </m:rPr>
          <m:t>R</m:t>
        </m:r>
        <m:r>
          <m:rPr>
            <m:sty m:val="p"/>
          </m:rPr>
          <m:t>Q</m:t>
        </m:r>
      </m:oMath>
      <w:r>
        <w:br/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drawing>
          <wp:inline>
            <wp:extent cx="2354001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Logo2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01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$\mfrac1{|B|}$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drawing>
          <wp:inline>
            <wp:extent cx="732799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ray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9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2020-11-30T06:34:41Z</dcterms:created>
  <dcterms:modified xsi:type="dcterms:W3CDTF">2020-11-30T06:34:41Z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