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
      </w:pPr>
      <w:bookmarkStart w:id="20" w:name="题型分类练习-二项式定理计数原理古典概型"/>
      <w:r>
        <w:t xml:space="preserve">题型分类练习-二项式定理、计数原理、古典概型</w:t>
      </w:r>
      <w:bookmarkEnd w:id="20"/>
    </w:p>
    <w:p>
      <w:pPr>
        <w:pStyle w:val="FirstParagraph"/>
      </w:pPr>
      <w:r>
        <w:t xml:space="preserve">．</w:t>
      </w:r>
      <m:oMath>
        <m:r>
          <m:t>−</m:t>
        </m:r>
        <m:r>
          <m:t>40</m:t>
        </m:r>
      </m:oMath>
    </w:p>
    <w:p>
      <w:pPr>
        <w:pStyle w:val="BodyText"/>
      </w:pPr>
      <w:r>
        <w:t xml:space="preserve">【分析】</w:t>
      </w:r>
    </w:p>
    <w:p>
      <w:pPr>
        <w:pStyle w:val="BodyText"/>
      </w:pPr>
      <w:r>
        <w:t xml:space="preserve">先求出二项展开式的通项</w:t>
      </w:r>
      <m:oMath>
        <m:sSub>
          <m:e>
            <m:r>
              <m:t>T</m:t>
            </m:r>
          </m:e>
          <m:sub>
            <m:r>
              <m:t>r</m:t>
            </m:r>
            <m:r>
              <m:t>+</m:t>
            </m:r>
            <m:r>
              <m:t>1</m:t>
            </m:r>
          </m:sub>
        </m:sSub>
        <m:r>
          <m:t>=</m:t>
        </m:r>
        <m:sSup>
          <m:e>
            <m:d>
              <m:dPr>
                <m:begChr m:val="("/>
                <m:endChr m:val=")"/>
                <m:grow/>
              </m:dPr>
              <m:e>
                <m:r>
                  <m:t>−</m:t>
                </m:r>
                <m:r>
                  <m:t>1</m:t>
                </m:r>
              </m:e>
            </m:d>
          </m:e>
          <m:sup>
            <m:r>
              <m:t>r</m:t>
            </m:r>
          </m:sup>
        </m:sSup>
        <m:sSup>
          <m:e>
            <m:r>
              <m:t>2</m:t>
            </m:r>
          </m:e>
          <m:sup>
            <m:r>
              <m:t>5</m:t>
            </m:r>
            <m:r>
              <m:t>−</m:t>
            </m:r>
            <m:r>
              <m:t>r</m:t>
            </m:r>
          </m:sup>
        </m:sSup>
        <m:r>
          <m:t>⋅</m:t>
        </m:r>
        <m:sSubSup>
          <m:e>
            <m:r>
              <m:rPr>
                <m:sty m:val="p"/>
              </m:rPr>
              <m:t>C</m:t>
            </m:r>
          </m:e>
          <m:sub>
            <m:r>
              <m:t>5</m:t>
            </m:r>
          </m:sub>
          <m:sup>
            <m:r>
              <m:t>r</m:t>
            </m:r>
          </m:sup>
        </m:sSubSup>
        <m:sSup>
          <m:e>
            <m:r>
              <m:t>x</m:t>
            </m:r>
          </m:e>
          <m:sup>
            <m:f>
              <m:fPr>
                <m:type m:val="bar"/>
              </m:fPr>
              <m:num>
                <m:r>
                  <m:t>5</m:t>
                </m:r>
                <m:r>
                  <m:t>r</m:t>
                </m:r>
                <m:r>
                  <m:t>−</m:t>
                </m:r>
                <m:r>
                  <m:t>5</m:t>
                </m:r>
              </m:num>
              <m:den>
                <m:r>
                  <m:t>2</m:t>
                </m:r>
              </m:den>
            </m:f>
          </m:sup>
        </m:sSup>
      </m:oMath>
      <w:r>
        <w:t xml:space="preserve">，再令</w:t>
      </w:r>
      <m:oMath>
        <m:f>
          <m:fPr>
            <m:type m:val="bar"/>
          </m:fPr>
          <m:num>
            <m:r>
              <m:t>5</m:t>
            </m:r>
            <m:r>
              <m:t>r</m:t>
            </m:r>
            <m:r>
              <m:t>−</m:t>
            </m:r>
            <m:r>
              <m:t>5</m:t>
            </m:r>
          </m:num>
          <m:den>
            <m:r>
              <m:t>2</m:t>
            </m:r>
          </m:den>
        </m:f>
        <m:r>
          <m:t>=</m:t>
        </m:r>
        <m:r>
          <m:t>5</m:t>
        </m:r>
      </m:oMath>
      <w:r>
        <w:t xml:space="preserve">，得到含</w:t>
      </w:r>
      <m:oMath>
        <m:sSup>
          <m:e>
            <m:r>
              <m:t>x</m:t>
            </m:r>
          </m:e>
          <m:sup>
            <m:r>
              <m:t>5</m:t>
            </m:r>
          </m:sup>
        </m:sSup>
      </m:oMath>
      <w:r>
        <w:t xml:space="preserve">的项，进而求出</w:t>
      </w:r>
      <m:oMath>
        <m:sSup>
          <m:e>
            <m:r>
              <m:t>x</m:t>
            </m:r>
          </m:e>
          <m:sup>
            <m:r>
              <m:t>5</m:t>
            </m:r>
          </m:sup>
        </m:sSup>
      </m:oMath>
      <w:r>
        <w:t xml:space="preserve">的系数．</w:t>
      </w:r>
    </w:p>
    <w:p>
      <w:pPr>
        <w:pStyle w:val="BodyText"/>
      </w:pPr>
      <w:r>
        <w:t xml:space="preserve">【详解】</w:t>
      </w:r>
    </w:p>
    <w:p>
      <w:pPr>
        <w:pStyle w:val="BodyText"/>
      </w:pPr>
      <w:r>
        <w:t xml:space="preserve">因为</w:t>
      </w:r>
      <m:oMath>
        <m:sSup>
          <m:e>
            <m:d>
              <m:dPr>
                <m:begChr m:val="("/>
                <m:endChr m:val=")"/>
                <m:grow/>
              </m:dPr>
              <m:e>
                <m:f>
                  <m:fPr>
                    <m:type m:val="bar"/>
                  </m:fPr>
                  <m:num>
                    <m:r>
                      <m:t>2</m:t>
                    </m:r>
                  </m:num>
                  <m:den>
                    <m:rad>
                      <m:radPr>
                        <m:degHide m:val="1"/>
                      </m:radPr>
                      <m:deg/>
                      <m:e>
                        <m:r>
                          <m:t>x</m:t>
                        </m:r>
                      </m:e>
                    </m:rad>
                  </m:den>
                </m:f>
                <m:r>
                  <m:t>−</m:t>
                </m:r>
                <m:sSup>
                  <m:e>
                    <m:r>
                      <m:t>x</m:t>
                    </m:r>
                  </m:e>
                  <m:sup>
                    <m:r>
                      <m:t>2</m:t>
                    </m:r>
                  </m:sup>
                </m:sSup>
              </m:e>
            </m:d>
          </m:e>
          <m:sup>
            <m:r>
              <m:t>5</m:t>
            </m:r>
          </m:sup>
        </m:sSup>
      </m:oMath>
      <w:r>
        <w:t xml:space="preserve">的展开式的通项公式为</w:t>
      </w:r>
      <m:oMath>
        <m:sSub>
          <m:e>
            <m:r>
              <m:t>T</m:t>
            </m:r>
          </m:e>
          <m:sub>
            <m:r>
              <m:t>r</m:t>
            </m:r>
            <m:r>
              <m:t>+</m:t>
            </m:r>
            <m:r>
              <m:t>1</m:t>
            </m:r>
          </m:sub>
        </m:sSub>
        <m:r>
          <m:t>=</m:t>
        </m:r>
        <m:sSup>
          <m:e>
            <m:d>
              <m:dPr>
                <m:begChr m:val="("/>
                <m:endChr m:val=")"/>
                <m:grow/>
              </m:dPr>
              <m:e>
                <m:r>
                  <m:t>−</m:t>
                </m:r>
                <m:r>
                  <m:t>1</m:t>
                </m:r>
              </m:e>
            </m:d>
          </m:e>
          <m:sup>
            <m:r>
              <m:t>r</m:t>
            </m:r>
          </m:sup>
        </m:sSup>
        <m:sSup>
          <m:e>
            <m:r>
              <m:t>2</m:t>
            </m:r>
          </m:e>
          <m:sup>
            <m:r>
              <m:t>5</m:t>
            </m:r>
            <m:r>
              <m:t>−</m:t>
            </m:r>
            <m:r>
              <m:t>r</m:t>
            </m:r>
          </m:sup>
        </m:sSup>
        <m:r>
          <m:t>⋅</m:t>
        </m:r>
        <m:sSubSup>
          <m:e>
            <m:r>
              <m:rPr>
                <m:sty m:val="p"/>
              </m:rPr>
              <m:t>C</m:t>
            </m:r>
          </m:e>
          <m:sub>
            <m:r>
              <m:t>5</m:t>
            </m:r>
          </m:sub>
          <m:sup>
            <m:r>
              <m:t>r</m:t>
            </m:r>
          </m:sup>
        </m:sSubSup>
        <m:sSup>
          <m:e>
            <m:r>
              <m:t>x</m:t>
            </m:r>
          </m:e>
          <m:sup>
            <m:f>
              <m:fPr>
                <m:type m:val="bar"/>
              </m:fPr>
              <m:num>
                <m:r>
                  <m:t>5</m:t>
                </m:r>
                <m:r>
                  <m:t>r</m:t>
                </m:r>
                <m:r>
                  <m:t>−</m:t>
                </m:r>
                <m:r>
                  <m:t>5</m:t>
                </m:r>
              </m:num>
              <m:den>
                <m:r>
                  <m:t>2</m:t>
                </m:r>
              </m:den>
            </m:f>
          </m:sup>
        </m:sSup>
      </m:oMath>
      <w:r>
        <w:t xml:space="preserve">，</w:t>
      </w:r>
    </w:p>
    <w:p>
      <w:pPr>
        <w:pStyle w:val="BodyText"/>
      </w:pPr>
      <w:r>
        <w:t xml:space="preserve">令</w:t>
      </w:r>
      <m:oMath>
        <m:f>
          <m:fPr>
            <m:type m:val="bar"/>
          </m:fPr>
          <m:num>
            <m:r>
              <m:t>5</m:t>
            </m:r>
            <m:r>
              <m:t>r</m:t>
            </m:r>
            <m:r>
              <m:t>−</m:t>
            </m:r>
            <m:r>
              <m:t>5</m:t>
            </m:r>
          </m:num>
          <m:den>
            <m:r>
              <m:t>2</m:t>
            </m:r>
          </m:den>
        </m:f>
        <m:r>
          <m:t>=</m:t>
        </m:r>
        <m:r>
          <m:t>5</m:t>
        </m:r>
      </m:oMath>
      <w:r>
        <w:t xml:space="preserve">，则</w:t>
      </w:r>
      <m:oMath>
        <m:r>
          <m:t>r</m:t>
        </m:r>
        <m:r>
          <m:t>=</m:t>
        </m:r>
        <m:r>
          <m:t>3</m:t>
        </m:r>
      </m:oMath>
      <w:r>
        <w:t xml:space="preserve">，</w:t>
      </w:r>
    </w:p>
    <w:p>
      <w:pPr>
        <w:pStyle w:val="BodyText"/>
      </w:pPr>
      <w:r>
        <w:t xml:space="preserve">所以展开式中含</w:t>
      </w:r>
      <m:oMath>
        <m:sSup>
          <m:e>
            <m:r>
              <m:t>x</m:t>
            </m:r>
          </m:e>
          <m:sup>
            <m:r>
              <m:t>5</m:t>
            </m:r>
          </m:sup>
        </m:sSup>
      </m:oMath>
      <w:r>
        <w:t xml:space="preserve">的项为</w:t>
      </w:r>
      <m:oMath>
        <m:sSub>
          <m:e>
            <m:r>
              <m:t>T</m:t>
            </m:r>
          </m:e>
          <m:sub>
            <m:r>
              <m:t>3</m:t>
            </m:r>
            <m:r>
              <m:t>+</m:t>
            </m:r>
            <m:r>
              <m:t>1</m:t>
            </m:r>
          </m:sub>
        </m:sSub>
        <m:r>
          <m:t>=</m:t>
        </m:r>
        <m:sSup>
          <m:e>
            <m:d>
              <m:dPr>
                <m:begChr m:val="("/>
                <m:endChr m:val=")"/>
                <m:grow/>
              </m:dPr>
              <m:e>
                <m:r>
                  <m:t>−</m:t>
                </m:r>
                <m:r>
                  <m:t>1</m:t>
                </m:r>
              </m:e>
            </m:d>
          </m:e>
          <m:sup>
            <m:r>
              <m:t>3</m:t>
            </m:r>
          </m:sup>
        </m:sSup>
        <m:sSup>
          <m:e>
            <m:r>
              <m:t>2</m:t>
            </m:r>
          </m:e>
          <m:sup>
            <m:r>
              <m:t>5</m:t>
            </m:r>
            <m:r>
              <m:t>−</m:t>
            </m:r>
            <m:r>
              <m:t>3</m:t>
            </m:r>
          </m:sup>
        </m:sSup>
        <m:r>
          <m:t>⋅</m:t>
        </m:r>
        <m:sSubSup>
          <m:e>
            <m:r>
              <m:rPr>
                <m:sty m:val="p"/>
              </m:rPr>
              <m:t>C</m:t>
            </m:r>
          </m:e>
          <m:sub>
            <m:r>
              <m:t>5</m:t>
            </m:r>
          </m:sub>
          <m:sup>
            <m:r>
              <m:t>3</m:t>
            </m:r>
          </m:sup>
        </m:sSubSup>
        <m:sSup>
          <m:e>
            <m:r>
              <m:t>x</m:t>
            </m:r>
          </m:e>
          <m:sup>
            <m:r>
              <m:t>5</m:t>
            </m:r>
          </m:sup>
        </m:sSup>
        <m:r>
          <m:t>=</m:t>
        </m:r>
        <m:r>
          <m:t>−</m:t>
        </m:r>
        <m:r>
          <m:t>40</m:t>
        </m:r>
        <m:sSup>
          <m:e>
            <m:r>
              <m:t>x</m:t>
            </m:r>
          </m:e>
          <m:sup>
            <m:r>
              <m:t>5</m:t>
            </m:r>
          </m:sup>
        </m:sSup>
      </m:oMath>
      <w:r>
        <w:t xml:space="preserve">，</w:t>
      </w:r>
    </w:p>
    <w:p>
      <w:pPr>
        <w:pStyle w:val="BodyText"/>
      </w:pPr>
      <w:r>
        <w:t xml:space="preserve">故</w:t>
      </w:r>
      <m:oMath>
        <m:sSup>
          <m:e>
            <m:r>
              <m:t>x</m:t>
            </m:r>
          </m:e>
          <m:sup>
            <m:r>
              <m:t>5</m:t>
            </m:r>
          </m:sup>
        </m:sSup>
      </m:oMath>
      <w:r>
        <w:t xml:space="preserve">的系数是</w:t>
      </w:r>
      <m:oMath>
        <m:r>
          <m:t>−</m:t>
        </m:r>
        <m:r>
          <m:t>40</m:t>
        </m:r>
      </m:oMath>
      <w:r>
        <w:t xml:space="preserve">．</w:t>
      </w:r>
    </w:p>
    <w:p>
      <w:pPr>
        <w:pStyle w:val="BodyText"/>
      </w:pPr>
      <w:r>
        <w:t xml:space="preserve">故答案为：-40</w:t>
      </w:r>
    </w:p>
    <w:p>
      <w:pPr>
        <w:pStyle w:val="BodyText"/>
      </w:pPr>
      <w:r>
        <w:t xml:space="preserve">．40</w:t>
      </w:r>
    </w:p>
    <w:p>
      <w:pPr>
        <w:pStyle w:val="BodyText"/>
      </w:pPr>
      <w:r>
        <w:t xml:space="preserve">【分析】</w:t>
      </w:r>
    </w:p>
    <w:p>
      <w:pPr>
        <w:pStyle w:val="BodyText"/>
      </w:pPr>
      <w:r>
        <w:t xml:space="preserve">由二项式定理及展开式通项公式可得：</w:t>
      </w:r>
      <m:oMath>
        <m:sSup>
          <m:e>
            <m:d>
              <m:dPr>
                <m:begChr m:val="("/>
                <m:endChr m:val=")"/>
                <m:grow/>
              </m:dPr>
              <m:e>
                <m:r>
                  <m:t>2</m:t>
                </m:r>
                <m:r>
                  <m:t>x</m:t>
                </m:r>
                <m:r>
                  <m:t>−</m:t>
                </m:r>
                <m:f>
                  <m:fPr>
                    <m:type m:val="bar"/>
                  </m:fPr>
                  <m:num>
                    <m:r>
                      <m:t>1</m:t>
                    </m:r>
                  </m:num>
                  <m:den>
                    <m:r>
                      <m:t>x</m:t>
                    </m:r>
                  </m:den>
                </m:f>
              </m:e>
            </m:d>
          </m:e>
          <m:sup>
            <m:r>
              <m:t>5</m:t>
            </m:r>
          </m:sup>
        </m:sSup>
      </m:oMath>
      <w:r>
        <w:t xml:space="preserve">展开式的通项公式为</w:t>
      </w:r>
      <m:oMath>
        <m:sSub>
          <m:e>
            <m:r>
              <m:t>T</m:t>
            </m:r>
          </m:e>
          <m:sub>
            <m:r>
              <m:t>r</m:t>
            </m:r>
            <m:r>
              <m:t>+</m:t>
            </m:r>
            <m:r>
              <m:t>1</m:t>
            </m:r>
          </m:sub>
        </m:sSub>
        <m:r>
          <m:t>=</m:t>
        </m:r>
      </m:oMath>
      <m:oMath>
        <m:sSubSup>
          <m:e>
            <m:r>
              <m:rPr>
                <m:sty m:val="p"/>
              </m:rPr>
              <m:t>C</m:t>
            </m:r>
          </m:e>
          <m:sub>
            <m:r>
              <m:t>5</m:t>
            </m:r>
          </m:sub>
          <m:sup>
            <m:r>
              <m:rPr>
                <m:sty m:val="p"/>
              </m:rPr>
              <m:t>r</m:t>
            </m:r>
          </m:sup>
        </m:sSubSup>
      </m:oMath>
      <m:oMath>
        <m:sSup>
          <m:e>
            <m:r>
              <m:t>2</m:t>
            </m:r>
          </m:e>
          <m:sup>
            <m:r>
              <m:t>5</m:t>
            </m:r>
            <m:r>
              <m:t>−</m:t>
            </m:r>
            <m:r>
              <m:t>r</m:t>
            </m:r>
          </m:sup>
        </m:sSup>
      </m:oMath>
      <m:oMath>
        <m:r>
          <m:t>(</m:t>
        </m:r>
        <m:r>
          <m:t>−</m:t>
        </m:r>
        <m:r>
          <m:t>1</m:t>
        </m:r>
        <m:sSup>
          <m:e>
            <m:r>
              <m:t>)</m:t>
            </m:r>
          </m:e>
          <m:sup>
            <m:r>
              <m:t>r</m:t>
            </m:r>
          </m:sup>
        </m:sSup>
      </m:oMath>
      <m:oMath>
        <m:sSup>
          <m:e>
            <m:r>
              <m:t>x</m:t>
            </m:r>
          </m:e>
          <m:sup>
            <m:r>
              <m:t>5</m:t>
            </m:r>
            <m:r>
              <m:t>−</m:t>
            </m:r>
            <m:r>
              <m:t>2</m:t>
            </m:r>
            <m:r>
              <m:t>r</m:t>
            </m:r>
          </m:sup>
        </m:sSup>
      </m:oMath>
      <w:r>
        <w:t xml:space="preserve">,再利用乘法的分配律运算即可得解.</w:t>
      </w:r>
    </w:p>
    <w:p>
      <w:pPr>
        <w:pStyle w:val="BodyText"/>
      </w:pPr>
      <w:r>
        <w:t xml:space="preserve">【详解】</w:t>
      </w:r>
    </w:p>
    <w:p>
      <w:pPr>
        <w:pStyle w:val="BodyText"/>
      </w:pPr>
      <w:r>
        <w:t xml:space="preserve">解：由</w:t>
      </w:r>
      <m:oMath>
        <m:sSup>
          <m:e>
            <m:d>
              <m:dPr>
                <m:begChr m:val="("/>
                <m:endChr m:val=")"/>
                <m:grow/>
              </m:dPr>
              <m:e>
                <m:r>
                  <m:t>2</m:t>
                </m:r>
                <m:r>
                  <m:t>x</m:t>
                </m:r>
                <m:r>
                  <m:t>−</m:t>
                </m:r>
                <m:f>
                  <m:fPr>
                    <m:type m:val="bar"/>
                  </m:fPr>
                  <m:num>
                    <m:r>
                      <m:t>1</m:t>
                    </m:r>
                  </m:num>
                  <m:den>
                    <m:r>
                      <m:t>x</m:t>
                    </m:r>
                  </m:den>
                </m:f>
              </m:e>
            </m:d>
          </m:e>
          <m:sup>
            <m:r>
              <m:t>5</m:t>
            </m:r>
          </m:sup>
        </m:sSup>
      </m:oMath>
      <w:r>
        <w:t xml:space="preserve">展开式的通项公式为</w:t>
      </w:r>
      <m:oMath>
        <m:sSub>
          <m:e>
            <m:r>
              <m:t>T</m:t>
            </m:r>
          </m:e>
          <m:sub>
            <m:r>
              <m:t>r</m:t>
            </m:r>
            <m:r>
              <m:t>+</m:t>
            </m:r>
            <m:r>
              <m:t>1</m:t>
            </m:r>
          </m:sub>
        </m:sSub>
        <m:r>
          <m:t>=</m:t>
        </m:r>
      </m:oMath>
      <m:oMath>
        <m:sSubSup>
          <m:e>
            <m:r>
              <m:rPr>
                <m:sty m:val="p"/>
              </m:rPr>
              <m:t>C</m:t>
            </m:r>
          </m:e>
          <m:sub>
            <m:r>
              <m:t>5</m:t>
            </m:r>
          </m:sub>
          <m:sup>
            <m:r>
              <m:rPr>
                <m:sty m:val="p"/>
              </m:rPr>
              <m:t>r</m:t>
            </m:r>
          </m:sup>
        </m:sSubSup>
      </m:oMath>
      <m:oMath>
        <m:sSup>
          <m:e>
            <m:r>
              <m:t>2</m:t>
            </m:r>
          </m:e>
          <m:sup>
            <m:r>
              <m:t>5</m:t>
            </m:r>
            <m:r>
              <m:t>−</m:t>
            </m:r>
            <m:r>
              <m:t>r</m:t>
            </m:r>
          </m:sup>
        </m:sSup>
      </m:oMath>
      <m:oMath>
        <m:r>
          <m:t>(</m:t>
        </m:r>
        <m:r>
          <m:t>−</m:t>
        </m:r>
        <m:r>
          <m:t>1</m:t>
        </m:r>
        <m:sSup>
          <m:e>
            <m:r>
              <m:t>)</m:t>
            </m:r>
          </m:e>
          <m:sup>
            <m:r>
              <m:t>r</m:t>
            </m:r>
          </m:sup>
        </m:sSup>
      </m:oMath>
      <m:oMath>
        <m:sSup>
          <m:e>
            <m:r>
              <m:t>x</m:t>
            </m:r>
          </m:e>
          <m:sup>
            <m:r>
              <m:t>5</m:t>
            </m:r>
            <m:r>
              <m:t>−</m:t>
            </m:r>
            <m:r>
              <m:t>2</m:t>
            </m:r>
            <m:r>
              <m:t>r</m:t>
            </m:r>
          </m:sup>
        </m:sSup>
      </m:oMath>
      <w:r>
        <w:t xml:space="preserve">,</w:t>
      </w:r>
    </w:p>
    <w:p>
      <w:pPr>
        <w:pStyle w:val="BodyText"/>
      </w:pPr>
      <w:r>
        <w:t xml:space="preserve">则</w:t>
      </w:r>
      <w:r>
        <w:t xml:space="preserve"> </w:t>
      </w:r>
      <m:oMath>
        <m:d>
          <m:dPr>
            <m:begChr m:val="("/>
            <m:endChr m:val=")"/>
            <m:grow/>
          </m:dPr>
          <m:e>
            <m:r>
              <m:t>x</m:t>
            </m:r>
            <m:r>
              <m:t>+</m:t>
            </m:r>
            <m:f>
              <m:fPr>
                <m:type m:val="bar"/>
              </m:fPr>
              <m:num>
                <m:r>
                  <m:t>1</m:t>
                </m:r>
              </m:num>
              <m:den>
                <m:r>
                  <m:t>x</m:t>
                </m:r>
              </m:den>
            </m:f>
          </m:e>
        </m:d>
        <m:sSup>
          <m:e>
            <m:d>
              <m:dPr>
                <m:begChr m:val="("/>
                <m:endChr m:val=")"/>
                <m:grow/>
              </m:dPr>
              <m:e>
                <m:r>
                  <m:t>2</m:t>
                </m:r>
                <m:r>
                  <m:t>x</m:t>
                </m:r>
                <m:r>
                  <m:t>−</m:t>
                </m:r>
                <m:f>
                  <m:fPr>
                    <m:type m:val="bar"/>
                  </m:fPr>
                  <m:num>
                    <m:r>
                      <m:t>1</m:t>
                    </m:r>
                  </m:num>
                  <m:den>
                    <m:r>
                      <m:t>x</m:t>
                    </m:r>
                  </m:den>
                </m:f>
              </m:e>
            </m:d>
          </m:e>
          <m:sup>
            <m:r>
              <m:t>5</m:t>
            </m:r>
          </m:sup>
        </m:sSup>
      </m:oMath>
      <w:r>
        <w:t xml:space="preserve">的展开式中常数项为</w:t>
      </w:r>
      <m:oMath>
        <m:sSubSup>
          <m:e>
            <m:r>
              <m:rPr>
                <m:sty m:val="p"/>
              </m:rPr>
              <m:t>C</m:t>
            </m:r>
          </m:e>
          <m:sub>
            <m:r>
              <m:t>5</m:t>
            </m:r>
          </m:sub>
          <m:sup>
            <m:r>
              <m:t>2</m:t>
            </m:r>
          </m:sup>
        </m:sSubSup>
      </m:oMath>
      <m:oMath>
        <m:sSup>
          <m:e>
            <m:r>
              <m:t>2</m:t>
            </m:r>
          </m:e>
          <m:sup>
            <m:r>
              <m:t>3</m:t>
            </m:r>
          </m:sup>
        </m:sSup>
      </m:oMath>
      <w:r>
        <w:t xml:space="preserve">-</w:t>
      </w:r>
      <m:oMath>
        <m:sSubSup>
          <m:e>
            <m:r>
              <m:rPr>
                <m:sty m:val="p"/>
              </m:rPr>
              <m:t>C</m:t>
            </m:r>
          </m:e>
          <m:sub>
            <m:r>
              <m:t>5</m:t>
            </m:r>
          </m:sub>
          <m:sup>
            <m:r>
              <m:t>3</m:t>
            </m:r>
          </m:sup>
        </m:sSubSup>
      </m:oMath>
      <m:oMath>
        <m:sSup>
          <m:e>
            <m:r>
              <m:t>2</m:t>
            </m:r>
          </m:e>
          <m:sup>
            <m:r>
              <m:t>2</m:t>
            </m:r>
          </m:sup>
        </m:sSup>
      </m:oMath>
      <w:r>
        <w:t xml:space="preserve">=40,</w:t>
      </w:r>
    </w:p>
    <w:p>
      <w:pPr>
        <w:pStyle w:val="BodyText"/>
      </w:pPr>
      <w:r>
        <w:t xml:space="preserve">故答案为40.</w:t>
      </w:r>
    </w:p>
    <w:p>
      <w:pPr>
        <w:pStyle w:val="BodyText"/>
      </w:pPr>
      <w:r>
        <w:t xml:space="preserve">【点睛】</w:t>
      </w:r>
    </w:p>
    <w:p>
      <w:pPr>
        <w:pStyle w:val="BodyText"/>
      </w:pPr>
      <w:r>
        <w:t xml:space="preserve">本题考查了二项式定理及展开式通项公式，属中档题.</w:t>
      </w:r>
    </w:p>
    <w:p>
      <w:pPr>
        <w:pStyle w:val="BodyText"/>
      </w:pPr>
      <w:r>
        <w:t xml:space="preserve">．</w:t>
      </w:r>
      <m:oMath>
        <m:r>
          <m:t>±</m:t>
        </m:r>
        <m:rad>
          <m:radPr>
            <m:degHide m:val="1"/>
          </m:radPr>
          <m:deg/>
          <m:e>
            <m:r>
              <m:t>2</m:t>
            </m:r>
          </m:e>
        </m:rad>
      </m:oMath>
    </w:p>
    <w:p>
      <w:pPr>
        <w:pStyle w:val="BodyText"/>
      </w:pPr>
      <w:r>
        <w:t xml:space="preserve">【分析】</w:t>
      </w:r>
    </w:p>
    <w:p>
      <w:pPr>
        <w:pStyle w:val="BodyText"/>
      </w:pPr>
      <w:r>
        <w:t xml:space="preserve">先得到</w:t>
      </w:r>
      <m:oMath>
        <m:sSup>
          <m:e>
            <m:d>
              <m:dPr>
                <m:begChr m:val="("/>
                <m:endChr m:val=")"/>
                <m:grow/>
              </m:dPr>
              <m:e>
                <m:f>
                  <m:fPr>
                    <m:type m:val="bar"/>
                  </m:fPr>
                  <m:num>
                    <m:r>
                      <m:t>x</m:t>
                    </m:r>
                  </m:num>
                  <m:den>
                    <m:r>
                      <m:t>2</m:t>
                    </m:r>
                  </m:den>
                </m:f>
                <m:r>
                  <m:t>+</m:t>
                </m:r>
                <m:f>
                  <m:fPr>
                    <m:type m:val="bar"/>
                  </m:fPr>
                  <m:num>
                    <m:r>
                      <m:t>a</m:t>
                    </m:r>
                  </m:num>
                  <m:den>
                    <m:rad>
                      <m:radPr>
                        <m:degHide m:val="1"/>
                      </m:radPr>
                      <m:deg/>
                      <m:e>
                        <m:r>
                          <m:t>x</m:t>
                        </m:r>
                      </m:e>
                    </m:rad>
                  </m:den>
                </m:f>
              </m:e>
            </m:d>
          </m:e>
          <m:sup>
            <m:r>
              <m:t>6</m:t>
            </m:r>
          </m:sup>
        </m:sSup>
      </m:oMath>
      <w:r>
        <w:t xml:space="preserve">的通项公式为</w:t>
      </w:r>
    </w:p>
    <w:p>
      <w:pPr>
        <w:pStyle w:val="BodyText"/>
      </w:pPr>
      <m:oMath>
        <m:sSub>
          <m:e>
            <m:r>
              <m:t>T</m:t>
            </m:r>
          </m:e>
          <m:sub>
            <m:r>
              <m:t>r</m:t>
            </m:r>
            <m:r>
              <m:t>+</m:t>
            </m:r>
            <m:r>
              <m:t>1</m:t>
            </m:r>
          </m:sub>
        </m:sSub>
        <m:r>
          <m:t>=</m:t>
        </m:r>
      </m:oMath>
      <m:oMath>
        <m:sSubSup>
          <m:e>
            <m:r>
              <m:rPr>
                <m:sty m:val="p"/>
              </m:rPr>
              <m:t>C</m:t>
            </m:r>
          </m:e>
          <m:sub>
            <m:r>
              <m:t>6</m:t>
            </m:r>
          </m:sub>
          <m:sup>
            <m:r>
              <m:t>r</m:t>
            </m:r>
          </m:sup>
        </m:sSubSup>
        <m:r>
          <m:t>×</m:t>
        </m:r>
        <m:sSup>
          <m:e>
            <m:r>
              <m:t>2</m:t>
            </m:r>
          </m:e>
          <m:sup>
            <m:r>
              <m:t>−</m:t>
            </m:r>
            <m:r>
              <m:t>6</m:t>
            </m:r>
            <m:r>
              <m:t>+</m:t>
            </m:r>
            <m:r>
              <m:t>r</m:t>
            </m:r>
          </m:sup>
        </m:sSup>
        <m:r>
          <m:t>×</m:t>
        </m:r>
        <m:sSup>
          <m:e>
            <m:r>
              <m:t>a</m:t>
            </m:r>
          </m:e>
          <m:sup>
            <m:r>
              <m:t>r</m:t>
            </m:r>
          </m:sup>
        </m:sSup>
        <m:r>
          <m:t>×</m:t>
        </m:r>
        <m:sSup>
          <m:e>
            <m:r>
              <m:t>x</m:t>
            </m:r>
          </m:e>
          <m:sup>
            <m:r>
              <m:t>6</m:t>
            </m:r>
            <m:r>
              <m:t>−</m:t>
            </m:r>
            <m:f>
              <m:fPr>
                <m:type m:val="bar"/>
              </m:fPr>
              <m:num>
                <m:r>
                  <m:t>3</m:t>
                </m:r>
              </m:num>
              <m:den>
                <m:r>
                  <m:t>2</m:t>
                </m:r>
              </m:den>
            </m:f>
            <m:r>
              <m:t>r</m:t>
            </m:r>
          </m:sup>
        </m:sSup>
      </m:oMath>
      <w:r>
        <w:t xml:space="preserve">，若得到常数项，</w:t>
      </w:r>
    </w:p>
    <w:p>
      <w:pPr>
        <w:pStyle w:val="BodyText"/>
      </w:pPr>
      <w:r>
        <w:t xml:space="preserve">当</w:t>
      </w:r>
      <m:oMath>
        <m:r>
          <m:t>(</m:t>
        </m:r>
        <m:r>
          <m:t>x</m:t>
        </m:r>
        <m:r>
          <m:t>−</m:t>
        </m:r>
        <m:r>
          <m:t>1</m:t>
        </m:r>
        <m:r>
          <m:t>)</m:t>
        </m:r>
      </m:oMath>
      <w:r>
        <w:t xml:space="preserve">取</w:t>
      </w:r>
      <m:oMath>
        <m:r>
          <m:t>−</m:t>
        </m:r>
        <m:r>
          <m:t>1</m:t>
        </m:r>
      </m:oMath>
      <w:r>
        <w:t xml:space="preserve">时，令</w:t>
      </w:r>
      <m:oMath>
        <m:r>
          <m:t>6</m:t>
        </m:r>
        <m:r>
          <m:t>−</m:t>
        </m:r>
        <m:f>
          <m:fPr>
            <m:type m:val="bar"/>
          </m:fPr>
          <m:num>
            <m:r>
              <m:t>3</m:t>
            </m:r>
          </m:num>
          <m:den>
            <m:r>
              <m:t>2</m:t>
            </m:r>
          </m:den>
        </m:f>
        <m:r>
          <m:t>r</m:t>
        </m:r>
        <m:r>
          <m:t>=</m:t>
        </m:r>
        <m:r>
          <m:t>0</m:t>
        </m:r>
      </m:oMath>
      <w:r>
        <w:t xml:space="preserve">，当</w:t>
      </w:r>
      <m:oMath>
        <m:r>
          <m:t>(</m:t>
        </m:r>
        <m:r>
          <m:t>x</m:t>
        </m:r>
        <m:r>
          <m:t>−</m:t>
        </m:r>
        <m:r>
          <m:t>1</m:t>
        </m:r>
        <m:r>
          <m:t>)</m:t>
        </m:r>
      </m:oMath>
      <w:r>
        <w:t xml:space="preserve">取</w:t>
      </w:r>
      <w:r>
        <w:rPr>
          <w:i/>
        </w:rPr>
        <w:t xml:space="preserve">x</w:t>
      </w:r>
      <w:r>
        <w:t xml:space="preserve">时，令</w:t>
      </w:r>
      <m:oMath>
        <m:r>
          <m:t>6</m:t>
        </m:r>
        <m:r>
          <m:t>−</m:t>
        </m:r>
        <m:f>
          <m:fPr>
            <m:type m:val="bar"/>
          </m:fPr>
          <m:num>
            <m:r>
              <m:t>3</m:t>
            </m:r>
          </m:num>
          <m:den>
            <m:r>
              <m:t>2</m:t>
            </m:r>
          </m:den>
        </m:f>
        <m:r>
          <m:t>r</m:t>
        </m:r>
        <m:r>
          <m:t>=</m:t>
        </m:r>
        <m:r>
          <m:t>−</m:t>
        </m:r>
        <m:r>
          <m:t>1</m:t>
        </m:r>
      </m:oMath>
      <w:r>
        <w:t xml:space="preserve">，解得</w:t>
      </w:r>
      <m:oMath>
        <m:r>
          <m:t>r</m:t>
        </m:r>
      </m:oMath>
      <w:r>
        <w:t xml:space="preserve">，再根据常数项为15求解.</w:t>
      </w:r>
    </w:p>
    <w:p>
      <w:pPr>
        <w:pStyle w:val="BodyText"/>
      </w:pPr>
      <w:r>
        <w:t xml:space="preserve">【详解】</w:t>
      </w:r>
    </w:p>
    <w:p>
      <w:pPr>
        <w:pStyle w:val="BodyText"/>
      </w:pPr>
      <w:r>
        <w:t xml:space="preserve">因为</w:t>
      </w:r>
      <m:oMath>
        <m:sSup>
          <m:e>
            <m:d>
              <m:dPr>
                <m:begChr m:val="("/>
                <m:endChr m:val=")"/>
                <m:grow/>
              </m:dPr>
              <m:e>
                <m:f>
                  <m:fPr>
                    <m:type m:val="bar"/>
                  </m:fPr>
                  <m:num>
                    <m:r>
                      <m:t>x</m:t>
                    </m:r>
                  </m:num>
                  <m:den>
                    <m:r>
                      <m:t>2</m:t>
                    </m:r>
                  </m:den>
                </m:f>
                <m:r>
                  <m:t>+</m:t>
                </m:r>
                <m:f>
                  <m:fPr>
                    <m:type m:val="bar"/>
                  </m:fPr>
                  <m:num>
                    <m:r>
                      <m:t>a</m:t>
                    </m:r>
                  </m:num>
                  <m:den>
                    <m:rad>
                      <m:radPr>
                        <m:degHide m:val="1"/>
                      </m:radPr>
                      <m:deg/>
                      <m:e>
                        <m:r>
                          <m:t>x</m:t>
                        </m:r>
                      </m:e>
                    </m:rad>
                  </m:den>
                </m:f>
              </m:e>
            </m:d>
          </m:e>
          <m:sup>
            <m:r>
              <m:t>6</m:t>
            </m:r>
          </m:sup>
        </m:sSup>
      </m:oMath>
      <w:r>
        <w:t xml:space="preserve">的通项公式为</w:t>
      </w:r>
      <m:oMath>
        <m:sSub>
          <m:e>
            <m:r>
              <m:t>T</m:t>
            </m:r>
          </m:e>
          <m:sub>
            <m:r>
              <m:t>r</m:t>
            </m:r>
            <m:r>
              <m:t>+</m:t>
            </m:r>
            <m:r>
              <m:t>1</m:t>
            </m:r>
          </m:sub>
        </m:sSub>
        <m:r>
          <m:t>=</m:t>
        </m:r>
        <m:sSubSup>
          <m:e>
            <m:r>
              <m:rPr>
                <m:sty m:val="p"/>
              </m:rPr>
              <m:t>C</m:t>
            </m:r>
          </m:e>
          <m:sub>
            <m:r>
              <m:t>6</m:t>
            </m:r>
          </m:sub>
          <m:sup>
            <m:r>
              <m:t>r</m:t>
            </m:r>
          </m:sup>
        </m:sSubSup>
        <m:r>
          <m:t>×</m:t>
        </m:r>
      </m:oMath>
      <m:oMath>
        <m:sSup>
          <m:e>
            <m:d>
              <m:dPr>
                <m:begChr m:val="("/>
                <m:endChr m:val=")"/>
                <m:grow/>
              </m:dPr>
              <m:e>
                <m:f>
                  <m:fPr>
                    <m:type m:val="bar"/>
                  </m:fPr>
                  <m:num>
                    <m:r>
                      <m:t>x</m:t>
                    </m:r>
                  </m:num>
                  <m:den>
                    <m:r>
                      <m:t>2</m:t>
                    </m:r>
                  </m:den>
                </m:f>
              </m:e>
            </m:d>
          </m:e>
          <m:sup>
            <m:r>
              <m:t>6</m:t>
            </m:r>
            <m:r>
              <m:t>−</m:t>
            </m:r>
            <m:r>
              <m:t>r</m:t>
            </m:r>
          </m:sup>
        </m:sSup>
        <m:r>
          <m:t>×</m:t>
        </m:r>
        <m:sSup>
          <m:e>
            <m:d>
              <m:dPr>
                <m:begChr m:val="("/>
                <m:endChr m:val=")"/>
                <m:grow/>
              </m:dPr>
              <m:e>
                <m:f>
                  <m:fPr>
                    <m:type m:val="bar"/>
                  </m:fPr>
                  <m:num>
                    <m:r>
                      <m:t>a</m:t>
                    </m:r>
                  </m:num>
                  <m:den>
                    <m:rad>
                      <m:radPr>
                        <m:degHide m:val="1"/>
                      </m:radPr>
                      <m:deg/>
                      <m:e>
                        <m:r>
                          <m:t>x</m:t>
                        </m:r>
                      </m:e>
                    </m:rad>
                  </m:den>
                </m:f>
              </m:e>
            </m:d>
          </m:e>
          <m:sup>
            <m:r>
              <m:t>r</m:t>
            </m:r>
          </m:sup>
        </m:sSup>
        <m:r>
          <m:t>=</m:t>
        </m:r>
        <m:sSubSup>
          <m:e>
            <m:r>
              <m:rPr>
                <m:sty m:val="p"/>
              </m:rPr>
              <m:t>C</m:t>
            </m:r>
          </m:e>
          <m:sub>
            <m:r>
              <m:t>6</m:t>
            </m:r>
          </m:sub>
          <m:sup>
            <m:r>
              <m:t>r</m:t>
            </m:r>
          </m:sup>
        </m:sSubSup>
        <m:r>
          <m:t>×</m:t>
        </m:r>
        <m:sSup>
          <m:e>
            <m:r>
              <m:t>2</m:t>
            </m:r>
          </m:e>
          <m:sup>
            <m:r>
              <m:t>−</m:t>
            </m:r>
            <m:r>
              <m:t>6</m:t>
            </m:r>
            <m:r>
              <m:t>+</m:t>
            </m:r>
            <m:r>
              <m:t>r</m:t>
            </m:r>
          </m:sup>
        </m:sSup>
        <m:r>
          <m:t>×</m:t>
        </m:r>
        <m:sSup>
          <m:e>
            <m:r>
              <m:t>a</m:t>
            </m:r>
          </m:e>
          <m:sup>
            <m:r>
              <m:t>r</m:t>
            </m:r>
          </m:sup>
        </m:sSup>
        <m:r>
          <m:t>×</m:t>
        </m:r>
        <m:sSup>
          <m:e>
            <m:r>
              <m:t>x</m:t>
            </m:r>
          </m:e>
          <m:sup>
            <m:r>
              <m:t>6</m:t>
            </m:r>
            <m:r>
              <m:t>−</m:t>
            </m:r>
            <m:f>
              <m:fPr>
                <m:type m:val="bar"/>
              </m:fPr>
              <m:num>
                <m:r>
                  <m:t>3</m:t>
                </m:r>
              </m:num>
              <m:den>
                <m:r>
                  <m:t>2</m:t>
                </m:r>
              </m:den>
            </m:f>
            <m:r>
              <m:t>r</m:t>
            </m:r>
          </m:sup>
        </m:sSup>
      </m:oMath>
      <w:r>
        <w:t xml:space="preserve">，</w:t>
      </w:r>
    </w:p>
    <w:p>
      <w:pPr>
        <w:pStyle w:val="BodyText"/>
      </w:pPr>
      <w:r>
        <w:t xml:space="preserve">若得到常数项，当</w:t>
      </w:r>
      <m:oMath>
        <m:r>
          <m:t>(</m:t>
        </m:r>
        <m:r>
          <m:t>x</m:t>
        </m:r>
        <m:r>
          <m:t>−</m:t>
        </m:r>
        <m:r>
          <m:t>1</m:t>
        </m:r>
        <m:r>
          <m:t>)</m:t>
        </m:r>
      </m:oMath>
      <w:r>
        <w:t xml:space="preserve">取</w:t>
      </w:r>
      <m:oMath>
        <m:r>
          <m:t>−</m:t>
        </m:r>
        <m:r>
          <m:t>1</m:t>
        </m:r>
      </m:oMath>
      <w:r>
        <w:t xml:space="preserve">时，令</w:t>
      </w:r>
      <m:oMath>
        <m:r>
          <m:t>6</m:t>
        </m:r>
        <m:r>
          <m:t>−</m:t>
        </m:r>
        <m:f>
          <m:fPr>
            <m:type m:val="bar"/>
          </m:fPr>
          <m:num>
            <m:r>
              <m:t>3</m:t>
            </m:r>
          </m:num>
          <m:den>
            <m:r>
              <m:t>2</m:t>
            </m:r>
          </m:den>
        </m:f>
        <m:r>
          <m:t>r</m:t>
        </m:r>
        <m:r>
          <m:t>=</m:t>
        </m:r>
        <m:r>
          <m:t>0</m:t>
        </m:r>
      </m:oMath>
      <w:r>
        <w:t xml:space="preserve">，当</w:t>
      </w:r>
      <m:oMath>
        <m:r>
          <m:t>(</m:t>
        </m:r>
        <m:r>
          <m:t>x</m:t>
        </m:r>
        <m:r>
          <m:t>−</m:t>
        </m:r>
        <m:r>
          <m:t>1</m:t>
        </m:r>
        <m:r>
          <m:t>)</m:t>
        </m:r>
      </m:oMath>
      <w:r>
        <w:t xml:space="preserve">取</w:t>
      </w:r>
      <m:oMath>
        <m:r>
          <m:t>x</m:t>
        </m:r>
      </m:oMath>
      <w:r>
        <w:t xml:space="preserve">时，令</w:t>
      </w:r>
      <m:oMath>
        <m:r>
          <m:t>6</m:t>
        </m:r>
        <m:r>
          <m:t>−</m:t>
        </m:r>
        <m:f>
          <m:fPr>
            <m:type m:val="bar"/>
          </m:fPr>
          <m:num>
            <m:r>
              <m:t>3</m:t>
            </m:r>
          </m:num>
          <m:den>
            <m:r>
              <m:t>2</m:t>
            </m:r>
          </m:den>
        </m:f>
        <m:r>
          <m:t>r</m:t>
        </m:r>
        <m:r>
          <m:t>=</m:t>
        </m:r>
        <m:r>
          <m:t>−</m:t>
        </m:r>
        <m:r>
          <m:t>1</m:t>
        </m:r>
      </m:oMath>
      <w:r>
        <w:t xml:space="preserve">，</w:t>
      </w:r>
    </w:p>
    <w:p>
      <w:pPr>
        <w:pStyle w:val="BodyText"/>
      </w:pPr>
      <w:r>
        <w:t xml:space="preserve">解得</w:t>
      </w:r>
      <m:oMath>
        <m:r>
          <m:t>r</m:t>
        </m:r>
        <m:r>
          <m:t>=</m:t>
        </m:r>
        <m:r>
          <m:t>4</m:t>
        </m:r>
      </m:oMath>
      <w:r>
        <w:t xml:space="preserve">或</w:t>
      </w:r>
      <m:oMath>
        <m:r>
          <m:t>r</m:t>
        </m:r>
        <m:r>
          <m:t>=</m:t>
        </m:r>
        <m:f>
          <m:fPr>
            <m:type m:val="bar"/>
          </m:fPr>
          <m:num>
            <m:r>
              <m:t>14</m:t>
            </m:r>
          </m:num>
          <m:den>
            <m:r>
              <m:t>3</m:t>
            </m:r>
          </m:den>
        </m:f>
      </m:oMath>
      <w:r>
        <w:t xml:space="preserve">（舍），</w:t>
      </w:r>
    </w:p>
    <w:p>
      <w:pPr>
        <w:pStyle w:val="BodyText"/>
      </w:pPr>
      <w:r>
        <w:t xml:space="preserve">所以</w:t>
      </w:r>
      <m:oMath>
        <m:r>
          <m:t>r</m:t>
        </m:r>
        <m:r>
          <m:t>=</m:t>
        </m:r>
        <m:r>
          <m:t>4</m:t>
        </m:r>
      </m:oMath>
      <w:r>
        <w:t xml:space="preserve">，</w:t>
      </w:r>
    </w:p>
    <w:p>
      <w:pPr>
        <w:pStyle w:val="BodyText"/>
      </w:pPr>
      <w:r>
        <w:t xml:space="preserve">因为</w:t>
      </w:r>
      <m:oMath>
        <m:r>
          <m:t>(</m:t>
        </m:r>
        <m:r>
          <m:t>x</m:t>
        </m:r>
        <m:r>
          <m:t>−</m:t>
        </m:r>
        <m:r>
          <m:t>1</m:t>
        </m:r>
        <m:r>
          <m:t>)</m:t>
        </m:r>
        <m:r>
          <m:t>⋅</m:t>
        </m:r>
        <m:sSup>
          <m:e>
            <m:d>
              <m:dPr>
                <m:begChr m:val="("/>
                <m:endChr m:val=")"/>
                <m:grow/>
              </m:dPr>
              <m:e>
                <m:f>
                  <m:fPr>
                    <m:type m:val="bar"/>
                  </m:fPr>
                  <m:num>
                    <m:r>
                      <m:t>x</m:t>
                    </m:r>
                  </m:num>
                  <m:den>
                    <m:r>
                      <m:t>2</m:t>
                    </m:r>
                  </m:den>
                </m:f>
                <m:r>
                  <m:t>+</m:t>
                </m:r>
                <m:f>
                  <m:fPr>
                    <m:type m:val="bar"/>
                  </m:fPr>
                  <m:num>
                    <m:r>
                      <m:t>a</m:t>
                    </m:r>
                  </m:num>
                  <m:den>
                    <m:rad>
                      <m:radPr>
                        <m:degHide m:val="1"/>
                      </m:radPr>
                      <m:deg/>
                      <m:e>
                        <m:r>
                          <m:t>x</m:t>
                        </m:r>
                      </m:e>
                    </m:rad>
                  </m:den>
                </m:f>
              </m:e>
            </m:d>
          </m:e>
          <m:sup>
            <m:r>
              <m:t>6</m:t>
            </m:r>
          </m:sup>
        </m:sSup>
      </m:oMath>
      <w:r>
        <w:t xml:space="preserve">展开式的常数项为</w:t>
      </w:r>
      <m:oMath>
        <m:r>
          <m:t>15</m:t>
        </m:r>
      </m:oMath>
      <w:r>
        <w:t xml:space="preserve">，</w:t>
      </w:r>
    </w:p>
    <w:p>
      <w:pPr>
        <w:pStyle w:val="BodyText"/>
      </w:pPr>
      <w:r>
        <w:t xml:space="preserve">所以</w:t>
      </w:r>
      <m:oMath>
        <m:sSubSup>
          <m:e>
            <m:r>
              <m:rPr>
                <m:sty m:val="p"/>
              </m:rPr>
              <m:t>C</m:t>
            </m:r>
          </m:e>
          <m:sub>
            <m:r>
              <m:t>6</m:t>
            </m:r>
          </m:sub>
          <m:sup>
            <m:r>
              <m:t>4</m:t>
            </m:r>
          </m:sup>
        </m:sSubSup>
        <m:r>
          <m:t>×</m:t>
        </m:r>
        <m:sSup>
          <m:e>
            <m:r>
              <m:t>2</m:t>
            </m:r>
          </m:e>
          <m:sup>
            <m:r>
              <m:t>−</m:t>
            </m:r>
            <m:r>
              <m:t>6</m:t>
            </m:r>
            <m:r>
              <m:t>+</m:t>
            </m:r>
            <m:r>
              <m:t>4</m:t>
            </m:r>
          </m:sup>
        </m:sSup>
        <m:r>
          <m:t>×</m:t>
        </m:r>
        <m:sSup>
          <m:e>
            <m:r>
              <m:t>a</m:t>
            </m:r>
          </m:e>
          <m:sup>
            <m:r>
              <m:t>4</m:t>
            </m:r>
          </m:sup>
        </m:sSup>
        <m:r>
          <m:t>=</m:t>
        </m:r>
        <m:r>
          <m:t>15</m:t>
        </m:r>
      </m:oMath>
      <w:r>
        <w:t xml:space="preserve">，</w:t>
      </w:r>
    </w:p>
    <w:p>
      <w:pPr>
        <w:pStyle w:val="BodyText"/>
      </w:pPr>
      <w:r>
        <w:t xml:space="preserve">解得</w:t>
      </w:r>
      <m:oMath>
        <m:r>
          <m:t>a</m:t>
        </m:r>
        <m:r>
          <m:t>=</m:t>
        </m:r>
        <m:r>
          <m:t>±</m:t>
        </m:r>
        <m:rad>
          <m:radPr>
            <m:degHide m:val="1"/>
          </m:radPr>
          <m:deg/>
          <m:e>
            <m:r>
              <m:t>2</m:t>
            </m:r>
          </m:e>
        </m:rad>
      </m:oMath>
      <w:r>
        <w:t xml:space="preserve">．</w:t>
      </w:r>
    </w:p>
    <w:p>
      <w:pPr>
        <w:pStyle w:val="BodyText"/>
      </w:pPr>
      <w:r>
        <w:t xml:space="preserve">故答案为：</w:t>
      </w:r>
      <m:oMath>
        <m:r>
          <m:t>±</m:t>
        </m:r>
        <m:rad>
          <m:radPr>
            <m:degHide m:val="1"/>
          </m:radPr>
          <m:deg/>
          <m:e>
            <m:r>
              <m:t>2</m:t>
            </m:r>
          </m:e>
        </m:rad>
      </m:oMath>
    </w:p>
    <w:p>
      <w:pPr>
        <w:pStyle w:val="BodyText"/>
      </w:pPr>
      <w:r>
        <w:t xml:space="preserve">【点睛】</w:t>
      </w:r>
    </w:p>
    <w:p>
      <w:pPr>
        <w:pStyle w:val="BodyText"/>
      </w:pPr>
      <w:r>
        <w:t xml:space="preserve">本题主要考查二项式展开式的通项公式以及常数项的应用，还考查了运算求解的能力，属于中档题．</w:t>
      </w:r>
    </w:p>
    <w:p>
      <w:pPr>
        <w:pStyle w:val="BodyText"/>
      </w:pPr>
      <w:r>
        <w:t xml:space="preserve">．70</w:t>
      </w:r>
    </w:p>
    <w:p>
      <w:pPr>
        <w:pStyle w:val="BodyText"/>
      </w:pPr>
      <w:r>
        <w:t xml:space="preserve">【分析】</w:t>
      </w:r>
    </w:p>
    <w:p>
      <w:pPr>
        <w:pStyle w:val="BodyText"/>
      </w:pPr>
      <w:r>
        <w:t xml:space="preserve">先求出二项式展开式的通项公式，再令</w:t>
      </w:r>
      <m:oMath>
        <m:r>
          <m:t>x</m:t>
        </m:r>
      </m:oMath>
      <w:r>
        <w:t xml:space="preserve">的系数等于</w:t>
      </w:r>
      <m:oMath>
        <m:r>
          <m:t>0</m:t>
        </m:r>
      </m:oMath>
      <w:r>
        <w:t xml:space="preserve">，求得</w:t>
      </w:r>
      <m:oMath>
        <m:r>
          <m:t>r</m:t>
        </m:r>
      </m:oMath>
      <w:r>
        <w:t xml:space="preserve">的值，即可求得展开式中的常数项的值．</w:t>
      </w:r>
    </w:p>
    <w:p>
      <w:pPr>
        <w:pStyle w:val="BodyText"/>
      </w:pPr>
      <w:r>
        <w:t xml:space="preserve">【详解】</w:t>
      </w:r>
    </w:p>
    <w:p>
      <w:pPr>
        <w:pStyle w:val="BodyText"/>
      </w:pPr>
      <m:oMath>
        <m:sSup>
          <m:e>
            <m:d>
              <m:dPr>
                <m:begChr m:val="("/>
                <m:endChr m:val=")"/>
                <m:grow/>
              </m:dPr>
              <m:e>
                <m:r>
                  <m:t>x</m:t>
                </m:r>
                <m:r>
                  <m:t>+</m:t>
                </m:r>
                <m:f>
                  <m:fPr>
                    <m:type m:val="bar"/>
                  </m:fPr>
                  <m:num>
                    <m:r>
                      <m:t>1</m:t>
                    </m:r>
                  </m:num>
                  <m:den>
                    <m:r>
                      <m:t>x</m:t>
                    </m:r>
                  </m:den>
                </m:f>
                <m:r>
                  <m:t>+</m:t>
                </m:r>
                <m:r>
                  <m:t>2</m:t>
                </m:r>
              </m:e>
            </m:d>
          </m:e>
          <m:sup>
            <m:r>
              <m:t>4</m:t>
            </m:r>
          </m:sup>
        </m:sSup>
        <m:r>
          <m:t>=</m:t>
        </m:r>
        <m:f>
          <m:fPr>
            <m:type m:val="bar"/>
          </m:fPr>
          <m:num>
            <m:sSup>
              <m:e>
                <m:d>
                  <m:dPr>
                    <m:begChr m:val="("/>
                    <m:endChr m:val=")"/>
                    <m:grow/>
                  </m:dPr>
                  <m:e>
                    <m:r>
                      <m:t>x</m:t>
                    </m:r>
                    <m:r>
                      <m:t>+</m:t>
                    </m:r>
                    <m:r>
                      <m:t>1</m:t>
                    </m:r>
                  </m:e>
                </m:d>
              </m:e>
              <m:sup>
                <m:r>
                  <m:t>8</m:t>
                </m:r>
              </m:sup>
            </m:sSup>
          </m:num>
          <m:den>
            <m:sSup>
              <m:e>
                <m:r>
                  <m:t>x</m:t>
                </m:r>
              </m:e>
              <m:sup>
                <m:r>
                  <m:t>4</m:t>
                </m:r>
              </m:sup>
            </m:sSup>
          </m:den>
        </m:f>
      </m:oMath>
      <w:r>
        <w:t xml:space="preserve"> </w:t>
      </w:r>
      <w:r>
        <w:t xml:space="preserve">的展开式的通项公式为</w:t>
      </w:r>
      <m:oMath>
        <m:sSub>
          <m:e>
            <m:r>
              <m:t>T</m:t>
            </m:r>
          </m:e>
          <m:sub>
            <m:r>
              <m:t>r</m:t>
            </m:r>
            <m:r>
              <m:t>+</m:t>
            </m:r>
            <m:r>
              <m:t>1</m:t>
            </m:r>
          </m:sub>
        </m:sSub>
        <m:r>
          <m:t>=</m:t>
        </m:r>
        <m:sSubSup>
          <m:e>
            <m:r>
              <m:rPr>
                <m:sty m:val="p"/>
              </m:rPr>
              <m:t>C</m:t>
            </m:r>
          </m:e>
          <m:sub>
            <m:r>
              <m:t>8</m:t>
            </m:r>
          </m:sub>
          <m:sup>
            <m:r>
              <m:t>r</m:t>
            </m:r>
          </m:sup>
        </m:sSubSup>
        <m:r>
          <m:t>⋅</m:t>
        </m:r>
        <m:f>
          <m:fPr>
            <m:type m:val="bar"/>
          </m:fPr>
          <m:num>
            <m:sSup>
              <m:e>
                <m:r>
                  <m:t>x</m:t>
                </m:r>
              </m:e>
              <m:sup>
                <m:r>
                  <m:t>8</m:t>
                </m:r>
                <m:r>
                  <m:t>−</m:t>
                </m:r>
                <m:r>
                  <m:t>r</m:t>
                </m:r>
              </m:sup>
            </m:sSup>
          </m:num>
          <m:den>
            <m:sSup>
              <m:e>
                <m:r>
                  <m:t>x</m:t>
                </m:r>
              </m:e>
              <m:sup>
                <m:r>
                  <m:t>4</m:t>
                </m:r>
              </m:sup>
            </m:sSup>
          </m:den>
        </m:f>
        <m:r>
          <m:t>=</m:t>
        </m:r>
        <m:r>
          <m:rPr>
            <m:sty m:val="p"/>
          </m:rPr>
          <m:t> </m:t>
        </m:r>
        <m:sSubSup>
          <m:e>
            <m:r>
              <m:rPr>
                <m:sty m:val="p"/>
              </m:rPr>
              <m:t>C</m:t>
            </m:r>
          </m:e>
          <m:sub>
            <m:r>
              <m:t>8</m:t>
            </m:r>
          </m:sub>
          <m:sup>
            <m:r>
              <m:t>r</m:t>
            </m:r>
          </m:sup>
        </m:sSubSup>
        <m:r>
          <m:t>⋅</m:t>
        </m:r>
        <m:sSup>
          <m:e>
            <m:r>
              <m:t>x</m:t>
            </m:r>
          </m:e>
          <m:sup>
            <m:r>
              <m:t>4</m:t>
            </m:r>
            <m:r>
              <m:t>−</m:t>
            </m:r>
            <m:r>
              <m:t>r</m:t>
            </m:r>
          </m:sup>
        </m:sSup>
      </m:oMath>
      <w:r>
        <w:t xml:space="preserve">， 令</w:t>
      </w:r>
      <m:oMath>
        <m:r>
          <m:t>4</m:t>
        </m:r>
        <m:r>
          <m:t>−</m:t>
        </m:r>
        <m:r>
          <m:t>r</m:t>
        </m:r>
        <m:r>
          <m:t>=</m:t>
        </m:r>
        <m:r>
          <m:t>0</m:t>
        </m:r>
      </m:oMath>
      <w:r>
        <w:t xml:space="preserve">，求得</w:t>
      </w:r>
      <m:oMath>
        <m:r>
          <m:t>r</m:t>
        </m:r>
        <m:r>
          <m:t>=</m:t>
        </m:r>
        <m:r>
          <m:t>4</m:t>
        </m:r>
      </m:oMath>
      <w:r>
        <w:t xml:space="preserve">，可得展开式中的常数项是</w:t>
      </w:r>
      <m:oMath>
        <m:sSubSup>
          <m:e>
            <m:r>
              <m:rPr>
                <m:sty m:val="p"/>
              </m:rPr>
              <m:t>C</m:t>
            </m:r>
          </m:e>
          <m:sub>
            <m:r>
              <m:t>8</m:t>
            </m:r>
          </m:sub>
          <m:sup>
            <m:r>
              <m:t>4</m:t>
            </m:r>
          </m:sup>
        </m:sSubSup>
        <m:r>
          <m:t>=</m:t>
        </m:r>
        <m:r>
          <m:t>70</m:t>
        </m:r>
      </m:oMath>
      <w:r>
        <w:t xml:space="preserve">，故答案为：70．</w:t>
      </w:r>
    </w:p>
    <w:p>
      <w:pPr>
        <w:pStyle w:val="BodyText"/>
      </w:pPr>
      <w:r>
        <w:t xml:space="preserve">【点睛】</w:t>
      </w:r>
    </w:p>
    <w:p>
      <w:pPr>
        <w:pStyle w:val="BodyText"/>
      </w:pPr>
      <w:r>
        <w:t xml:space="preserve">本题主要考查二项式定理的应用，二项式展开式的通项公式，求展开式中某项的系数，配方是关键，属于基础题．</w:t>
      </w:r>
    </w:p>
    <w:p>
      <w:pPr>
        <w:pStyle w:val="BodyText"/>
      </w:pPr>
      <w:r>
        <w:t xml:space="preserve">．1560</w:t>
      </w:r>
    </w:p>
    <w:p>
      <w:pPr>
        <w:pStyle w:val="BodyText"/>
      </w:pPr>
      <w:r>
        <w:t xml:space="preserve">【分析】</w:t>
      </w:r>
    </w:p>
    <w:p>
      <w:pPr>
        <w:pStyle w:val="BodyText"/>
      </w:pPr>
      <w:r>
        <w:t xml:space="preserve">把</w:t>
      </w:r>
      <m:oMath>
        <m:r>
          <m:t>(</m:t>
        </m:r>
        <m:sSup>
          <m:e>
            <m:r>
              <m:t>x</m:t>
            </m:r>
          </m:e>
          <m:sup>
            <m:r>
              <m:t>2</m:t>
            </m:r>
          </m:sup>
        </m:sSup>
        <m:r>
          <m:t>+</m:t>
        </m:r>
        <m:r>
          <m:t>3</m:t>
        </m:r>
        <m:r>
          <m:t>x</m:t>
        </m:r>
        <m:r>
          <m:t>+</m:t>
        </m:r>
        <m:r>
          <m:t>2</m:t>
        </m:r>
        <m:sSup>
          <m:e>
            <m:r>
              <m:t>)</m:t>
            </m:r>
          </m:e>
          <m:sup>
            <m:r>
              <m:t>5</m:t>
            </m:r>
          </m:sup>
        </m:sSup>
      </m:oMath>
      <w:r>
        <w:t xml:space="preserve">转化为</w:t>
      </w:r>
      <m:oMath>
        <m:sSup>
          <m:e>
            <m:d>
              <m:dPr>
                <m:begChr m:val="("/>
                <m:endChr m:val=")"/>
                <m:grow/>
              </m:dPr>
              <m:e>
                <m:r>
                  <m:t>1</m:t>
                </m:r>
                <m:r>
                  <m:t>+</m:t>
                </m:r>
                <m:r>
                  <m:t>x</m:t>
                </m:r>
              </m:e>
            </m:d>
          </m:e>
          <m:sup>
            <m:r>
              <m:t>5</m:t>
            </m:r>
          </m:sup>
        </m:sSup>
        <m:sSup>
          <m:e>
            <m:d>
              <m:dPr>
                <m:begChr m:val="("/>
                <m:endChr m:val=")"/>
                <m:grow/>
              </m:dPr>
              <m:e>
                <m:r>
                  <m:t>2</m:t>
                </m:r>
                <m:r>
                  <m:t>+</m:t>
                </m:r>
                <m:r>
                  <m:t>x</m:t>
                </m:r>
              </m:e>
            </m:d>
          </m:e>
          <m:sup>
            <m:r>
              <m:t>5</m:t>
            </m:r>
          </m:sup>
        </m:sSup>
      </m:oMath>
      <w:r>
        <w:t xml:space="preserve">，再利用二项式的展开式的通项公式，可求出答案.</w:t>
      </w:r>
    </w:p>
    <w:p>
      <w:pPr>
        <w:pStyle w:val="BodyText"/>
      </w:pPr>
      <w:r>
        <w:t xml:space="preserve">【详解】</w:t>
      </w:r>
    </w:p>
    <w:p>
      <w:pPr>
        <w:pStyle w:val="BodyText"/>
      </w:pPr>
      <w:r>
        <w:t xml:space="preserve">由题意，</w:t>
      </w:r>
      <m:oMath>
        <m:r>
          <m:t>(</m:t>
        </m:r>
        <m:sSup>
          <m:e>
            <m:r>
              <m:t>x</m:t>
            </m:r>
          </m:e>
          <m:sup>
            <m:r>
              <m:t>2</m:t>
            </m:r>
          </m:sup>
        </m:sSup>
        <m:r>
          <m:t>+</m:t>
        </m:r>
        <m:r>
          <m:t>3</m:t>
        </m:r>
        <m:r>
          <m:t>x</m:t>
        </m:r>
        <m:r>
          <m:t>+</m:t>
        </m:r>
        <m:r>
          <m:t>2</m:t>
        </m:r>
        <m:sSup>
          <m:e>
            <m:r>
              <m:t>)</m:t>
            </m:r>
          </m:e>
          <m:sup>
            <m:r>
              <m:t>5</m:t>
            </m:r>
          </m:sup>
        </m:sSup>
        <m:r>
          <m:t>=</m:t>
        </m:r>
        <m:sSup>
          <m:e>
            <m:d>
              <m:dPr>
                <m:begChr m:val="("/>
                <m:endChr m:val=")"/>
                <m:grow/>
              </m:dPr>
              <m:e>
                <m:r>
                  <m:t>1</m:t>
                </m:r>
                <m:r>
                  <m:t>+</m:t>
                </m:r>
                <m:r>
                  <m:t>x</m:t>
                </m:r>
              </m:e>
            </m:d>
          </m:e>
          <m:sup>
            <m:r>
              <m:t>5</m:t>
            </m:r>
          </m:sup>
        </m:sSup>
        <m:sSup>
          <m:e>
            <m:d>
              <m:dPr>
                <m:begChr m:val="("/>
                <m:endChr m:val=")"/>
                <m:grow/>
              </m:dPr>
              <m:e>
                <m:r>
                  <m:t>2</m:t>
                </m:r>
                <m:r>
                  <m:t>+</m:t>
                </m:r>
                <m:r>
                  <m:t>x</m:t>
                </m:r>
              </m:e>
            </m:d>
          </m:e>
          <m:sup>
            <m:r>
              <m:t>5</m:t>
            </m:r>
          </m:sup>
        </m:sSup>
      </m:oMath>
      <w:r>
        <w:t xml:space="preserve">，</w:t>
      </w:r>
    </w:p>
    <w:p>
      <w:pPr>
        <w:pStyle w:val="BodyText"/>
      </w:pPr>
      <w:r>
        <w:t xml:space="preserve">因为</w:t>
      </w:r>
      <m:oMath>
        <m:sSup>
          <m:e>
            <m:d>
              <m:dPr>
                <m:begChr m:val="("/>
                <m:endChr m:val=")"/>
                <m:grow/>
              </m:dPr>
              <m:e>
                <m:r>
                  <m:t>1</m:t>
                </m:r>
                <m:r>
                  <m:t>+</m:t>
                </m:r>
                <m:r>
                  <m:t>x</m:t>
                </m:r>
              </m:e>
            </m:d>
          </m:e>
          <m:sup>
            <m:r>
              <m:t>5</m:t>
            </m:r>
          </m:sup>
        </m:sSup>
      </m:oMath>
      <w:r>
        <w:t xml:space="preserve">的展开式的通项公式为</w:t>
      </w:r>
      <m:oMath>
        <m:sSub>
          <m:e>
            <m:r>
              <m:t>T</m:t>
            </m:r>
          </m:e>
          <m:sub>
            <m:r>
              <m:t>r</m:t>
            </m:r>
            <m:r>
              <m:t>+</m:t>
            </m:r>
            <m:r>
              <m:t>1</m:t>
            </m:r>
          </m:sub>
        </m:sSub>
        <m:r>
          <m:t>=</m:t>
        </m:r>
        <m:sSubSup>
          <m:e>
            <m:r>
              <m:rPr>
                <m:sty m:val="p"/>
              </m:rPr>
              <m:t>C</m:t>
            </m:r>
          </m:e>
          <m:sub>
            <m:r>
              <m:t>5</m:t>
            </m:r>
          </m:sub>
          <m:sup>
            <m:r>
              <m:t>r</m:t>
            </m:r>
          </m:sup>
        </m:sSubSup>
        <m:sSup>
          <m:e>
            <m:r>
              <m:t>x</m:t>
            </m:r>
          </m:e>
          <m:sup>
            <m:r>
              <m:t>r</m:t>
            </m:r>
          </m:sup>
        </m:sSup>
      </m:oMath>
      <w:r>
        <w:t xml:space="preserve">，</w:t>
      </w:r>
      <m:oMath>
        <m:sSup>
          <m:e>
            <m:d>
              <m:dPr>
                <m:begChr m:val="("/>
                <m:endChr m:val=")"/>
                <m:grow/>
              </m:dPr>
              <m:e>
                <m:r>
                  <m:t>2</m:t>
                </m:r>
                <m:r>
                  <m:t>+</m:t>
                </m:r>
                <m:r>
                  <m:t>x</m:t>
                </m:r>
              </m:e>
            </m:d>
          </m:e>
          <m:sup>
            <m:r>
              <m:t>5</m:t>
            </m:r>
          </m:sup>
        </m:sSup>
      </m:oMath>
      <w:r>
        <w:t xml:space="preserve">的展开式的通项公式为</w:t>
      </w:r>
      <m:oMath>
        <m:sSub>
          <m:e>
            <m:r>
              <m:t>T</m:t>
            </m:r>
          </m:e>
          <m:sub>
            <m:r>
              <m:t>k</m:t>
            </m:r>
            <m:r>
              <m:t>+</m:t>
            </m:r>
            <m:r>
              <m:t>1</m:t>
            </m:r>
          </m:sub>
        </m:sSub>
        <m:r>
          <m:t>=</m:t>
        </m:r>
        <m:sSubSup>
          <m:e>
            <m:r>
              <m:rPr>
                <m:sty m:val="p"/>
              </m:rPr>
              <m:t>C</m:t>
            </m:r>
          </m:e>
          <m:sub>
            <m:r>
              <m:t>5</m:t>
            </m:r>
          </m:sub>
          <m:sup>
            <m:r>
              <m:t>k</m:t>
            </m:r>
          </m:sup>
        </m:sSubSup>
        <m:sSup>
          <m:e>
            <m:r>
              <m:t>2</m:t>
            </m:r>
          </m:e>
          <m:sup>
            <m:r>
              <m:t>5</m:t>
            </m:r>
            <m:r>
              <m:t>−</m:t>
            </m:r>
            <m:r>
              <m:t>k</m:t>
            </m:r>
          </m:sup>
        </m:sSup>
        <m:sSup>
          <m:e>
            <m:r>
              <m:t>x</m:t>
            </m:r>
          </m:e>
          <m:sup>
            <m:r>
              <m:t>k</m:t>
            </m:r>
          </m:sup>
        </m:sSup>
      </m:oMath>
      <w:r>
        <w:t xml:space="preserve">，</w:t>
      </w:r>
    </w:p>
    <w:p>
      <w:pPr>
        <w:pStyle w:val="BodyText"/>
      </w:pPr>
      <w:r>
        <w:t xml:space="preserve">所以</w:t>
      </w:r>
      <m:oMath>
        <m:r>
          <m:t>(</m:t>
        </m:r>
        <m:sSup>
          <m:e>
            <m:r>
              <m:t>x</m:t>
            </m:r>
          </m:e>
          <m:sup>
            <m:r>
              <m:t>2</m:t>
            </m:r>
          </m:sup>
        </m:sSup>
        <m:r>
          <m:t>+</m:t>
        </m:r>
        <m:r>
          <m:t>3</m:t>
        </m:r>
        <m:r>
          <m:t>x</m:t>
        </m:r>
        <m:r>
          <m:t>+</m:t>
        </m:r>
        <m:r>
          <m:t>2</m:t>
        </m:r>
        <m:sSup>
          <m:e>
            <m:r>
              <m:t>)</m:t>
            </m:r>
          </m:e>
          <m:sup>
            <m:r>
              <m:t>5</m:t>
            </m:r>
          </m:sup>
        </m:sSup>
      </m:oMath>
      <w:r>
        <w:t xml:space="preserve">的展开式中</w:t>
      </w:r>
      <m:oMath>
        <m:sSup>
          <m:e>
            <m:r>
              <m:t>x</m:t>
            </m:r>
          </m:e>
          <m:sup>
            <m:r>
              <m:t>3</m:t>
            </m:r>
          </m:sup>
        </m:sSup>
      </m:oMath>
      <w:r>
        <w:t xml:space="preserve">的项的系数是</w:t>
      </w:r>
      <m:oMath>
        <m:sSubSup>
          <m:e>
            <m:r>
              <m:rPr>
                <m:sty m:val="p"/>
              </m:rPr>
              <m:t>C</m:t>
            </m:r>
          </m:e>
          <m:sub>
            <m:r>
              <m:t>5</m:t>
            </m:r>
          </m:sub>
          <m:sup>
            <m:r>
              <m:t>3</m:t>
            </m:r>
          </m:sup>
        </m:sSubSup>
        <m:sSubSup>
          <m:e>
            <m:r>
              <m:rPr>
                <m:sty m:val="p"/>
              </m:rPr>
              <m:t>C</m:t>
            </m:r>
          </m:e>
          <m:sub>
            <m:r>
              <m:t>5</m:t>
            </m:r>
          </m:sub>
          <m:sup>
            <m:r>
              <m:t>0</m:t>
            </m:r>
          </m:sup>
        </m:sSubSup>
        <m:sSup>
          <m:e>
            <m:r>
              <m:t>2</m:t>
            </m:r>
          </m:e>
          <m:sup>
            <m:r>
              <m:t>5</m:t>
            </m:r>
          </m:sup>
        </m:sSup>
        <m:r>
          <m:t>+</m:t>
        </m:r>
        <m:sSubSup>
          <m:e>
            <m:r>
              <m:rPr>
                <m:sty m:val="p"/>
              </m:rPr>
              <m:t>C</m:t>
            </m:r>
          </m:e>
          <m:sub>
            <m:r>
              <m:t>5</m:t>
            </m:r>
          </m:sub>
          <m:sup>
            <m:r>
              <m:t>2</m:t>
            </m:r>
          </m:sup>
        </m:sSubSup>
        <m:sSubSup>
          <m:e>
            <m:r>
              <m:rPr>
                <m:sty m:val="p"/>
              </m:rPr>
              <m:t>C</m:t>
            </m:r>
          </m:e>
          <m:sub>
            <m:r>
              <m:t>5</m:t>
            </m:r>
          </m:sub>
          <m:sup>
            <m:r>
              <m:t>1</m:t>
            </m:r>
          </m:sup>
        </m:sSubSup>
        <m:sSup>
          <m:e>
            <m:r>
              <m:t>2</m:t>
            </m:r>
          </m:e>
          <m:sup>
            <m:r>
              <m:t>4</m:t>
            </m:r>
          </m:sup>
        </m:sSup>
        <m:r>
          <m:t>+</m:t>
        </m:r>
        <m:sSubSup>
          <m:e>
            <m:r>
              <m:rPr>
                <m:sty m:val="p"/>
              </m:rPr>
              <m:t>C</m:t>
            </m:r>
          </m:e>
          <m:sub>
            <m:r>
              <m:t>5</m:t>
            </m:r>
          </m:sub>
          <m:sup>
            <m:r>
              <m:t>1</m:t>
            </m:r>
          </m:sup>
        </m:sSubSup>
        <m:sSubSup>
          <m:e>
            <m:r>
              <m:rPr>
                <m:sty m:val="p"/>
              </m:rPr>
              <m:t>C</m:t>
            </m:r>
          </m:e>
          <m:sub>
            <m:r>
              <m:t>5</m:t>
            </m:r>
          </m:sub>
          <m:sup>
            <m:r>
              <m:t>2</m:t>
            </m:r>
          </m:sup>
        </m:sSubSup>
        <m:sSup>
          <m:e>
            <m:r>
              <m:t>2</m:t>
            </m:r>
          </m:e>
          <m:sup>
            <m:r>
              <m:t>3</m:t>
            </m:r>
          </m:sup>
        </m:sSup>
        <m:r>
          <m:t>+</m:t>
        </m:r>
        <m:sSubSup>
          <m:e>
            <m:r>
              <m:rPr>
                <m:sty m:val="p"/>
              </m:rPr>
              <m:t>C</m:t>
            </m:r>
          </m:e>
          <m:sub>
            <m:r>
              <m:t>5</m:t>
            </m:r>
          </m:sub>
          <m:sup>
            <m:r>
              <m:t>0</m:t>
            </m:r>
          </m:sup>
        </m:sSubSup>
        <m:sSubSup>
          <m:e>
            <m:r>
              <m:rPr>
                <m:sty m:val="p"/>
              </m:rPr>
              <m:t>C</m:t>
            </m:r>
          </m:e>
          <m:sub>
            <m:r>
              <m:t>5</m:t>
            </m:r>
          </m:sub>
          <m:sup>
            <m:r>
              <m:t>3</m:t>
            </m:r>
          </m:sup>
        </m:sSubSup>
        <m:sSup>
          <m:e>
            <m:r>
              <m:t>2</m:t>
            </m:r>
          </m:e>
          <m:sup>
            <m:r>
              <m:t>2</m:t>
            </m:r>
          </m:sup>
        </m:sSup>
      </m:oMath>
      <m:oMath>
        <m:r>
          <m:t>=</m:t>
        </m:r>
        <m:r>
          <m:t>320</m:t>
        </m:r>
        <m:r>
          <m:t>+</m:t>
        </m:r>
        <m:r>
          <m:t>800</m:t>
        </m:r>
        <m:r>
          <m:t>+</m:t>
        </m:r>
        <m:r>
          <m:t>400</m:t>
        </m:r>
        <m:r>
          <m:t>+</m:t>
        </m:r>
        <m:r>
          <m:t>40</m:t>
        </m:r>
        <m:r>
          <m:t>=</m:t>
        </m:r>
        <m:r>
          <m:t>1560</m:t>
        </m:r>
      </m:oMath>
      <w:r>
        <w:t xml:space="preserve">.</w:t>
      </w:r>
    </w:p>
    <w:p>
      <w:pPr>
        <w:pStyle w:val="BodyText"/>
      </w:pPr>
      <w:r>
        <w:t xml:space="preserve">故答案为：1560.</w:t>
      </w:r>
    </w:p>
    <w:p>
      <w:pPr>
        <w:pStyle w:val="BodyText"/>
      </w:pPr>
      <w:r>
        <w:t xml:space="preserve">【点睛】</w:t>
      </w:r>
    </w:p>
    <w:p>
      <w:pPr>
        <w:pStyle w:val="BodyText"/>
      </w:pPr>
      <w:r>
        <w:t xml:space="preserve">关键点点睛：本题考查二项式定理的应用，考查三项展开式的系数问题.解决本题的关键是把</w:t>
      </w:r>
      <m:oMath>
        <m:r>
          <m:t>(</m:t>
        </m:r>
        <m:sSup>
          <m:e>
            <m:r>
              <m:t>x</m:t>
            </m:r>
          </m:e>
          <m:sup>
            <m:r>
              <m:t>2</m:t>
            </m:r>
          </m:sup>
        </m:sSup>
        <m:r>
          <m:t>+</m:t>
        </m:r>
        <m:r>
          <m:t>3</m:t>
        </m:r>
        <m:r>
          <m:t>x</m:t>
        </m:r>
        <m:r>
          <m:t>+</m:t>
        </m:r>
        <m:r>
          <m:t>2</m:t>
        </m:r>
        <m:sSup>
          <m:e>
            <m:r>
              <m:t>)</m:t>
            </m:r>
          </m:e>
          <m:sup>
            <m:r>
              <m:t>5</m:t>
            </m:r>
          </m:sup>
        </m:sSup>
      </m:oMath>
      <w:r>
        <w:t xml:space="preserve">转化为</w:t>
      </w:r>
      <m:oMath>
        <m:sSup>
          <m:e>
            <m:d>
              <m:dPr>
                <m:begChr m:val="("/>
                <m:endChr m:val=")"/>
                <m:grow/>
              </m:dPr>
              <m:e>
                <m:r>
                  <m:t>1</m:t>
                </m:r>
                <m:r>
                  <m:t>+</m:t>
                </m:r>
                <m:r>
                  <m:t>x</m:t>
                </m:r>
              </m:e>
            </m:d>
          </m:e>
          <m:sup>
            <m:r>
              <m:t>5</m:t>
            </m:r>
          </m:sup>
        </m:sSup>
        <m:sSup>
          <m:e>
            <m:d>
              <m:dPr>
                <m:begChr m:val="("/>
                <m:endChr m:val=")"/>
                <m:grow/>
              </m:dPr>
              <m:e>
                <m:r>
                  <m:t>2</m:t>
                </m:r>
                <m:r>
                  <m:t>+</m:t>
                </m:r>
                <m:r>
                  <m:t>x</m:t>
                </m:r>
              </m:e>
            </m:d>
          </m:e>
          <m:sup>
            <m:r>
              <m:t>5</m:t>
            </m:r>
          </m:sup>
        </m:sSup>
      </m:oMath>
      <w:r>
        <w:t xml:space="preserve">，进而分别求出</w:t>
      </w:r>
      <m:oMath>
        <m:sSup>
          <m:e>
            <m:d>
              <m:dPr>
                <m:begChr m:val="("/>
                <m:endChr m:val=")"/>
                <m:grow/>
              </m:dPr>
              <m:e>
                <m:r>
                  <m:t>1</m:t>
                </m:r>
                <m:r>
                  <m:t>+</m:t>
                </m:r>
                <m:r>
                  <m:t>x</m:t>
                </m:r>
              </m:e>
            </m:d>
          </m:e>
          <m:sup>
            <m:r>
              <m:t>5</m:t>
            </m:r>
          </m:sup>
        </m:sSup>
      </m:oMath>
      <w:r>
        <w:t xml:space="preserve">、</w:t>
      </w:r>
      <m:oMath>
        <m:sSup>
          <m:e>
            <m:d>
              <m:dPr>
                <m:begChr m:val="("/>
                <m:endChr m:val=")"/>
                <m:grow/>
              </m:dPr>
              <m:e>
                <m:r>
                  <m:t>2</m:t>
                </m:r>
                <m:r>
                  <m:t>+</m:t>
                </m:r>
                <m:r>
                  <m:t>x</m:t>
                </m:r>
              </m:e>
            </m:d>
          </m:e>
          <m:sup>
            <m:r>
              <m:t>5</m:t>
            </m:r>
          </m:sup>
        </m:sSup>
      </m:oMath>
      <w:r>
        <w:t xml:space="preserve">的展开式的通项公式，令</w:t>
      </w:r>
      <m:oMath>
        <m:r>
          <m:t>r</m:t>
        </m:r>
        <m:r>
          <m:t>+</m:t>
        </m:r>
        <m:r>
          <m:t>k</m:t>
        </m:r>
        <m:r>
          <m:t>=</m:t>
        </m:r>
        <m:r>
          <m:t>3</m:t>
        </m:r>
      </m:oMath>
      <w:r>
        <w:t xml:space="preserve">，可求出</w:t>
      </w:r>
      <m:oMath>
        <m:r>
          <m:t>(</m:t>
        </m:r>
        <m:sSup>
          <m:e>
            <m:r>
              <m:t>x</m:t>
            </m:r>
          </m:e>
          <m:sup>
            <m:r>
              <m:t>2</m:t>
            </m:r>
          </m:sup>
        </m:sSup>
        <m:r>
          <m:t>+</m:t>
        </m:r>
        <m:r>
          <m:t>3</m:t>
        </m:r>
        <m:r>
          <m:t>x</m:t>
        </m:r>
        <m:r>
          <m:t>+</m:t>
        </m:r>
        <m:r>
          <m:t>2</m:t>
        </m:r>
        <m:sSup>
          <m:e>
            <m:r>
              <m:t>)</m:t>
            </m:r>
          </m:e>
          <m:sup>
            <m:r>
              <m:t>5</m:t>
            </m:r>
          </m:sup>
        </m:sSup>
      </m:oMath>
      <w:r>
        <w:t xml:space="preserve">的展开式中</w:t>
      </w:r>
      <m:oMath>
        <m:sSup>
          <m:e>
            <m:r>
              <m:t>x</m:t>
            </m:r>
          </m:e>
          <m:sup>
            <m:r>
              <m:t>3</m:t>
            </m:r>
          </m:sup>
        </m:sSup>
      </m:oMath>
      <w:r>
        <w:t xml:space="preserve">的项的系数.考查学生的逻辑推理能力，计算求解能力，属于中档题.</w:t>
      </w:r>
    </w:p>
    <w:p>
      <w:pPr>
        <w:pStyle w:val="BodyText"/>
      </w:pPr>
      <w:r>
        <w:t xml:space="preserve">．3 3</w:t>
      </w:r>
    </w:p>
    <w:p>
      <w:pPr>
        <w:pStyle w:val="BodyText"/>
      </w:pPr>
      <w:r>
        <w:t xml:space="preserve">【分析】</w:t>
      </w:r>
    </w:p>
    <w:p>
      <w:pPr>
        <w:pStyle w:val="BodyText"/>
      </w:pPr>
      <w:r>
        <w:t xml:space="preserve">利用二项式定理列出多项式</w:t>
      </w:r>
      <m:oMath>
        <m:sSup>
          <m:e>
            <m:d>
              <m:dPr>
                <m:begChr m:val="("/>
                <m:endChr m:val=")"/>
                <m:grow/>
              </m:dPr>
              <m:e>
                <m:sSup>
                  <m:e>
                    <m:r>
                      <m:t>x</m:t>
                    </m:r>
                  </m:e>
                  <m:sup>
                    <m:r>
                      <m:t>2</m:t>
                    </m:r>
                  </m:sup>
                </m:sSup>
                <m:r>
                  <m:t>+</m:t>
                </m:r>
                <m:f>
                  <m:fPr>
                    <m:type m:val="bar"/>
                  </m:fPr>
                  <m:num>
                    <m:r>
                      <m:t>1</m:t>
                    </m:r>
                  </m:num>
                  <m:den>
                    <m:r>
                      <m:t>x</m:t>
                    </m:r>
                  </m:den>
                </m:f>
              </m:e>
            </m:d>
          </m:e>
          <m:sup>
            <m:r>
              <m:t>n</m:t>
            </m:r>
          </m:sup>
        </m:sSup>
        <m:d>
          <m:dPr>
            <m:begChr m:val="("/>
            <m:endChr m:val=")"/>
            <m:grow/>
          </m:dPr>
          <m:e>
            <m:r>
              <m:t>n</m:t>
            </m:r>
            <m:r>
              <m:t>∈</m:t>
            </m:r>
            <m:sSup>
              <m:e>
                <m:r>
                  <m:t>N</m:t>
                </m:r>
              </m:e>
              <m:sup>
                <m:r>
                  <m:t>*</m:t>
                </m:r>
              </m:sup>
            </m:sSup>
          </m:e>
        </m:d>
      </m:oMath>
      <w:r>
        <w:t xml:space="preserve">的二项展开式的通项，根据已知条件，令</w:t>
      </w:r>
      <m:oMath>
        <m:r>
          <m:t>x</m:t>
        </m:r>
      </m:oMath>
      <w:r>
        <w:t xml:space="preserve">的指数为</w:t>
      </w:r>
      <m:oMath>
        <m:r>
          <m:t>0</m:t>
        </m:r>
      </m:oMath>
      <w:r>
        <w:t xml:space="preserve">得到关于</w:t>
      </w:r>
      <m:oMath>
        <m:r>
          <m:t>n</m:t>
        </m:r>
        <m:r>
          <m:t>,</m:t>
        </m:r>
        <m:r>
          <m:t>r</m:t>
        </m:r>
      </m:oMath>
      <w:r>
        <w:t xml:space="preserve">的方程，求得</w:t>
      </w:r>
      <m:oMath>
        <m:r>
          <m:t>n</m:t>
        </m:r>
      </m:oMath>
      <w:r>
        <w:t xml:space="preserve">的最小值，再求得常数项即可.</w:t>
      </w:r>
    </w:p>
    <w:p>
      <w:pPr>
        <w:pStyle w:val="BodyText"/>
      </w:pPr>
      <w:r>
        <w:t xml:space="preserve">【详解】</w:t>
      </w:r>
    </w:p>
    <w:p>
      <w:pPr>
        <w:pStyle w:val="BodyText"/>
      </w:pPr>
      <w:r>
        <w:t xml:space="preserve">由题意知，多项式</w:t>
      </w:r>
      <m:oMath>
        <m:sSup>
          <m:e>
            <m:d>
              <m:dPr>
                <m:begChr m:val="("/>
                <m:endChr m:val=")"/>
                <m:grow/>
              </m:dPr>
              <m:e>
                <m:sSup>
                  <m:e>
                    <m:r>
                      <m:t>x</m:t>
                    </m:r>
                  </m:e>
                  <m:sup>
                    <m:r>
                      <m:t>2</m:t>
                    </m:r>
                  </m:sup>
                </m:sSup>
                <m:r>
                  <m:t>+</m:t>
                </m:r>
                <m:f>
                  <m:fPr>
                    <m:type m:val="bar"/>
                  </m:fPr>
                  <m:num>
                    <m:r>
                      <m:t>1</m:t>
                    </m:r>
                  </m:num>
                  <m:den>
                    <m:r>
                      <m:t>x</m:t>
                    </m:r>
                  </m:den>
                </m:f>
              </m:e>
            </m:d>
          </m:e>
          <m:sup>
            <m:r>
              <m:t>n</m:t>
            </m:r>
          </m:sup>
        </m:sSup>
        <m:d>
          <m:dPr>
            <m:begChr m:val="("/>
            <m:endChr m:val=")"/>
            <m:grow/>
          </m:dPr>
          <m:e>
            <m:r>
              <m:t>n</m:t>
            </m:r>
            <m:r>
              <m:t>∈</m:t>
            </m:r>
            <m:sSup>
              <m:e>
                <m:r>
                  <m:t>N</m:t>
                </m:r>
              </m:e>
              <m:sup>
                <m:r>
                  <m:t>*</m:t>
                </m:r>
              </m:sup>
            </m:sSup>
          </m:e>
        </m:d>
      </m:oMath>
      <w:r>
        <w:t xml:space="preserve">的二项展开式的通项为</w:t>
      </w:r>
      <m:oMath>
        <m:sSub>
          <m:e>
            <m:r>
              <m:t>T</m:t>
            </m:r>
          </m:e>
          <m:sub>
            <m:r>
              <m:t>r</m:t>
            </m:r>
            <m:r>
              <m:t>+</m:t>
            </m:r>
            <m:r>
              <m:t>1</m:t>
            </m:r>
          </m:sub>
        </m:sSub>
        <m:r>
          <m:t>=</m:t>
        </m:r>
        <m:sSubSup>
          <m:e>
            <m:r>
              <m:rPr>
                <m:sty m:val="p"/>
              </m:rPr>
              <m:t>C</m:t>
            </m:r>
          </m:e>
          <m:sub>
            <m:r>
              <m:t>n</m:t>
            </m:r>
          </m:sub>
          <m:sup>
            <m:r>
              <m:t>r</m:t>
            </m:r>
          </m:sup>
        </m:sSubSup>
        <m:sSup>
          <m:e>
            <m:r>
              <m:t>x</m:t>
            </m:r>
          </m:e>
          <m:sup>
            <m:r>
              <m:t>2</m:t>
            </m:r>
            <m:r>
              <m:t>(</m:t>
            </m:r>
            <m:r>
              <m:t>n</m:t>
            </m:r>
            <m:r>
              <m:t>−</m:t>
            </m:r>
            <m:r>
              <m:t>r</m:t>
            </m:r>
            <m:r>
              <m:t>)</m:t>
            </m:r>
          </m:sup>
        </m:sSup>
        <m:r>
          <m:t>⋅</m:t>
        </m:r>
        <m:sSup>
          <m:e>
            <m:r>
              <m:t>x</m:t>
            </m:r>
          </m:e>
          <m:sup>
            <m:r>
              <m:t>−</m:t>
            </m:r>
            <m:r>
              <m:t>r</m:t>
            </m:r>
          </m:sup>
        </m:sSup>
        <m:r>
          <m:t>=</m:t>
        </m:r>
        <m:sSubSup>
          <m:e>
            <m:r>
              <m:rPr>
                <m:sty m:val="p"/>
              </m:rPr>
              <m:t>C</m:t>
            </m:r>
          </m:e>
          <m:sub>
            <m:r>
              <m:t>n</m:t>
            </m:r>
          </m:sub>
          <m:sup>
            <m:r>
              <m:t>r</m:t>
            </m:r>
          </m:sup>
        </m:sSubSup>
        <m:sSup>
          <m:e>
            <m:r>
              <m:t>x</m:t>
            </m:r>
          </m:e>
          <m:sup>
            <m:r>
              <m:t>2</m:t>
            </m:r>
            <m:r>
              <m:t>n</m:t>
            </m:r>
            <m:r>
              <m:t>−</m:t>
            </m:r>
            <m:r>
              <m:t>3</m:t>
            </m:r>
            <m:r>
              <m:t>r</m:t>
            </m:r>
          </m:sup>
        </m:sSup>
      </m:oMath>
      <w:r>
        <w:t xml:space="preserve">，令</w:t>
      </w:r>
      <m:oMath>
        <m:r>
          <m:t>2</m:t>
        </m:r>
        <m:r>
          <m:t>n</m:t>
        </m:r>
        <m:r>
          <m:t>−</m:t>
        </m:r>
        <m:r>
          <m:t>3</m:t>
        </m:r>
        <m:r>
          <m:t>r</m:t>
        </m:r>
        <m:r>
          <m:t>=</m:t>
        </m:r>
        <m:r>
          <m:t>0</m:t>
        </m:r>
      </m:oMath>
      <w:r>
        <w:t xml:space="preserve">，则</w:t>
      </w:r>
      <m:oMath>
        <m:r>
          <m:t>n</m:t>
        </m:r>
        <m:r>
          <m:t>=</m:t>
        </m:r>
        <m:f>
          <m:fPr>
            <m:type m:val="bar"/>
          </m:fPr>
          <m:num>
            <m:r>
              <m:t>3</m:t>
            </m:r>
          </m:num>
          <m:den>
            <m:r>
              <m:t>2</m:t>
            </m:r>
          </m:den>
        </m:f>
        <m:r>
          <m:t>r</m:t>
        </m:r>
        <m:r>
          <m:t>,</m:t>
        </m:r>
        <m:r>
          <m:t>∵</m:t>
        </m:r>
        <m:r>
          <m:t>n</m:t>
        </m:r>
        <m:r>
          <m:t>∈</m:t>
        </m:r>
        <m:sSup>
          <m:e>
            <m:r>
              <m:t>N</m:t>
            </m:r>
          </m:e>
          <m:sup>
            <m:r>
              <m:t>*</m:t>
            </m:r>
          </m:sup>
        </m:sSup>
      </m:oMath>
      <w:r>
        <w:t xml:space="preserve">，</w:t>
      </w:r>
    </w:p>
    <w:p>
      <w:pPr>
        <w:pStyle w:val="BodyText"/>
      </w:pPr>
      <m:oMath>
        <m:r>
          <m:t>∴</m:t>
        </m:r>
      </m:oMath>
      <w:r>
        <w:t xml:space="preserve">当</w:t>
      </w:r>
      <m:oMath>
        <m:r>
          <m:t>r</m:t>
        </m:r>
        <m:r>
          <m:t>=</m:t>
        </m:r>
        <m:r>
          <m:t>2</m:t>
        </m:r>
      </m:oMath>
      <w:r>
        <w:t xml:space="preserve">时，</w:t>
      </w:r>
      <m:oMath>
        <m:r>
          <m:t>n</m:t>
        </m:r>
      </m:oMath>
      <w:r>
        <w:t xml:space="preserve">取得最小值3，则</w:t>
      </w:r>
      <m:oMath>
        <m:sSup>
          <m:e>
            <m:d>
              <m:dPr>
                <m:begChr m:val="("/>
                <m:endChr m:val=")"/>
                <m:grow/>
              </m:dPr>
              <m:e>
                <m:sSup>
                  <m:e>
                    <m:r>
                      <m:t>x</m:t>
                    </m:r>
                  </m:e>
                  <m:sup>
                    <m:r>
                      <m:t>2</m:t>
                    </m:r>
                  </m:sup>
                </m:sSup>
                <m:r>
                  <m:t>+</m:t>
                </m:r>
                <m:f>
                  <m:fPr>
                    <m:type m:val="bar"/>
                  </m:fPr>
                  <m:num>
                    <m:r>
                      <m:t>1</m:t>
                    </m:r>
                  </m:num>
                  <m:den>
                    <m:r>
                      <m:t>x</m:t>
                    </m:r>
                  </m:den>
                </m:f>
              </m:e>
            </m:d>
          </m:e>
          <m:sup>
            <m:r>
              <m:t>n</m:t>
            </m:r>
          </m:sup>
        </m:sSup>
        <m:r>
          <m:t>=</m:t>
        </m:r>
        <m:sSup>
          <m:e>
            <m:d>
              <m:dPr>
                <m:begChr m:val="("/>
                <m:endChr m:val=")"/>
                <m:grow/>
              </m:dPr>
              <m:e>
                <m:sSup>
                  <m:e>
                    <m:r>
                      <m:t>x</m:t>
                    </m:r>
                  </m:e>
                  <m:sup>
                    <m:r>
                      <m:t>2</m:t>
                    </m:r>
                  </m:sup>
                </m:sSup>
                <m:r>
                  <m:t>+</m:t>
                </m:r>
                <m:f>
                  <m:fPr>
                    <m:type m:val="bar"/>
                  </m:fPr>
                  <m:num>
                    <m:r>
                      <m:t>1</m:t>
                    </m:r>
                  </m:num>
                  <m:den>
                    <m:r>
                      <m:t>x</m:t>
                    </m:r>
                  </m:den>
                </m:f>
              </m:e>
            </m:d>
          </m:e>
          <m:sup>
            <m:r>
              <m:t>3</m:t>
            </m:r>
          </m:sup>
        </m:sSup>
        <m:r>
          <m:t>,</m:t>
        </m:r>
        <m:sSub>
          <m:e>
            <m:r>
              <m:t>T</m:t>
            </m:r>
          </m:e>
          <m:sub>
            <m:r>
              <m:t>r</m:t>
            </m:r>
            <m:r>
              <m:t>+</m:t>
            </m:r>
            <m:r>
              <m:t>1</m:t>
            </m:r>
          </m:sub>
        </m:sSub>
        <m:r>
          <m:t>=</m:t>
        </m:r>
        <m:sSubSup>
          <m:e>
            <m:r>
              <m:rPr>
                <m:sty m:val="p"/>
              </m:rPr>
              <m:t>C</m:t>
            </m:r>
          </m:e>
          <m:sub>
            <m:r>
              <m:t>3</m:t>
            </m:r>
          </m:sub>
          <m:sup>
            <m:r>
              <m:t>r</m:t>
            </m:r>
          </m:sup>
        </m:sSubSup>
        <m:sSup>
          <m:e>
            <m:r>
              <m:t>x</m:t>
            </m:r>
          </m:e>
          <m:sup>
            <m:r>
              <m:t>6</m:t>
            </m:r>
            <m:r>
              <m:t>−</m:t>
            </m:r>
            <m:r>
              <m:t>3</m:t>
            </m:r>
            <m:r>
              <m:t>r</m:t>
            </m:r>
          </m:sup>
        </m:sSup>
      </m:oMath>
      <w:r>
        <w:t xml:space="preserve">，</w:t>
      </w:r>
    </w:p>
    <w:p>
      <w:pPr>
        <w:pStyle w:val="BodyText"/>
      </w:pPr>
      <w:r>
        <w:t xml:space="preserve">令</w:t>
      </w:r>
      <m:oMath>
        <m:r>
          <m:t>6</m:t>
        </m:r>
        <m:r>
          <m:t>−</m:t>
        </m:r>
        <m:r>
          <m:t>3</m:t>
        </m:r>
        <m:r>
          <m:t>r</m:t>
        </m:r>
        <m:r>
          <m:t>=</m:t>
        </m:r>
        <m:r>
          <m:t>0</m:t>
        </m:r>
      </m:oMath>
      <w:r>
        <w:t xml:space="preserve">，得</w:t>
      </w:r>
      <m:oMath>
        <m:r>
          <m:t>r</m:t>
        </m:r>
        <m:r>
          <m:t>=</m:t>
        </m:r>
        <m:r>
          <m:t>2</m:t>
        </m:r>
      </m:oMath>
      <w:r>
        <w:t xml:space="preserve">，所以展开式中的常数项为</w:t>
      </w:r>
      <m:oMath>
        <m:sSubSup>
          <m:e>
            <m:r>
              <m:rPr>
                <m:sty m:val="p"/>
              </m:rPr>
              <m:t>C</m:t>
            </m:r>
          </m:e>
          <m:sub>
            <m:r>
              <m:t>3</m:t>
            </m:r>
          </m:sub>
          <m:sup>
            <m:r>
              <m:t>2</m:t>
            </m:r>
          </m:sup>
        </m:sSubSup>
        <m:r>
          <m:t>=</m:t>
        </m:r>
        <m:r>
          <m:t>3</m:t>
        </m:r>
      </m:oMath>
      <w:r>
        <w:t xml:space="preserve">.</w:t>
      </w:r>
    </w:p>
    <w:p>
      <w:pPr>
        <w:pStyle w:val="BodyText"/>
      </w:pPr>
      <w:r>
        <w:t xml:space="preserve">故答案分别为：</w:t>
      </w:r>
      <m:oMath>
        <m:r>
          <m:t>3</m:t>
        </m:r>
      </m:oMath>
      <w:r>
        <w:t xml:space="preserve">；</w:t>
      </w:r>
      <m:oMath>
        <m:r>
          <m:t>3</m:t>
        </m:r>
      </m:oMath>
    </w:p>
    <w:p>
      <w:pPr>
        <w:pStyle w:val="BodyText"/>
      </w:pPr>
      <w:r>
        <w:t xml:space="preserve">【点睛】</w:t>
      </w:r>
    </w:p>
    <w:p>
      <w:pPr>
        <w:pStyle w:val="BodyText"/>
      </w:pPr>
      <w:r>
        <w:t xml:space="preserve">本题考查利用二项式定理求二项展开式的通项公式和常数项；考查运算求解能力；熟练掌握二项展开式的通项公式是求解本题的关键；属于中档题.</w:t>
      </w:r>
    </w:p>
    <w:p>
      <w:pPr>
        <w:pStyle w:val="BodyText"/>
      </w:pPr>
      <w:r>
        <w:t xml:space="preserve">．60</w:t>
      </w:r>
    </w:p>
    <w:p>
      <w:pPr>
        <w:pStyle w:val="BodyText"/>
      </w:pPr>
      <w:r>
        <w:t xml:space="preserve">【解析】</w:t>
      </w:r>
    </w:p>
    <w:p>
      <w:pPr>
        <w:pStyle w:val="BodyText"/>
      </w:pPr>
      <w:r>
        <w:t xml:space="preserve">因为展开式二项式系数和为64，所以</w:t>
      </w:r>
      <m:oMath>
        <m:sSup>
          <m:e>
            <m:r>
              <m:t>2</m:t>
            </m:r>
          </m:e>
          <m:sup>
            <m:r>
              <m:t>n</m:t>
            </m:r>
          </m:sup>
        </m:sSup>
        <m:r>
          <m:t>=</m:t>
        </m:r>
        <m:r>
          <m:t>64</m:t>
        </m:r>
      </m:oMath>
      <w:r>
        <w:t xml:space="preserve">，</w:t>
      </w:r>
      <m:oMath>
        <m:r>
          <m:t>n</m:t>
        </m:r>
        <m:r>
          <m:t>=</m:t>
        </m:r>
        <m:r>
          <m:t>6</m:t>
        </m:r>
      </m:oMath>
      <w:r>
        <w:t xml:space="preserve">，展开式的通项为</w:t>
      </w:r>
      <m:oMath>
        <m:sSub>
          <m:e>
            <m:r>
              <m:t>T</m:t>
            </m:r>
          </m:e>
          <m:sub>
            <m:r>
              <m:t>r</m:t>
            </m:r>
            <m:r>
              <m:rPr>
                <m:sty m:val="p"/>
              </m:rPr>
              <m:t>+</m:t>
            </m:r>
            <m:r>
              <m:t>1</m:t>
            </m:r>
          </m:sub>
        </m:sSub>
        <m:r>
          <m:rPr>
            <m:sty m:val="p"/>
          </m:rPr>
          <m:t>=</m:t>
        </m:r>
        <m:r>
          <m:t>(</m:t>
        </m:r>
        <m:r>
          <m:t>−</m:t>
        </m:r>
        <m:r>
          <m:t>1</m:t>
        </m:r>
        <m:sSup>
          <m:e>
            <m:r>
              <m:t>)</m:t>
            </m:r>
          </m:e>
          <m:sup>
            <m:r>
              <m:t>r</m:t>
            </m:r>
          </m:sup>
        </m:sSup>
        <m:sSup>
          <m:e>
            <m:r>
              <m:rPr>
                <m:sty m:val="p"/>
              </m:rPr>
              <m:t>2</m:t>
            </m:r>
          </m:e>
          <m:sup>
            <m:r>
              <m:t>6</m:t>
            </m:r>
            <m:r>
              <m:t>−</m:t>
            </m:r>
            <m:r>
              <m:t>r</m:t>
            </m:r>
          </m:sup>
        </m:sSup>
        <m:sSubSup>
          <m:e>
            <m:r>
              <m:rPr>
                <m:sty m:val="p"/>
              </m:rPr>
              <m:t>C</m:t>
            </m:r>
          </m:e>
          <m:sub>
            <m:r>
              <m:t>6</m:t>
            </m:r>
          </m:sub>
          <m:sup>
            <m:r>
              <m:t>r</m:t>
            </m:r>
          </m:sup>
        </m:sSubSup>
        <m:sSup>
          <m:e>
            <m:r>
              <m:t>x</m:t>
            </m:r>
          </m:e>
          <m:sup>
            <m:r>
              <m:t>6</m:t>
            </m:r>
            <m:r>
              <m:t>−</m:t>
            </m:r>
            <m:r>
              <m:t>r</m:t>
            </m:r>
          </m:sup>
        </m:sSup>
        <m:sSup>
          <m:e>
            <m:r>
              <m:t>x</m:t>
            </m:r>
          </m:e>
          <m:sup>
            <m:r>
              <m:t>−</m:t>
            </m:r>
            <m:f>
              <m:fPr>
                <m:type m:val="bar"/>
              </m:fPr>
              <m:num>
                <m:r>
                  <m:t>r</m:t>
                </m:r>
              </m:num>
              <m:den>
                <m:r>
                  <m:t>2</m:t>
                </m:r>
              </m:den>
            </m:f>
          </m:sup>
        </m:sSup>
        <m:r>
          <m:t>=</m:t>
        </m:r>
        <m:r>
          <m:rPr>
            <m:sty m:val="p"/>
          </m:rPr>
          <m:t>(</m:t>
        </m:r>
        <m:r>
          <m:t>−</m:t>
        </m:r>
        <m:r>
          <m:t>1</m:t>
        </m:r>
        <m:sSup>
          <m:e>
            <m:r>
              <m:t>)</m:t>
            </m:r>
          </m:e>
          <m:sup>
            <m:r>
              <m:t>r</m:t>
            </m:r>
          </m:sup>
        </m:sSup>
        <m:sSup>
          <m:e>
            <m:r>
              <m:rPr>
                <m:sty m:val="p"/>
              </m:rPr>
              <m:t>2</m:t>
            </m:r>
          </m:e>
          <m:sup>
            <m:r>
              <m:t>6</m:t>
            </m:r>
            <m:r>
              <m:t>−</m:t>
            </m:r>
            <m:r>
              <m:t>r</m:t>
            </m:r>
          </m:sup>
        </m:sSup>
        <m:sSubSup>
          <m:e>
            <m:r>
              <m:rPr>
                <m:sty m:val="p"/>
              </m:rPr>
              <m:t>C</m:t>
            </m:r>
          </m:e>
          <m:sub>
            <m:r>
              <m:t>6</m:t>
            </m:r>
          </m:sub>
          <m:sup>
            <m:r>
              <m:t>r</m:t>
            </m:r>
          </m:sup>
        </m:sSubSup>
        <m:sSup>
          <m:e>
            <m:r>
              <m:t>x</m:t>
            </m:r>
          </m:e>
          <m:sup>
            <m:r>
              <m:t>6</m:t>
            </m:r>
            <m:r>
              <m:t>−</m:t>
            </m:r>
            <m:f>
              <m:fPr>
                <m:type m:val="bar"/>
              </m:fPr>
              <m:num>
                <m:r>
                  <m:t>3</m:t>
                </m:r>
              </m:num>
              <m:den>
                <m:r>
                  <m:t>2</m:t>
                </m:r>
              </m:den>
            </m:f>
            <m:r>
              <m:t>r</m:t>
            </m:r>
          </m:sup>
        </m:sSup>
      </m:oMath>
      <w:r>
        <w:t xml:space="preserve"> </w:t>
      </w:r>
      <w:r>
        <w:t xml:space="preserve">，</w:t>
      </w:r>
    </w:p>
    <w:p>
      <w:pPr>
        <w:pStyle w:val="BodyText"/>
      </w:pPr>
      <w:r>
        <w:t xml:space="preserve">令</w:t>
      </w:r>
      <m:oMath>
        <m:r>
          <m:t>6</m:t>
        </m:r>
        <m:r>
          <m:t>−</m:t>
        </m:r>
        <m:f>
          <m:fPr>
            <m:type m:val="bar"/>
          </m:fPr>
          <m:num>
            <m:r>
              <m:t>3</m:t>
            </m:r>
          </m:num>
          <m:den>
            <m:r>
              <m:t>2</m:t>
            </m:r>
          </m:den>
        </m:f>
        <m:r>
          <m:t>r</m:t>
        </m:r>
        <m:r>
          <m:rPr>
            <m:sty m:val="p"/>
          </m:rPr>
          <m:t>=</m:t>
        </m:r>
        <m:r>
          <m:t>0</m:t>
        </m:r>
      </m:oMath>
      <w:r>
        <w:t xml:space="preserve">，得</w:t>
      </w:r>
      <m:oMath>
        <m:r>
          <m:t>r</m:t>
        </m:r>
        <m:r>
          <m:t>=</m:t>
        </m:r>
        <m:r>
          <m:t>4</m:t>
        </m:r>
      </m:oMath>
      <w:r>
        <w:t xml:space="preserve">，所以常数项为第5项，</w:t>
      </w:r>
      <m:oMath>
        <m:sSub>
          <m:e>
            <m:r>
              <m:t>T</m:t>
            </m:r>
          </m:e>
          <m:sub>
            <m:r>
              <m:t>5</m:t>
            </m:r>
          </m:sub>
        </m:sSub>
        <m:r>
          <m:t>=</m:t>
        </m:r>
        <m:r>
          <m:t>4</m:t>
        </m:r>
        <m:r>
          <m:t>×</m:t>
        </m:r>
        <m:r>
          <m:t>15</m:t>
        </m:r>
        <m:r>
          <m:t>=</m:t>
        </m:r>
        <m:r>
          <m:t>60</m:t>
        </m:r>
      </m:oMath>
      <w:r>
        <w:t xml:space="preserve">，故填</w:t>
      </w:r>
      <m:oMath>
        <m:r>
          <m:t>60</m:t>
        </m:r>
      </m:oMath>
      <w:r>
        <w:t xml:space="preserve">.</w:t>
      </w:r>
      <w:r>
        <w:t xml:space="preserve"> </w:t>
      </w:r>
      <m:oMath/>
    </w:p>
    <w:p>
      <w:pPr>
        <w:pStyle w:val="BodyText"/>
      </w:pPr>
      <w:r>
        <w:t xml:space="preserve">点睛：涉及二项式展开式的特定项，一般要先写出二项式的展开式的通项公式，根据特定项的特点确定r,从而求出特定项或与题目有关的问题，一般会求常数项.</w:t>
      </w:r>
    </w:p>
    <w:p>
      <w:pPr>
        <w:pStyle w:val="BodyText"/>
      </w:pPr>
      <w:r>
        <w:t xml:space="preserve">．</w:t>
      </w:r>
      <m:oMath>
        <m:r>
          <m:t>−</m:t>
        </m:r>
        <m:r>
          <m:t>1</m:t>
        </m:r>
      </m:oMath>
    </w:p>
    <w:p>
      <w:pPr>
        <w:pStyle w:val="BodyText"/>
      </w:pPr>
      <w:r>
        <w:t xml:space="preserve">【分析】</w:t>
      </w:r>
    </w:p>
    <w:p>
      <w:pPr>
        <w:pStyle w:val="BodyText"/>
      </w:pPr>
      <w:r>
        <w:t xml:space="preserve">由二项式系数之和为64，得</w:t>
      </w:r>
      <m:oMath>
        <m:r>
          <m:t>n</m:t>
        </m:r>
        <m:r>
          <m:t>=</m:t>
        </m:r>
        <m:r>
          <m:t>6</m:t>
        </m:r>
      </m:oMath>
      <w:r>
        <w:t xml:space="preserve">，再根据展开式中的常数项为20列方程求解即可.</w:t>
      </w:r>
    </w:p>
    <w:p>
      <w:pPr>
        <w:pStyle w:val="BodyText"/>
      </w:pPr>
      <w:r>
        <w:t xml:space="preserve">【详解】</w:t>
      </w:r>
    </w:p>
    <w:p>
      <w:pPr>
        <w:pStyle w:val="BodyText"/>
      </w:pPr>
      <w:r>
        <w:t xml:space="preserve">因为二项式系数之和为64，</w:t>
      </w:r>
    </w:p>
    <w:p>
      <w:pPr>
        <w:pStyle w:val="BodyText"/>
      </w:pPr>
      <w:r>
        <w:t xml:space="preserve">所以</w:t>
      </w:r>
      <m:oMath>
        <m:sSup>
          <m:e>
            <m:r>
              <m:t>2</m:t>
            </m:r>
          </m:e>
          <m:sup>
            <m:r>
              <m:t>n</m:t>
            </m:r>
          </m:sup>
        </m:sSup>
        <m:r>
          <m:t>=</m:t>
        </m:r>
        <m:r>
          <m:t>64</m:t>
        </m:r>
      </m:oMath>
      <w:r>
        <w:t xml:space="preserve">，得</w:t>
      </w:r>
      <m:oMath>
        <m:r>
          <m:t>n</m:t>
        </m:r>
        <m:r>
          <m:t>=</m:t>
        </m:r>
        <m:r>
          <m:t>6</m:t>
        </m:r>
      </m:oMath>
      <w:r>
        <w:t xml:space="preserve">，</w:t>
      </w:r>
    </w:p>
    <w:p>
      <w:pPr>
        <w:pStyle w:val="BodyText"/>
      </w:pPr>
      <w:r>
        <w:t xml:space="preserve">又常数项为</w:t>
      </w:r>
      <m:oMath>
        <m:sSub>
          <m:e>
            <m:r>
              <m:t>T</m:t>
            </m:r>
          </m:e>
          <m:sub>
            <m:r>
              <m:t>4</m:t>
            </m:r>
          </m:sub>
        </m:sSub>
        <m:r>
          <m:t>=</m:t>
        </m:r>
        <m:sSubSup>
          <m:e>
            <m:r>
              <m:rPr>
                <m:sty m:val="p"/>
              </m:rPr>
              <m:t>C</m:t>
            </m:r>
          </m:e>
          <m:sub>
            <m:r>
              <m:t>6</m:t>
            </m:r>
          </m:sub>
          <m:sup>
            <m:r>
              <m:t>3</m:t>
            </m:r>
          </m:sup>
        </m:sSubSup>
        <m:sSup>
          <m:e>
            <m:r>
              <m:t>x</m:t>
            </m:r>
          </m:e>
          <m:sup>
            <m:r>
              <m:t>3</m:t>
            </m:r>
          </m:sup>
        </m:sSup>
        <m:sSup>
          <m:e>
            <m:d>
              <m:dPr>
                <m:begChr m:val="("/>
                <m:endChr m:val=")"/>
                <m:grow/>
              </m:dPr>
              <m:e>
                <m:r>
                  <m:t>−</m:t>
                </m:r>
                <m:f>
                  <m:fPr>
                    <m:type m:val="bar"/>
                  </m:fPr>
                  <m:num>
                    <m:r>
                      <m:t>a</m:t>
                    </m:r>
                  </m:num>
                  <m:den>
                    <m:r>
                      <m:t>x</m:t>
                    </m:r>
                  </m:den>
                </m:f>
              </m:e>
            </m:d>
          </m:e>
          <m:sup>
            <m:r>
              <m:t>3</m:t>
            </m:r>
          </m:sup>
        </m:sSup>
      </m:oMath>
      <w:r>
        <w:t xml:space="preserve">，</w:t>
      </w:r>
    </w:p>
    <w:p>
      <w:pPr>
        <w:pStyle w:val="BodyText"/>
      </w:pPr>
      <w:r>
        <w:t xml:space="preserve">故</w:t>
      </w:r>
      <m:oMath>
        <m:r>
          <m:t>−</m:t>
        </m:r>
        <m:sSubSup>
          <m:e>
            <m:r>
              <m:rPr>
                <m:sty m:val="p"/>
              </m:rPr>
              <m:t>C</m:t>
            </m:r>
          </m:e>
          <m:sub>
            <m:r>
              <m:t>6</m:t>
            </m:r>
          </m:sub>
          <m:sup>
            <m:r>
              <m:t>3</m:t>
            </m:r>
          </m:sup>
        </m:sSubSup>
        <m:sSup>
          <m:e>
            <m:r>
              <m:t>a</m:t>
            </m:r>
          </m:e>
          <m:sup>
            <m:r>
              <m:t>3</m:t>
            </m:r>
          </m:sup>
        </m:sSup>
        <m:r>
          <m:t>=</m:t>
        </m:r>
        <m:r>
          <m:t>20</m:t>
        </m:r>
      </m:oMath>
      <w:r>
        <w:t xml:space="preserve">，解得</w:t>
      </w:r>
      <m:oMath>
        <m:r>
          <m:t>a</m:t>
        </m:r>
        <m:r>
          <m:t>=</m:t>
        </m:r>
        <m:r>
          <m:t>−</m:t>
        </m:r>
        <m:r>
          <m:t>1</m:t>
        </m:r>
      </m:oMath>
      <w:r>
        <w:t xml:space="preserve">，</w:t>
      </w:r>
    </w:p>
    <w:p>
      <w:pPr>
        <w:pStyle w:val="BodyText"/>
      </w:pPr>
      <w:r>
        <w:t xml:space="preserve">故答案为：</w:t>
      </w:r>
      <m:oMath>
        <m:r>
          <m:t>−</m:t>
        </m:r>
        <m:r>
          <m:t>1</m:t>
        </m:r>
      </m:oMath>
    </w:p>
    <w:p>
      <w:pPr>
        <w:pStyle w:val="BodyText"/>
      </w:pPr>
      <w:r>
        <w:t xml:space="preserve">【点睛】</w:t>
      </w:r>
    </w:p>
    <w:p>
      <w:pPr>
        <w:pStyle w:val="BodyText"/>
      </w:pPr>
      <w:r>
        <w:t xml:space="preserve">本题主要考查二项展开式定理的通项与系数，属于简单题. 二项展开式定理的问题也是高考命题热点之一，关于二项式定理的命题方向比较明确，主要从以下几个方面命题：（1）考查二项展开式的通项公式</w:t>
      </w:r>
      <m:oMath>
        <m:sSub>
          <m:e>
            <m:r>
              <m:t>T</m:t>
            </m:r>
          </m:e>
          <m:sub>
            <m:r>
              <m:t>r</m:t>
            </m:r>
            <m:r>
              <m:t>+</m:t>
            </m:r>
            <m:r>
              <m:t>1</m:t>
            </m:r>
          </m:sub>
        </m:sSub>
        <m:r>
          <m:t>=</m:t>
        </m:r>
        <m:sSubSup>
          <m:e>
            <m:r>
              <m:rPr>
                <m:sty m:val="p"/>
              </m:rPr>
              <m:t>C</m:t>
            </m:r>
          </m:e>
          <m:sub>
            <m:r>
              <m:t>n</m:t>
            </m:r>
          </m:sub>
          <m:sup>
            <m:r>
              <m:t>r</m:t>
            </m:r>
          </m:sup>
        </m:sSubSup>
        <m:sSup>
          <m:e>
            <m:r>
              <m:t>a</m:t>
            </m:r>
          </m:e>
          <m:sup>
            <m:r>
              <m:t>n</m:t>
            </m:r>
            <m:r>
              <m:t>−</m:t>
            </m:r>
            <m:r>
              <m:t>r</m:t>
            </m:r>
          </m:sup>
        </m:sSup>
        <m:sSup>
          <m:e>
            <m:r>
              <m:t>b</m:t>
            </m:r>
          </m:e>
          <m:sup>
            <m:r>
              <m:t>r</m:t>
            </m:r>
          </m:sup>
        </m:sSup>
      </m:oMath>
      <w:r>
        <w:t xml:space="preserve">；（可以考查某一项，也可考查某一项的系数）（2）考查各项系数和和各项的二项式系数和；（3）二项展开式定理的应用.</w:t>
      </w:r>
    </w:p>
    <w:p>
      <w:pPr>
        <w:pStyle w:val="BodyText"/>
      </w:pPr>
      <w:r>
        <w:t xml:space="preserve">．</w:t>
      </w:r>
      <m:oMath>
        <m:r>
          <m:t>−</m:t>
        </m:r>
        <m:r>
          <m:t>90</m:t>
        </m:r>
      </m:oMath>
    </w:p>
    <w:p>
      <w:pPr>
        <w:pStyle w:val="BodyText"/>
      </w:pPr>
      <w:r>
        <w:t xml:space="preserve">【分析】</w:t>
      </w:r>
    </w:p>
    <w:p>
      <w:pPr>
        <w:pStyle w:val="BodyText"/>
      </w:pPr>
      <w:r>
        <w:t xml:space="preserve">根据</w:t>
      </w:r>
      <m:oMath>
        <m:sSup>
          <m:e>
            <m:d>
              <m:dPr>
                <m:begChr m:val="("/>
                <m:endChr m:val=")"/>
                <m:grow/>
              </m:dPr>
              <m:e>
                <m:r>
                  <m:t>3</m:t>
                </m:r>
                <m:rad>
                  <m:radPr>
                    <m:degHide m:val="1"/>
                  </m:radPr>
                  <m:deg/>
                  <m:e>
                    <m:r>
                      <m:t>x</m:t>
                    </m:r>
                  </m:e>
                </m:rad>
                <m:r>
                  <m:t>−</m:t>
                </m:r>
                <m:f>
                  <m:fPr>
                    <m:type m:val="bar"/>
                  </m:fPr>
                  <m:num>
                    <m:r>
                      <m:t>1</m:t>
                    </m:r>
                  </m:num>
                  <m:den>
                    <m:r>
                      <m:t>x</m:t>
                    </m:r>
                  </m:den>
                </m:f>
              </m:e>
            </m:d>
          </m:e>
          <m:sup>
            <m:r>
              <m:t>n</m:t>
            </m:r>
          </m:sup>
        </m:sSup>
      </m:oMath>
      <w:r>
        <w:t xml:space="preserve">的展开式中各项系数之和为</w:t>
      </w:r>
      <m:oMath>
        <m:r>
          <m:t>32</m:t>
        </m:r>
      </m:oMath>
      <w:r>
        <w:t xml:space="preserve">，令</w:t>
      </w:r>
      <m:oMath>
        <m:r>
          <m:t>x</m:t>
        </m:r>
        <m:r>
          <m:t>=</m:t>
        </m:r>
        <m:r>
          <m:t>1</m:t>
        </m:r>
      </m:oMath>
      <w:r>
        <w:t xml:space="preserve">解得</w:t>
      </w:r>
      <m:oMath>
        <m:r>
          <m:t>n</m:t>
        </m:r>
      </m:oMath>
      <w:r>
        <w:t xml:space="preserve">，得到其通项公式，再令</w:t>
      </w:r>
      <w:r>
        <w:rPr>
          <w:i/>
        </w:rPr>
        <w:t xml:space="preserve">x</w:t>
      </w:r>
      <w:r>
        <w:t xml:space="preserve">的指数为-2求解即可.</w:t>
      </w:r>
    </w:p>
    <w:p>
      <w:pPr>
        <w:pStyle w:val="BodyText"/>
      </w:pPr>
      <w:r>
        <w:t xml:space="preserve">【详解】</w:t>
      </w:r>
    </w:p>
    <w:p>
      <w:pPr>
        <w:pStyle w:val="BodyText"/>
      </w:pPr>
      <w:r>
        <w:t xml:space="preserve">令</w:t>
      </w:r>
      <m:oMath>
        <m:r>
          <m:t>x</m:t>
        </m:r>
        <m:r>
          <m:t>=</m:t>
        </m:r>
        <m:r>
          <m:t>1</m:t>
        </m:r>
      </m:oMath>
      <w:r>
        <w:t xml:space="preserve">，得展开式中各项系数之和为</w:t>
      </w:r>
      <m:oMath>
        <m:sSup>
          <m:e>
            <m:r>
              <m:t>2</m:t>
            </m:r>
          </m:e>
          <m:sup>
            <m:r>
              <m:t>n</m:t>
            </m:r>
          </m:sup>
        </m:sSup>
      </m:oMath>
      <w:r>
        <w:t xml:space="preserve">.</w:t>
      </w:r>
    </w:p>
    <w:p>
      <w:pPr>
        <w:pStyle w:val="BodyText"/>
      </w:pPr>
      <w:r>
        <w:t xml:space="preserve">由</w:t>
      </w:r>
      <m:oMath>
        <m:sSup>
          <m:e>
            <m:r>
              <m:t>2</m:t>
            </m:r>
          </m:e>
          <m:sup>
            <m:r>
              <m:t>n</m:t>
            </m:r>
          </m:sup>
        </m:sSup>
        <m:r>
          <m:t>=</m:t>
        </m:r>
        <m:r>
          <m:t>32</m:t>
        </m:r>
      </m:oMath>
      <w:r>
        <w:t xml:space="preserve">，得</w:t>
      </w:r>
      <m:oMath>
        <m:r>
          <m:t>n</m:t>
        </m:r>
        <m:r>
          <m:t>=</m:t>
        </m:r>
        <m:r>
          <m:t>5</m:t>
        </m:r>
      </m:oMath>
      <w:r>
        <w:t xml:space="preserve">，</w:t>
      </w:r>
    </w:p>
    <w:p>
      <w:pPr>
        <w:pStyle w:val="BodyText"/>
      </w:pPr>
      <w:r>
        <w:t xml:space="preserve">通项公式为</w:t>
      </w:r>
      <m:oMath>
        <m:sSub>
          <m:e>
            <m:r>
              <m:t>T</m:t>
            </m:r>
          </m:e>
          <m:sub>
            <m:r>
              <m:t>r</m:t>
            </m:r>
            <m:r>
              <m:t>+</m:t>
            </m:r>
            <m:r>
              <m:t>1</m:t>
            </m:r>
          </m:sub>
        </m:sSub>
        <m:r>
          <m:t>=</m:t>
        </m:r>
        <m:sSubSup>
          <m:e>
            <m:r>
              <m:rPr>
                <m:sty m:val="p"/>
              </m:rPr>
              <m:t>C</m:t>
            </m:r>
          </m:e>
          <m:sub>
            <m:r>
              <m:t>5</m:t>
            </m:r>
          </m:sub>
          <m:sup>
            <m:r>
              <m:t>r</m:t>
            </m:r>
          </m:sup>
        </m:sSubSup>
        <m:sSup>
          <m:e>
            <m:d>
              <m:dPr>
                <m:begChr m:val="("/>
                <m:endChr m:val=")"/>
                <m:grow/>
              </m:dPr>
              <m:e>
                <m:r>
                  <m:t>3</m:t>
                </m:r>
                <m:rad>
                  <m:radPr>
                    <m:degHide m:val="1"/>
                  </m:radPr>
                  <m:deg/>
                  <m:e>
                    <m:r>
                      <m:t>x</m:t>
                    </m:r>
                  </m:e>
                </m:rad>
              </m:e>
            </m:d>
          </m:e>
          <m:sup>
            <m:r>
              <m:t>5</m:t>
            </m:r>
            <m:r>
              <m:t>−</m:t>
            </m:r>
            <m:r>
              <m:t>r</m:t>
            </m:r>
          </m:sup>
        </m:sSup>
        <m:sSup>
          <m:e>
            <m:d>
              <m:dPr>
                <m:begChr m:val="("/>
                <m:endChr m:val=")"/>
                <m:grow/>
              </m:dPr>
              <m:e>
                <m:r>
                  <m:t>−</m:t>
                </m:r>
                <m:f>
                  <m:fPr>
                    <m:type m:val="bar"/>
                  </m:fPr>
                  <m:num>
                    <m:r>
                      <m:t>1</m:t>
                    </m:r>
                  </m:num>
                  <m:den>
                    <m:r>
                      <m:t>x</m:t>
                    </m:r>
                  </m:den>
                </m:f>
              </m:e>
            </m:d>
          </m:e>
          <m:sup>
            <m:r>
              <m:t>r</m:t>
            </m:r>
          </m:sup>
        </m:sSup>
        <m:r>
          <m:t>=</m:t>
        </m:r>
        <m:sSubSup>
          <m:e>
            <m:r>
              <m:rPr>
                <m:sty m:val="p"/>
              </m:rPr>
              <m:t>C</m:t>
            </m:r>
          </m:e>
          <m:sub>
            <m:r>
              <m:t>5</m:t>
            </m:r>
          </m:sub>
          <m:sup>
            <m:r>
              <m:t>r</m:t>
            </m:r>
          </m:sup>
        </m:sSubSup>
        <m:sSup>
          <m:e>
            <m:d>
              <m:dPr>
                <m:begChr m:val="("/>
                <m:endChr m:val=")"/>
                <m:grow/>
              </m:dPr>
              <m:e>
                <m:r>
                  <m:t>3</m:t>
                </m:r>
              </m:e>
            </m:d>
          </m:e>
          <m:sup>
            <m:r>
              <m:t>5</m:t>
            </m:r>
            <m:r>
              <m:t>−</m:t>
            </m:r>
            <m:r>
              <m:t>r</m:t>
            </m:r>
          </m:sup>
        </m:sSup>
        <m:sSup>
          <m:e>
            <m:d>
              <m:dPr>
                <m:begChr m:val="("/>
                <m:endChr m:val=")"/>
                <m:grow/>
              </m:dPr>
              <m:e>
                <m:r>
                  <m:t>−</m:t>
                </m:r>
              </m:e>
            </m:d>
          </m:e>
          <m:sup>
            <m:r>
              <m:t>r</m:t>
            </m:r>
          </m:sup>
        </m:sSup>
        <m:sSup>
          <m:e>
            <m:r>
              <m:t>x</m:t>
            </m:r>
          </m:e>
          <m:sup>
            <m:f>
              <m:fPr>
                <m:type m:val="bar"/>
              </m:fPr>
              <m:num>
                <m:r>
                  <m:t>5</m:t>
                </m:r>
                <m:r>
                  <m:t>−</m:t>
                </m:r>
                <m:r>
                  <m:t>3</m:t>
                </m:r>
                <m:r>
                  <m:t>r</m:t>
                </m:r>
              </m:num>
              <m:den>
                <m:r>
                  <m:t>2</m:t>
                </m:r>
              </m:den>
            </m:f>
          </m:sup>
        </m:sSup>
      </m:oMath>
    </w:p>
    <w:p>
      <w:pPr>
        <w:pStyle w:val="BodyText"/>
      </w:pPr>
      <w:r>
        <w:t xml:space="preserve">令</w:t>
      </w:r>
      <m:oMath>
        <m:f>
          <m:fPr>
            <m:type m:val="bar"/>
          </m:fPr>
          <m:num>
            <m:r>
              <m:t>5</m:t>
            </m:r>
            <m:r>
              <m:t>−</m:t>
            </m:r>
            <m:r>
              <m:t>3</m:t>
            </m:r>
            <m:r>
              <m:t>r</m:t>
            </m:r>
          </m:num>
          <m:den>
            <m:r>
              <m:t>2</m:t>
            </m:r>
          </m:den>
        </m:f>
        <m:r>
          <m:t>=</m:t>
        </m:r>
        <m:r>
          <m:t>−</m:t>
        </m:r>
        <m:r>
          <m:t>2</m:t>
        </m:r>
      </m:oMath>
      <w:r>
        <w:t xml:space="preserve">，得</w:t>
      </w:r>
      <m:oMath>
        <m:r>
          <m:t>r</m:t>
        </m:r>
        <m:r>
          <m:t>=</m:t>
        </m:r>
        <m:r>
          <m:t>3</m:t>
        </m:r>
      </m:oMath>
    </w:p>
    <w:p>
      <w:pPr>
        <w:pStyle w:val="BodyText"/>
      </w:pPr>
      <w:r>
        <w:t xml:space="preserve">所以</w:t>
      </w:r>
      <m:oMath>
        <m:f>
          <m:fPr>
            <m:type m:val="bar"/>
          </m:fPr>
          <m:num>
            <m:r>
              <m:t>1</m:t>
            </m:r>
          </m:num>
          <m:den>
            <m:sSup>
              <m:e>
                <m:r>
                  <m:t>x</m:t>
                </m:r>
              </m:e>
              <m:sup>
                <m:r>
                  <m:t>2</m:t>
                </m:r>
              </m:sup>
            </m:sSup>
          </m:den>
        </m:f>
      </m:oMath>
      <w:r>
        <w:t xml:space="preserve">的系数是</w:t>
      </w:r>
      <m:oMath>
        <m:sSup>
          <m:e>
            <m:d>
              <m:dPr>
                <m:begChr m:val="("/>
                <m:endChr m:val=")"/>
                <m:grow/>
              </m:dPr>
              <m:e>
                <m:r>
                  <m:t>−</m:t>
                </m:r>
                <m:r>
                  <m:t>1</m:t>
                </m:r>
              </m:e>
            </m:d>
          </m:e>
          <m:sup>
            <m:r>
              <m:t>3</m:t>
            </m:r>
          </m:sup>
        </m:sSup>
        <m:r>
          <m:t>×</m:t>
        </m:r>
        <m:sSup>
          <m:e>
            <m:r>
              <m:t>3</m:t>
            </m:r>
          </m:e>
          <m:sup>
            <m:r>
              <m:t>2</m:t>
            </m:r>
          </m:sup>
        </m:sSup>
        <m:r>
          <m:t>×</m:t>
        </m:r>
        <m:sSubSup>
          <m:e>
            <m:r>
              <m:rPr>
                <m:sty m:val="p"/>
              </m:rPr>
              <m:t>C</m:t>
            </m:r>
          </m:e>
          <m:sub>
            <m:r>
              <m:t>5</m:t>
            </m:r>
          </m:sub>
          <m:sup>
            <m:r>
              <m:t>3</m:t>
            </m:r>
          </m:sup>
        </m:sSubSup>
        <m:r>
          <m:t>=</m:t>
        </m:r>
        <m:r>
          <m:t>−</m:t>
        </m:r>
        <m:r>
          <m:t>90</m:t>
        </m:r>
      </m:oMath>
      <w:r>
        <w:t xml:space="preserve">.</w:t>
      </w:r>
    </w:p>
    <w:p>
      <w:pPr>
        <w:pStyle w:val="BodyText"/>
      </w:pPr>
      <w:r>
        <w:t xml:space="preserve">故答案为：</w:t>
      </w:r>
      <m:oMath>
        <m:r>
          <m:t>−</m:t>
        </m:r>
        <m:r>
          <m:t>90</m:t>
        </m:r>
      </m:oMath>
    </w:p>
    <w:p>
      <w:pPr>
        <w:pStyle w:val="BodyText"/>
      </w:pPr>
      <w:r>
        <w:t xml:space="preserve">【点睛】</w:t>
      </w:r>
    </w:p>
    <w:p>
      <w:pPr>
        <w:pStyle w:val="BodyText"/>
      </w:pPr>
      <w:r>
        <w:t xml:space="preserve">本题主要考查二项展开式的系数以及通项公式的应用，还考查了运算求解的能力，属于基础题.</w:t>
      </w:r>
    </w:p>
    <w:p>
      <w:pPr>
        <w:pStyle w:val="BodyText"/>
      </w:pPr>
      <w:r>
        <w:t xml:space="preserve">．3</w:t>
      </w:r>
    </w:p>
    <w:p>
      <w:pPr>
        <w:pStyle w:val="BodyText"/>
      </w:pPr>
      <w:r>
        <w:t xml:space="preserve">【分析】</w:t>
      </w:r>
    </w:p>
    <w:p>
      <w:pPr>
        <w:pStyle w:val="BodyText"/>
      </w:pPr>
      <w:r>
        <w:t xml:space="preserve">给二项式中的</w:t>
      </w:r>
      <m:oMath>
        <m:r>
          <m:t>x</m:t>
        </m:r>
      </m:oMath>
      <w:r>
        <w:t xml:space="preserve">赋值1求出展开式的各项系数的和</w:t>
      </w:r>
      <m:oMath>
        <m:r>
          <m:t>A</m:t>
        </m:r>
      </m:oMath>
      <w:r>
        <w:t xml:space="preserve">；利用二项式系数和公式求出</w:t>
      </w:r>
      <m:oMath>
        <m:r>
          <m:t>B</m:t>
        </m:r>
      </m:oMath>
      <w:r>
        <w:t xml:space="preserve">，代入已知的等式，解方程求出</w:t>
      </w:r>
      <m:oMath>
        <m:r>
          <m:t>n</m:t>
        </m:r>
      </m:oMath>
      <w:r>
        <w:t xml:space="preserve">的值．</w:t>
      </w:r>
    </w:p>
    <w:p>
      <w:pPr>
        <w:pStyle w:val="BodyText"/>
      </w:pPr>
      <w:r>
        <w:t xml:space="preserve">【详解】</w:t>
      </w:r>
    </w:p>
    <w:p>
      <w:pPr>
        <w:pStyle w:val="BodyText"/>
      </w:pPr>
      <w:r>
        <w:t xml:space="preserve">解：令二项式中的</w:t>
      </w:r>
      <m:oMath>
        <m:r>
          <m:t>x</m:t>
        </m:r>
      </m:oMath>
      <w:r>
        <w:t xml:space="preserve">为1得到各项系数之和</w:t>
      </w:r>
      <m:oMath>
        <m:r>
          <m:t>A</m:t>
        </m:r>
        <m:r>
          <m:t>=</m:t>
        </m:r>
        <m:sSup>
          <m:e>
            <m:r>
              <m:t>4</m:t>
            </m:r>
          </m:e>
          <m:sup>
            <m:r>
              <m:t>n</m:t>
            </m:r>
          </m:sup>
        </m:sSup>
      </m:oMath>
    </w:p>
    <w:p>
      <w:pPr>
        <w:pStyle w:val="BodyText"/>
      </w:pPr>
      <w:r>
        <w:t xml:space="preserve">又各项二项式系数之和</w:t>
      </w:r>
      <m:oMath>
        <m:r>
          <m:t>B</m:t>
        </m:r>
        <m:r>
          <m:t>=</m:t>
        </m:r>
        <m:sSup>
          <m:e>
            <m:r>
              <m:t>2</m:t>
            </m:r>
          </m:e>
          <m:sup>
            <m:r>
              <m:t>n</m:t>
            </m:r>
          </m:sup>
        </m:sSup>
      </m:oMath>
    </w:p>
    <w:p>
      <w:pPr>
        <w:pStyle w:val="BodyText"/>
      </w:pPr>
      <m:oMathPara>
        <m:oMathParaPr>
          <m:jc m:val="center"/>
        </m:oMathParaPr>
        <m:oMath>
          <m:r>
            <m:t>∵</m:t>
          </m:r>
          <m:r>
            <m:t>A</m:t>
          </m:r>
          <m:r>
            <m:t>+</m:t>
          </m:r>
          <m:r>
            <m:t>B</m:t>
          </m:r>
          <m:r>
            <m:t>=</m:t>
          </m:r>
          <m:r>
            <m:t>72</m:t>
          </m:r>
        </m:oMath>
      </m:oMathPara>
    </w:p>
    <w:p>
      <w:pPr>
        <w:pStyle w:val="FirstParagraph"/>
      </w:pPr>
      <m:oMathPara>
        <m:oMathParaPr>
          <m:jc m:val="center"/>
        </m:oMathParaPr>
        <m:oMath>
          <m:r>
            <m:t>∴</m:t>
          </m:r>
          <m:sSup>
            <m:e>
              <m:r>
                <m:t>4</m:t>
              </m:r>
            </m:e>
            <m:sup>
              <m:r>
                <m:t>n</m:t>
              </m:r>
            </m:sup>
          </m:sSup>
          <m:r>
            <m:t>+</m:t>
          </m:r>
          <m:sSup>
            <m:e>
              <m:r>
                <m:t>2</m:t>
              </m:r>
            </m:e>
            <m:sup>
              <m:r>
                <m:t>n</m:t>
              </m:r>
            </m:sup>
          </m:sSup>
          <m:r>
            <m:t>=</m:t>
          </m:r>
          <m:r>
            <m:t>72</m:t>
          </m:r>
        </m:oMath>
      </m:oMathPara>
    </w:p>
    <w:p>
      <w:pPr>
        <w:pStyle w:val="FirstParagraph"/>
      </w:pPr>
      <w:r>
        <w:t xml:space="preserve">解得</w:t>
      </w:r>
      <m:oMath>
        <m:r>
          <m:t>n</m:t>
        </m:r>
        <m:r>
          <m:t>=</m:t>
        </m:r>
        <m:r>
          <m:t>3</m:t>
        </m:r>
      </m:oMath>
    </w:p>
    <w:p>
      <w:pPr>
        <w:pStyle w:val="BodyText"/>
      </w:pPr>
      <w:r>
        <w:t xml:space="preserve">故答案为：3</w:t>
      </w:r>
    </w:p>
    <w:p>
      <w:pPr>
        <w:pStyle w:val="BodyText"/>
      </w:pPr>
      <w:r>
        <w:t xml:space="preserve">【点睛】</w:t>
      </w:r>
    </w:p>
    <w:p>
      <w:pPr>
        <w:pStyle w:val="BodyText"/>
      </w:pPr>
      <w:r>
        <w:t xml:space="preserve">本题考查解决展开式的各项系数和问题常用的方法是赋值法、考查二项式系数的性质：二项式系数和为</w:t>
      </w:r>
      <m:oMath>
        <m:sSup>
          <m:e>
            <m:r>
              <m:t>2</m:t>
            </m:r>
          </m:e>
          <m:sup>
            <m:r>
              <m:t>n</m:t>
            </m:r>
          </m:sup>
        </m:sSup>
      </m:oMath>
      <w:r>
        <w:t xml:space="preserve">，属于基础题．</w:t>
      </w:r>
    </w:p>
    <w:p>
      <w:pPr>
        <w:pStyle w:val="BodyText"/>
      </w:pPr>
      <w:r>
        <w:t xml:space="preserve">．C</w:t>
      </w:r>
    </w:p>
    <w:p>
      <w:pPr>
        <w:pStyle w:val="BodyText"/>
      </w:pPr>
      <w:r>
        <w:t xml:space="preserve">【分析】</w:t>
      </w:r>
    </w:p>
    <w:p>
      <w:pPr>
        <w:pStyle w:val="BodyText"/>
      </w:pPr>
      <w:r>
        <w:t xml:space="preserve">根据二项式性质得偶数项的二项式系数之和为</w:t>
      </w:r>
      <m:oMath>
        <m:sSup>
          <m:e>
            <m:r>
              <m:t>2</m:t>
            </m:r>
          </m:e>
          <m:sup>
            <m:r>
              <m:t>n</m:t>
            </m:r>
            <m:r>
              <m:t>−</m:t>
            </m:r>
            <m:r>
              <m:t>1</m:t>
            </m:r>
          </m:sup>
        </m:sSup>
      </m:oMath>
      <w:r>
        <w:t xml:space="preserve">，进而解出</w:t>
      </w:r>
      <m:oMath>
        <m:r>
          <m:t>n</m:t>
        </m:r>
      </m:oMath>
      <w:r>
        <w:t xml:space="preserve">，根据二形式展开式的通项公式写出中间项的系数.</w:t>
      </w:r>
    </w:p>
    <w:p>
      <w:pPr>
        <w:pStyle w:val="BodyText"/>
      </w:pPr>
      <w:r>
        <w:t xml:space="preserve">【详解】</w:t>
      </w:r>
    </w:p>
    <w:p>
      <w:pPr>
        <w:pStyle w:val="BodyText"/>
      </w:pPr>
      <w:r>
        <w:t xml:space="preserve">因为偶数项的二项式系数之和为</w:t>
      </w:r>
      <m:oMath>
        <m:sSup>
          <m:e>
            <m:r>
              <m:t>2</m:t>
            </m:r>
          </m:e>
          <m:sup>
            <m:r>
              <m:t>n</m:t>
            </m:r>
            <m:r>
              <m:t>−</m:t>
            </m:r>
            <m:r>
              <m:t>1</m:t>
            </m:r>
          </m:sup>
        </m:sSup>
        <m:r>
          <m:t>=</m:t>
        </m:r>
        <m:r>
          <m:t>128</m:t>
        </m:r>
      </m:oMath>
      <w:r>
        <w:t xml:space="preserve">，</w:t>
      </w:r>
    </w:p>
    <w:p>
      <w:pPr>
        <w:pStyle w:val="BodyText"/>
      </w:pPr>
      <w:r>
        <w:t xml:space="preserve">所以</w:t>
      </w:r>
      <m:oMath>
        <m:r>
          <m:t>n</m:t>
        </m:r>
        <m:r>
          <m:t>−</m:t>
        </m:r>
        <m:r>
          <m:t>1</m:t>
        </m:r>
        <m:r>
          <m:t>=</m:t>
        </m:r>
        <m:r>
          <m:t>7</m:t>
        </m:r>
      </m:oMath>
      <w:r>
        <w:t xml:space="preserve">，</w:t>
      </w:r>
      <m:oMath>
        <m:r>
          <m:t>n</m:t>
        </m:r>
        <m:r>
          <m:t>=</m:t>
        </m:r>
        <m:r>
          <m:t>8</m:t>
        </m:r>
      </m:oMath>
      <w:r>
        <w:t xml:space="preserve">，</w:t>
      </w:r>
    </w:p>
    <w:p>
      <w:pPr>
        <w:pStyle w:val="BodyText"/>
      </w:pPr>
      <w:r>
        <w:t xml:space="preserve">则展开式共有9项，中间项为第5项，</w:t>
      </w:r>
    </w:p>
    <w:p>
      <w:pPr>
        <w:pStyle w:val="BodyText"/>
      </w:pPr>
      <w:r>
        <w:t xml:space="preserve">因为</w:t>
      </w:r>
      <m:oMath>
        <m:r>
          <m:t>(</m:t>
        </m:r>
        <m:r>
          <m:t>1</m:t>
        </m:r>
        <m:r>
          <m:t>−</m:t>
        </m:r>
        <m:r>
          <m:t>2</m:t>
        </m:r>
        <m:r>
          <m:t>x</m:t>
        </m:r>
        <m:sSup>
          <m:e>
            <m:r>
              <m:t>)</m:t>
            </m:r>
          </m:e>
          <m:sup>
            <m:r>
              <m:t>8</m:t>
            </m:r>
          </m:sup>
        </m:sSup>
      </m:oMath>
      <w:r>
        <w:t xml:space="preserve">的展开式的通项</w:t>
      </w:r>
      <m:oMath>
        <m:sSub>
          <m:e>
            <m:r>
              <m:t>T</m:t>
            </m:r>
          </m:e>
          <m:sub>
            <m:r>
              <m:t>r</m:t>
            </m:r>
            <m:r>
              <m:t>+</m:t>
            </m:r>
            <m:r>
              <m:t>1</m:t>
            </m:r>
          </m:sub>
        </m:sSub>
        <m:r>
          <m:t>=</m:t>
        </m:r>
        <m:sSubSup>
          <m:e>
            <m:r>
              <m:rPr>
                <m:sty m:val="p"/>
              </m:rPr>
              <m:t>C</m:t>
            </m:r>
          </m:e>
          <m:sub>
            <m:r>
              <m:t>8</m:t>
            </m:r>
          </m:sub>
          <m:sup>
            <m:r>
              <m:t>r</m:t>
            </m:r>
          </m:sup>
        </m:sSubSup>
        <m:r>
          <m:t>(</m:t>
        </m:r>
        <m:r>
          <m:t>−</m:t>
        </m:r>
        <m:r>
          <m:t>2</m:t>
        </m:r>
        <m:r>
          <m:t>x</m:t>
        </m:r>
        <m:sSup>
          <m:e>
            <m:r>
              <m:t>)</m:t>
            </m:r>
          </m:e>
          <m:sup>
            <m:r>
              <m:t>r</m:t>
            </m:r>
          </m:sup>
        </m:sSup>
        <m:r>
          <m:t>=</m:t>
        </m:r>
        <m:sSubSup>
          <m:e>
            <m:r>
              <m:rPr>
                <m:sty m:val="p"/>
              </m:rPr>
              <m:t>C</m:t>
            </m:r>
          </m:e>
          <m:sub>
            <m:r>
              <m:t>8</m:t>
            </m:r>
          </m:sub>
          <m:sup>
            <m:r>
              <m:t>r</m:t>
            </m:r>
          </m:sup>
        </m:sSubSup>
        <m:r>
          <m:t>(</m:t>
        </m:r>
        <m:r>
          <m:t>−</m:t>
        </m:r>
        <m:r>
          <m:t>2</m:t>
        </m:r>
        <m:sSup>
          <m:e>
            <m:r>
              <m:t>)</m:t>
            </m:r>
          </m:e>
          <m:sup>
            <m:r>
              <m:t>r</m:t>
            </m:r>
          </m:sup>
        </m:sSup>
        <m:r>
          <m:t>⋅</m:t>
        </m:r>
        <m:sSup>
          <m:e>
            <m:r>
              <m:t>x</m:t>
            </m:r>
          </m:e>
          <m:sup>
            <m:r>
              <m:t>r</m:t>
            </m:r>
          </m:sup>
        </m:sSup>
      </m:oMath>
      <w:r>
        <w:t xml:space="preserve">，</w:t>
      </w:r>
    </w:p>
    <w:p>
      <w:pPr>
        <w:pStyle w:val="BodyText"/>
      </w:pPr>
      <w:r>
        <w:t xml:space="preserve">所以</w:t>
      </w:r>
      <m:oMath>
        <m:sSub>
          <m:e>
            <m:r>
              <m:t>T</m:t>
            </m:r>
          </m:e>
          <m:sub>
            <m:r>
              <m:t>5</m:t>
            </m:r>
          </m:sub>
        </m:sSub>
        <m:r>
          <m:t>=</m:t>
        </m:r>
        <m:sSubSup>
          <m:e>
            <m:r>
              <m:rPr>
                <m:sty m:val="p"/>
              </m:rPr>
              <m:t>C</m:t>
            </m:r>
          </m:e>
          <m:sub>
            <m:r>
              <m:t>8</m:t>
            </m:r>
          </m:sub>
          <m:sup>
            <m:r>
              <m:t>4</m:t>
            </m:r>
          </m:sup>
        </m:sSubSup>
        <m:r>
          <m:t>(</m:t>
        </m:r>
        <m:r>
          <m:t>−</m:t>
        </m:r>
        <m:r>
          <m:t>2</m:t>
        </m:r>
        <m:r>
          <m:t>x</m:t>
        </m:r>
        <m:sSup>
          <m:e>
            <m:r>
              <m:t>)</m:t>
            </m:r>
          </m:e>
          <m:sup>
            <m:r>
              <m:t>4</m:t>
            </m:r>
          </m:sup>
        </m:sSup>
        <m:r>
          <m:t>=</m:t>
        </m:r>
        <m:sSubSup>
          <m:e>
            <m:r>
              <m:rPr>
                <m:sty m:val="p"/>
              </m:rPr>
              <m:t>C</m:t>
            </m:r>
          </m:e>
          <m:sub>
            <m:r>
              <m:t>8</m:t>
            </m:r>
          </m:sub>
          <m:sup>
            <m:r>
              <m:t>4</m:t>
            </m:r>
          </m:sup>
        </m:sSubSup>
        <m:r>
          <m:t>(</m:t>
        </m:r>
        <m:r>
          <m:t>−</m:t>
        </m:r>
        <m:r>
          <m:t>2</m:t>
        </m:r>
        <m:sSup>
          <m:e>
            <m:r>
              <m:t>)</m:t>
            </m:r>
          </m:e>
          <m:sup>
            <m:r>
              <m:t>4</m:t>
            </m:r>
          </m:sup>
        </m:sSup>
        <m:r>
          <m:t>⋅</m:t>
        </m:r>
        <m:sSup>
          <m:e>
            <m:r>
              <m:t>x</m:t>
            </m:r>
          </m:e>
          <m:sup>
            <m:r>
              <m:t>4</m:t>
            </m:r>
          </m:sup>
        </m:sSup>
      </m:oMath>
      <w:r>
        <w:t xml:space="preserve">，</w:t>
      </w:r>
    </w:p>
    <w:p>
      <w:pPr>
        <w:pStyle w:val="BodyText"/>
      </w:pPr>
      <w:r>
        <w:t xml:space="preserve">其系数为</w:t>
      </w:r>
      <m:oMath>
        <m:sSubSup>
          <m:e>
            <m:r>
              <m:rPr>
                <m:sty m:val="p"/>
              </m:rPr>
              <m:t>C</m:t>
            </m:r>
          </m:e>
          <m:sub>
            <m:r>
              <m:t>8</m:t>
            </m:r>
          </m:sub>
          <m:sup>
            <m:r>
              <m:t>4</m:t>
            </m:r>
          </m:sup>
        </m:sSubSup>
        <m:r>
          <m:t>(</m:t>
        </m:r>
        <m:r>
          <m:t>−</m:t>
        </m:r>
        <m:r>
          <m:t>2</m:t>
        </m:r>
        <m:sSup>
          <m:e>
            <m:r>
              <m:t>)</m:t>
            </m:r>
          </m:e>
          <m:sup>
            <m:r>
              <m:t>4</m:t>
            </m:r>
          </m:sup>
        </m:sSup>
        <m:r>
          <m:t>=</m:t>
        </m:r>
        <m:r>
          <m:t>1120</m:t>
        </m:r>
      </m:oMath>
      <w:r>
        <w:t xml:space="preserve">.</w:t>
      </w:r>
    </w:p>
    <w:p>
      <w:pPr>
        <w:pStyle w:val="BodyText"/>
      </w:pPr>
      <w:r>
        <w:t xml:space="preserve">故选：C.</w:t>
      </w:r>
    </w:p>
    <w:p>
      <w:pPr>
        <w:pStyle w:val="BodyText"/>
      </w:pPr>
      <w:r>
        <w:t xml:space="preserve">【点睛】</w:t>
      </w:r>
    </w:p>
    <w:p>
      <w:pPr>
        <w:pStyle w:val="BodyText"/>
      </w:pPr>
      <w:r>
        <w:t xml:space="preserve">求二项展开式问题解决方法：</w:t>
      </w:r>
    </w:p>
    <w:p>
      <w:pPr>
        <w:pStyle w:val="BodyText"/>
      </w:pPr>
      <w:r>
        <w:t xml:space="preserve">（1）求二项展开式中的特定项，一般是化简通项公式后，令字母的指数符合要求(求常数项时，指数为零；求有理项时，指数为整数等)，解出项数k＋1，代回通项公式即可；</w:t>
      </w:r>
    </w:p>
    <w:p>
      <w:pPr>
        <w:pStyle w:val="BodyText"/>
      </w:pPr>
      <w:r>
        <w:t xml:space="preserve">（2）对于几个多项式积的展开式中的特定项问题，一般都可以根据因式连乘的规律，结合组合思想求解，但要注意适当地运用分类方法，以免重复或遗漏；</w:t>
      </w:r>
    </w:p>
    <w:p>
      <w:pPr>
        <w:pStyle w:val="BodyText"/>
      </w:pPr>
      <w:r>
        <w:t xml:space="preserve">（3）对于三项式问题一般先变形化为二项式再解决.</w:t>
      </w:r>
    </w:p>
    <w:p>
      <w:pPr>
        <w:pStyle w:val="BodyText"/>
      </w:pPr>
      <w:r>
        <w:t xml:space="preserve">．B</w:t>
      </w:r>
    </w:p>
    <w:p>
      <w:pPr>
        <w:pStyle w:val="BodyText"/>
      </w:pPr>
      <w:r>
        <w:t xml:space="preserve">【分析】</w:t>
      </w:r>
    </w:p>
    <w:p>
      <w:pPr>
        <w:pStyle w:val="BodyText"/>
      </w:pPr>
      <w:r>
        <w:t xml:space="preserve">首先求二项展开式，再求奇次项系数的和.</w:t>
      </w:r>
    </w:p>
    <w:p>
      <w:pPr>
        <w:pStyle w:val="BodyText"/>
      </w:pPr>
      <w:r>
        <w:t xml:space="preserve">【详解】</w:t>
      </w:r>
    </w:p>
    <w:p>
      <w:pPr>
        <w:pStyle w:val="BodyText"/>
      </w:pPr>
      <m:oMath>
        <m:sSup>
          <m:e>
            <m:d>
              <m:dPr>
                <m:begChr m:val="("/>
                <m:endChr m:val=")"/>
                <m:grow/>
              </m:dPr>
              <m:e>
                <m:r>
                  <m:t>1</m:t>
                </m:r>
                <m:r>
                  <m:t>−</m:t>
                </m:r>
                <m:r>
                  <m:t>x</m:t>
                </m:r>
              </m:e>
            </m:d>
          </m:e>
          <m:sup>
            <m:r>
              <m:t>6</m:t>
            </m:r>
          </m:sup>
        </m:sSup>
        <m:r>
          <m:t>=</m:t>
        </m:r>
        <m:r>
          <m:t>1</m:t>
        </m:r>
        <m:r>
          <m:t>−</m:t>
        </m:r>
        <m:sSubSup>
          <m:e>
            <m:r>
              <m:rPr>
                <m:sty m:val="p"/>
              </m:rPr>
              <m:t>C</m:t>
            </m:r>
          </m:e>
          <m:sub>
            <m:r>
              <m:t>6</m:t>
            </m:r>
          </m:sub>
          <m:sup>
            <m:r>
              <m:t>1</m:t>
            </m:r>
          </m:sup>
        </m:sSubSup>
        <m:r>
          <m:t>x</m:t>
        </m:r>
        <m:r>
          <m:t>+</m:t>
        </m:r>
        <m:sSubSup>
          <m:e>
            <m:r>
              <m:rPr>
                <m:sty m:val="p"/>
              </m:rPr>
              <m:t>C</m:t>
            </m:r>
          </m:e>
          <m:sub>
            <m:r>
              <m:t>6</m:t>
            </m:r>
          </m:sub>
          <m:sup>
            <m:r>
              <m:t>2</m:t>
            </m:r>
          </m:sup>
        </m:sSubSup>
        <m:sSup>
          <m:e>
            <m:r>
              <m:t>x</m:t>
            </m:r>
          </m:e>
          <m:sup>
            <m:r>
              <m:t>2</m:t>
            </m:r>
          </m:sup>
        </m:sSup>
        <m:r>
          <m:t>−</m:t>
        </m:r>
        <m:sSubSup>
          <m:e>
            <m:r>
              <m:rPr>
                <m:sty m:val="p"/>
              </m:rPr>
              <m:t>C</m:t>
            </m:r>
          </m:e>
          <m:sub>
            <m:r>
              <m:t>6</m:t>
            </m:r>
          </m:sub>
          <m:sup>
            <m:r>
              <m:t>3</m:t>
            </m:r>
          </m:sup>
        </m:sSubSup>
        <m:sSup>
          <m:e>
            <m:r>
              <m:t>x</m:t>
            </m:r>
          </m:e>
          <m:sup>
            <m:r>
              <m:t>3</m:t>
            </m:r>
          </m:sup>
        </m:sSup>
        <m:r>
          <m:t>+</m:t>
        </m:r>
        <m:sSubSup>
          <m:e>
            <m:r>
              <m:rPr>
                <m:sty m:val="p"/>
              </m:rPr>
              <m:t>C</m:t>
            </m:r>
          </m:e>
          <m:sub>
            <m:r>
              <m:t>6</m:t>
            </m:r>
          </m:sub>
          <m:sup>
            <m:r>
              <m:t>4</m:t>
            </m:r>
          </m:sup>
        </m:sSubSup>
        <m:sSup>
          <m:e>
            <m:r>
              <m:t>x</m:t>
            </m:r>
          </m:e>
          <m:sup>
            <m:r>
              <m:t>4</m:t>
            </m:r>
          </m:sup>
        </m:sSup>
        <m:r>
          <m:t>−</m:t>
        </m:r>
        <m:sSubSup>
          <m:e>
            <m:r>
              <m:rPr>
                <m:sty m:val="p"/>
              </m:rPr>
              <m:t>C</m:t>
            </m:r>
          </m:e>
          <m:sub>
            <m:r>
              <m:t>6</m:t>
            </m:r>
          </m:sub>
          <m:sup>
            <m:r>
              <m:t>5</m:t>
            </m:r>
          </m:sup>
        </m:sSubSup>
        <m:sSup>
          <m:e>
            <m:r>
              <m:t>x</m:t>
            </m:r>
          </m:e>
          <m:sup>
            <m:r>
              <m:t>5</m:t>
            </m:r>
          </m:sup>
        </m:sSup>
        <m:r>
          <m:t>+</m:t>
        </m:r>
        <m:sSubSup>
          <m:e>
            <m:r>
              <m:rPr>
                <m:sty m:val="p"/>
              </m:rPr>
              <m:t>C</m:t>
            </m:r>
          </m:e>
          <m:sub>
            <m:r>
              <m:t>6</m:t>
            </m:r>
          </m:sub>
          <m:sup>
            <m:r>
              <m:t>6</m:t>
            </m:r>
          </m:sup>
        </m:sSubSup>
        <m:sSup>
          <m:e>
            <m:r>
              <m:t>x</m:t>
            </m:r>
          </m:e>
          <m:sup>
            <m:r>
              <m:t>6</m:t>
            </m:r>
          </m:sup>
        </m:sSup>
      </m:oMath>
      <w:r>
        <w:t xml:space="preserve">，</w:t>
      </w:r>
    </w:p>
    <w:p>
      <w:pPr>
        <w:pStyle w:val="BodyText"/>
      </w:pPr>
      <w:r>
        <w:t xml:space="preserve">所以</w:t>
      </w:r>
      <w:r>
        <w:rPr>
          <w:i/>
        </w:rPr>
        <w:t xml:space="preserve">x</w:t>
      </w:r>
      <w:r>
        <w:t xml:space="preserve">的奇次项系数和为</w:t>
      </w:r>
      <m:oMath>
        <m:r>
          <m:t>−</m:t>
        </m:r>
        <m:sSubSup>
          <m:e>
            <m:r>
              <m:rPr>
                <m:sty m:val="p"/>
              </m:rPr>
              <m:t>C</m:t>
            </m:r>
          </m:e>
          <m:sub>
            <m:r>
              <m:t>6</m:t>
            </m:r>
          </m:sub>
          <m:sup>
            <m:r>
              <m:t>1</m:t>
            </m:r>
          </m:sup>
        </m:sSubSup>
        <m:r>
          <m:t>−</m:t>
        </m:r>
        <m:sSubSup>
          <m:e>
            <m:r>
              <m:rPr>
                <m:sty m:val="p"/>
              </m:rPr>
              <m:t>C</m:t>
            </m:r>
          </m:e>
          <m:sub>
            <m:r>
              <m:t>6</m:t>
            </m:r>
          </m:sub>
          <m:sup>
            <m:r>
              <m:t>3</m:t>
            </m:r>
          </m:sup>
        </m:sSubSup>
        <m:r>
          <m:t>−</m:t>
        </m:r>
        <m:sSubSup>
          <m:e>
            <m:r>
              <m:rPr>
                <m:sty m:val="p"/>
              </m:rPr>
              <m:t>C</m:t>
            </m:r>
          </m:e>
          <m:sub>
            <m:r>
              <m:t>6</m:t>
            </m:r>
          </m:sub>
          <m:sup>
            <m:r>
              <m:t>5</m:t>
            </m:r>
          </m:sup>
        </m:sSubSup>
        <m:r>
          <m:t>=</m:t>
        </m:r>
        <m:r>
          <m:t>−</m:t>
        </m:r>
        <m:r>
          <m:t>32</m:t>
        </m:r>
      </m:oMath>
      <w:r>
        <w:t xml:space="preserve">，</w:t>
      </w:r>
    </w:p>
    <w:p>
      <w:pPr>
        <w:pStyle w:val="BodyText"/>
      </w:pPr>
      <w:r>
        <w:t xml:space="preserve">故选：B.</w:t>
      </w:r>
    </w:p>
    <w:p>
      <w:pPr>
        <w:pStyle w:val="BodyText"/>
      </w:pPr>
      <w:r>
        <w:t xml:space="preserve">．A</w:t>
      </w:r>
    </w:p>
    <w:p>
      <w:pPr>
        <w:pStyle w:val="BodyText"/>
      </w:pPr>
      <w:r>
        <w:t xml:space="preserve">【分析】</w:t>
      </w:r>
    </w:p>
    <w:p>
      <w:pPr>
        <w:pStyle w:val="BodyText"/>
      </w:pPr>
      <w:r>
        <w:t xml:space="preserve">先将</w:t>
      </w:r>
      <m:oMath>
        <m:d>
          <m:dPr>
            <m:begChr m:val="("/>
            <m:endChr m:val=")"/>
            <m:grow/>
          </m:dPr>
          <m:e>
            <m:r>
              <m:t>x</m:t>
            </m:r>
            <m:r>
              <m:t>+</m:t>
            </m:r>
            <m:r>
              <m:t>2</m:t>
            </m:r>
          </m:e>
        </m:d>
        <m:sSup>
          <m:e>
            <m:d>
              <m:dPr>
                <m:begChr m:val="("/>
                <m:endChr m:val=")"/>
                <m:grow/>
              </m:dPr>
              <m:e>
                <m:r>
                  <m:t>1</m:t>
                </m:r>
                <m:r>
                  <m:t>−</m:t>
                </m:r>
                <m:r>
                  <m:t>2</m:t>
                </m:r>
                <m:r>
                  <m:t>x</m:t>
                </m:r>
              </m:e>
            </m:d>
          </m:e>
          <m:sup>
            <m:r>
              <m:t>5</m:t>
            </m:r>
          </m:sup>
        </m:sSup>
      </m:oMath>
      <w:r>
        <w:t xml:space="preserve">展开，再利用赋值法求出奇次幂项的系数之和.</w:t>
      </w:r>
    </w:p>
    <w:p>
      <w:pPr>
        <w:pStyle w:val="BodyText"/>
      </w:pPr>
      <w:r>
        <w:t xml:space="preserve">【详解】</w:t>
      </w:r>
    </w:p>
    <w:p>
      <w:pPr>
        <w:pStyle w:val="BodyText"/>
      </w:pPr>
      <w:r>
        <w:t xml:space="preserve">设</w:t>
      </w:r>
      <m:oMath>
        <m:d>
          <m:dPr>
            <m:begChr m:val="("/>
            <m:endChr m:val=")"/>
            <m:grow/>
          </m:dPr>
          <m:e>
            <m:r>
              <m:t>x</m:t>
            </m:r>
            <m:r>
              <m:t>+</m:t>
            </m:r>
            <m:r>
              <m:t>2</m:t>
            </m:r>
          </m:e>
        </m:d>
        <m:sSup>
          <m:e>
            <m:d>
              <m:dPr>
                <m:begChr m:val="("/>
                <m:endChr m:val=")"/>
                <m:grow/>
              </m:dPr>
              <m:e>
                <m:r>
                  <m:t>1</m:t>
                </m:r>
                <m:r>
                  <m:t>−</m:t>
                </m:r>
                <m:r>
                  <m:t>2</m:t>
                </m:r>
                <m:r>
                  <m:t>x</m:t>
                </m:r>
              </m:e>
            </m:d>
          </m:e>
          <m:sup>
            <m:r>
              <m:t>5</m:t>
            </m:r>
          </m:sup>
        </m:sSup>
        <m:r>
          <m:t>=</m:t>
        </m:r>
        <m:sSub>
          <m:e>
            <m:r>
              <m:t>a</m:t>
            </m:r>
          </m:e>
          <m:sub>
            <m:r>
              <m:t>0</m:t>
            </m:r>
          </m:sub>
        </m:sSub>
        <m:r>
          <m:t>+</m:t>
        </m:r>
        <m:sSub>
          <m:e>
            <m:r>
              <m:t>a</m:t>
            </m:r>
          </m:e>
          <m:sub>
            <m:r>
              <m:t>1</m:t>
            </m:r>
          </m:sub>
        </m:sSub>
        <m:r>
          <m:t>x</m:t>
        </m:r>
        <m:r>
          <m:t>+</m:t>
        </m:r>
        <m:sSub>
          <m:e>
            <m:r>
              <m:t>a</m:t>
            </m:r>
          </m:e>
          <m:sub>
            <m:r>
              <m:t>2</m:t>
            </m:r>
          </m:sub>
        </m:sSub>
        <m:sSup>
          <m:e>
            <m:r>
              <m:t>x</m:t>
            </m:r>
          </m:e>
          <m:sup>
            <m:r>
              <m:t>2</m:t>
            </m:r>
          </m:sup>
        </m:sSup>
        <m:r>
          <m:t>+</m:t>
        </m:r>
        <m:r>
          <m:t>⋅</m:t>
        </m:r>
        <m:r>
          <m:t>⋅</m:t>
        </m:r>
        <m:r>
          <m:t>⋅</m:t>
        </m:r>
        <m:r>
          <m:t>+</m:t>
        </m:r>
        <m:sSub>
          <m:e>
            <m:r>
              <m:t>a</m:t>
            </m:r>
          </m:e>
          <m:sub>
            <m:r>
              <m:t>6</m:t>
            </m:r>
          </m:sub>
        </m:sSub>
        <m:sSup>
          <m:e>
            <m:r>
              <m:t>x</m:t>
            </m:r>
          </m:e>
          <m:sup>
            <m:r>
              <m:t>6</m:t>
            </m:r>
          </m:sup>
        </m:sSup>
      </m:oMath>
      <w:r>
        <w:t xml:space="preserve">，</w:t>
      </w:r>
    </w:p>
    <w:p>
      <w:pPr>
        <w:pStyle w:val="BodyText"/>
      </w:pPr>
      <w:r>
        <w:t xml:space="preserve">令</w:t>
      </w:r>
      <m:oMath>
        <m:r>
          <m:t>x</m:t>
        </m:r>
        <m:r>
          <m:t>=</m:t>
        </m:r>
        <m:r>
          <m:t>1</m:t>
        </m:r>
      </m:oMath>
      <w:r>
        <w:t xml:space="preserve">，则</w:t>
      </w:r>
      <m:oMath>
        <m:r>
          <m:t>−</m:t>
        </m:r>
        <m:r>
          <m:t>3</m:t>
        </m:r>
        <m:r>
          <m:t>=</m:t>
        </m:r>
        <m:sSub>
          <m:e>
            <m:r>
              <m:t>a</m:t>
            </m:r>
          </m:e>
          <m:sub>
            <m:r>
              <m:t>0</m:t>
            </m:r>
          </m:sub>
        </m:sSub>
        <m:r>
          <m:t>+</m:t>
        </m:r>
        <m:sSub>
          <m:e>
            <m:r>
              <m:t>a</m:t>
            </m:r>
          </m:e>
          <m:sub>
            <m:r>
              <m:t>1</m:t>
            </m:r>
          </m:sub>
        </m:sSub>
        <m:r>
          <m:t>+</m:t>
        </m:r>
        <m:sSub>
          <m:e>
            <m:r>
              <m:t>a</m:t>
            </m:r>
          </m:e>
          <m:sub>
            <m:r>
              <m:t>2</m:t>
            </m:r>
          </m:sub>
        </m:sSub>
        <m:r>
          <m:t>+</m:t>
        </m:r>
        <m:r>
          <m:t>⋅</m:t>
        </m:r>
        <m:r>
          <m:t>⋅</m:t>
        </m:r>
        <m:r>
          <m:t>⋅</m:t>
        </m:r>
        <m:r>
          <m:t>+</m:t>
        </m:r>
        <m:sSub>
          <m:e>
            <m:r>
              <m:t>a</m:t>
            </m:r>
          </m:e>
          <m:sub>
            <m:r>
              <m:t>6</m:t>
            </m:r>
          </m:sub>
        </m:sSub>
      </m:oMath>
      <w:r>
        <w:t xml:space="preserve">，</w:t>
      </w:r>
    </w:p>
    <w:p>
      <w:pPr>
        <w:pStyle w:val="BodyText"/>
      </w:pPr>
      <w:r>
        <w:t xml:space="preserve">令</w:t>
      </w:r>
      <m:oMath>
        <m:r>
          <m:t>x</m:t>
        </m:r>
        <m:r>
          <m:t>=</m:t>
        </m:r>
        <m:r>
          <m:t>−</m:t>
        </m:r>
        <m:r>
          <m:t>1</m:t>
        </m:r>
      </m:oMath>
      <w:r>
        <w:t xml:space="preserve">，则</w:t>
      </w:r>
      <m:oMath>
        <m:sSup>
          <m:e>
            <m:r>
              <m:t>3</m:t>
            </m:r>
          </m:e>
          <m:sup>
            <m:r>
              <m:t>5</m:t>
            </m:r>
          </m:sup>
        </m:sSup>
        <m:r>
          <m:t>=</m:t>
        </m:r>
        <m:sSub>
          <m:e>
            <m:r>
              <m:t>a</m:t>
            </m:r>
          </m:e>
          <m:sub>
            <m:r>
              <m:t>0</m:t>
            </m:r>
          </m:sub>
        </m:sSub>
        <m:r>
          <m:t>−</m:t>
        </m:r>
        <m:sSub>
          <m:e>
            <m:r>
              <m:t>a</m:t>
            </m:r>
          </m:e>
          <m:sub>
            <m:r>
              <m:t>1</m:t>
            </m:r>
          </m:sub>
        </m:sSub>
        <m:r>
          <m:t>+</m:t>
        </m:r>
        <m:sSub>
          <m:e>
            <m:r>
              <m:t>a</m:t>
            </m:r>
          </m:e>
          <m:sub>
            <m:r>
              <m:t>2</m:t>
            </m:r>
          </m:sub>
        </m:sSub>
        <m:r>
          <m:t>−</m:t>
        </m:r>
        <m:r>
          <m:t>⋅</m:t>
        </m:r>
        <m:r>
          <m:t>⋅</m:t>
        </m:r>
        <m:r>
          <m:t>⋅</m:t>
        </m:r>
        <m:r>
          <m:t>+</m:t>
        </m:r>
        <m:sSub>
          <m:e>
            <m:r>
              <m:t>a</m:t>
            </m:r>
          </m:e>
          <m:sub>
            <m:r>
              <m:t>6</m:t>
            </m:r>
          </m:sub>
        </m:sSub>
      </m:oMath>
      <w:r>
        <w:t xml:space="preserve">，</w:t>
      </w:r>
    </w:p>
    <w:p>
      <w:pPr>
        <w:pStyle w:val="BodyText"/>
      </w:pPr>
      <w:r>
        <w:t xml:space="preserve">两式相减，整理得</w:t>
      </w:r>
      <m:oMath>
        <m:sSub>
          <m:e>
            <m:r>
              <m:t>a</m:t>
            </m:r>
          </m:e>
          <m:sub>
            <m:r>
              <m:t>1</m:t>
            </m:r>
          </m:sub>
        </m:sSub>
        <m:r>
          <m:t>+</m:t>
        </m:r>
        <m:sSub>
          <m:e>
            <m:r>
              <m:t>a</m:t>
            </m:r>
          </m:e>
          <m:sub>
            <m:r>
              <m:t>3</m:t>
            </m:r>
          </m:sub>
        </m:sSub>
        <m:r>
          <m:t>+</m:t>
        </m:r>
        <m:sSub>
          <m:e>
            <m:r>
              <m:t>a</m:t>
            </m:r>
          </m:e>
          <m:sub>
            <m:r>
              <m:t>5</m:t>
            </m:r>
          </m:sub>
        </m:sSub>
        <m:r>
          <m:t>=</m:t>
        </m:r>
        <m:r>
          <m:t>−</m:t>
        </m:r>
        <m:r>
          <m:t>123</m:t>
        </m:r>
      </m:oMath>
      <w:r>
        <w:t xml:space="preserve">.</w:t>
      </w:r>
    </w:p>
    <w:p>
      <w:pPr>
        <w:pStyle w:val="BodyText"/>
      </w:pPr>
      <w:r>
        <w:t xml:space="preserve">故选：A</w:t>
      </w:r>
    </w:p>
    <w:p>
      <w:pPr>
        <w:pStyle w:val="BodyText"/>
      </w:pPr>
      <w:r>
        <w:t xml:space="preserve">．B</w:t>
      </w:r>
    </w:p>
    <w:p>
      <w:pPr>
        <w:pStyle w:val="BodyText"/>
      </w:pPr>
      <w:r>
        <w:t xml:space="preserve">【分析】</w:t>
      </w:r>
    </w:p>
    <w:p>
      <w:pPr>
        <w:pStyle w:val="BodyText"/>
      </w:pPr>
      <w:r>
        <w:t xml:space="preserve">令</w:t>
      </w:r>
      <m:oMath>
        <m:r>
          <m:t>x</m:t>
        </m:r>
        <m:r>
          <m:t>=</m:t>
        </m:r>
        <m:r>
          <m:t>1</m:t>
        </m:r>
      </m:oMath>
      <w:r>
        <w:t xml:space="preserve">可得：</w:t>
      </w:r>
      <m:oMath>
        <m:sSub>
          <m:e>
            <m:r>
              <m:t>a</m:t>
            </m:r>
          </m:e>
          <m:sub>
            <m:r>
              <m:t>0</m:t>
            </m:r>
          </m:sub>
        </m:sSub>
        <m:r>
          <m:t>+</m:t>
        </m:r>
        <m:sSub>
          <m:e>
            <m:r>
              <m:t>a</m:t>
            </m:r>
          </m:e>
          <m:sub>
            <m:r>
              <m:t>1</m:t>
            </m:r>
          </m:sub>
        </m:sSub>
        <m:r>
          <m:t>+</m:t>
        </m:r>
        <m:sSub>
          <m:e>
            <m:r>
              <m:t>a</m:t>
            </m:r>
          </m:e>
          <m:sub>
            <m:r>
              <m:t>2</m:t>
            </m:r>
          </m:sub>
        </m:sSub>
        <m:r>
          <m:t>+</m:t>
        </m:r>
        <m:r>
          <m:t>⋅</m:t>
        </m:r>
        <m:r>
          <m:t>⋅</m:t>
        </m:r>
        <m:r>
          <m:t>⋅</m:t>
        </m:r>
        <m:r>
          <m:t>+</m:t>
        </m:r>
        <m:sSub>
          <m:e>
            <m:r>
              <m:t>a</m:t>
            </m:r>
          </m:e>
          <m:sub>
            <m:r>
              <m:t>7</m:t>
            </m:r>
          </m:sub>
        </m:sSub>
        <m:r>
          <m:rPr>
            <m:sty m:val="p"/>
          </m:rPr>
          <m:t>=</m:t>
        </m:r>
        <m:r>
          <m:t>(</m:t>
        </m:r>
        <m:r>
          <m:t>1</m:t>
        </m:r>
        <m:r>
          <m:t>+</m:t>
        </m:r>
        <m:r>
          <m:t>1</m:t>
        </m:r>
        <m:sSup>
          <m:e>
            <m:r>
              <m:t>)</m:t>
            </m:r>
          </m:e>
          <m:sup>
            <m:r>
              <m:t>3</m:t>
            </m:r>
          </m:sup>
        </m:sSup>
        <m:r>
          <m:t>(</m:t>
        </m:r>
        <m:r>
          <m:t>1</m:t>
        </m:r>
        <m:r>
          <m:t>−</m:t>
        </m:r>
        <m:r>
          <m:t>2</m:t>
        </m:r>
        <m:sSup>
          <m:e>
            <m:r>
              <m:t>)</m:t>
            </m:r>
          </m:e>
          <m:sup>
            <m:r>
              <m:t>4</m:t>
            </m:r>
          </m:sup>
        </m:sSup>
        <m:r>
          <m:t>=</m:t>
        </m:r>
        <m:r>
          <m:t>8</m:t>
        </m:r>
      </m:oMath>
      <w:r>
        <w:t xml:space="preserve">，</w:t>
      </w:r>
    </w:p>
    <w:p>
      <w:pPr>
        <w:pStyle w:val="BodyText"/>
      </w:pPr>
      <w:r>
        <w:t xml:space="preserve">令</w:t>
      </w:r>
      <m:oMath>
        <m:r>
          <m:t>x</m:t>
        </m:r>
        <m:r>
          <m:t>=</m:t>
        </m:r>
        <m:r>
          <m:t>−</m:t>
        </m:r>
        <m:r>
          <m:t>1</m:t>
        </m:r>
      </m:oMath>
      <w:r>
        <w:t xml:space="preserve">可得：</w:t>
      </w:r>
      <m:oMath>
        <m:sSub>
          <m:e>
            <m:r>
              <m:t>a</m:t>
            </m:r>
          </m:e>
          <m:sub>
            <m:r>
              <m:t>0</m:t>
            </m:r>
          </m:sub>
        </m:sSub>
        <m:r>
          <m:t>−</m:t>
        </m:r>
        <m:sSub>
          <m:e>
            <m:r>
              <m:t>a</m:t>
            </m:r>
          </m:e>
          <m:sub>
            <m:r>
              <m:t>1</m:t>
            </m:r>
          </m:sub>
        </m:sSub>
        <m:r>
          <m:t>+</m:t>
        </m:r>
        <m:sSub>
          <m:e>
            <m:r>
              <m:t>a</m:t>
            </m:r>
          </m:e>
          <m:sub>
            <m:r>
              <m:t>2</m:t>
            </m:r>
          </m:sub>
        </m:sSub>
        <m:r>
          <m:t>+</m:t>
        </m:r>
        <m:r>
          <m:t>⋅</m:t>
        </m:r>
        <m:r>
          <m:t>⋅</m:t>
        </m:r>
        <m:r>
          <m:t>⋅</m:t>
        </m:r>
        <m:r>
          <m:t>−</m:t>
        </m:r>
        <m:sSub>
          <m:e>
            <m:r>
              <m:t>a</m:t>
            </m:r>
          </m:e>
          <m:sub>
            <m:r>
              <m:t>7</m:t>
            </m:r>
          </m:sub>
        </m:sSub>
        <m:r>
          <m:rPr>
            <m:sty m:val="p"/>
          </m:rPr>
          <m:t>=</m:t>
        </m:r>
        <m:r>
          <m:t>(</m:t>
        </m:r>
        <m:r>
          <m:t>1</m:t>
        </m:r>
        <m:r>
          <m:t>−</m:t>
        </m:r>
        <m:r>
          <m:t>1</m:t>
        </m:r>
        <m:sSup>
          <m:e>
            <m:r>
              <m:t>)</m:t>
            </m:r>
          </m:e>
          <m:sup>
            <m:r>
              <m:t>3</m:t>
            </m:r>
          </m:sup>
        </m:sSup>
        <m:r>
          <m:t>(</m:t>
        </m:r>
        <m:r>
          <m:t>1</m:t>
        </m:r>
        <m:r>
          <m:t>+</m:t>
        </m:r>
        <m:r>
          <m:t>2</m:t>
        </m:r>
        <m:sSup>
          <m:e>
            <m:r>
              <m:t>)</m:t>
            </m:r>
          </m:e>
          <m:sup>
            <m:r>
              <m:t>4</m:t>
            </m:r>
          </m:sup>
        </m:sSup>
        <m:r>
          <m:t>=</m:t>
        </m:r>
        <m:r>
          <m:t>0</m:t>
        </m:r>
      </m:oMath>
      <w:r>
        <w:t xml:space="preserve">，相加即可得解.</w:t>
      </w:r>
    </w:p>
    <w:p>
      <w:pPr>
        <w:pStyle w:val="BodyText"/>
      </w:pPr>
      <w:r>
        <w:t xml:space="preserve">【详解】</w:t>
      </w:r>
    </w:p>
    <w:p>
      <w:pPr>
        <w:pStyle w:val="BodyText"/>
      </w:pPr>
      <w:r>
        <w:t xml:space="preserve">令</w:t>
      </w:r>
      <m:oMath>
        <m:r>
          <m:t>x</m:t>
        </m:r>
        <m:r>
          <m:t>=</m:t>
        </m:r>
        <m:r>
          <m:t>1</m:t>
        </m:r>
      </m:oMath>
      <w:r>
        <w:t xml:space="preserve">可得：</w:t>
      </w:r>
      <m:oMath>
        <m:sSub>
          <m:e>
            <m:r>
              <m:t>a</m:t>
            </m:r>
          </m:e>
          <m:sub>
            <m:r>
              <m:t>0</m:t>
            </m:r>
          </m:sub>
        </m:sSub>
        <m:r>
          <m:t>+</m:t>
        </m:r>
        <m:sSub>
          <m:e>
            <m:r>
              <m:t>a</m:t>
            </m:r>
          </m:e>
          <m:sub>
            <m:r>
              <m:t>1</m:t>
            </m:r>
          </m:sub>
        </m:sSub>
        <m:r>
          <m:t>+</m:t>
        </m:r>
        <m:sSub>
          <m:e>
            <m:r>
              <m:t>a</m:t>
            </m:r>
          </m:e>
          <m:sub>
            <m:r>
              <m:t>2</m:t>
            </m:r>
          </m:sub>
        </m:sSub>
        <m:r>
          <m:t>+</m:t>
        </m:r>
        <m:r>
          <m:t>⋅</m:t>
        </m:r>
        <m:r>
          <m:t>⋅</m:t>
        </m:r>
        <m:r>
          <m:t>⋅</m:t>
        </m:r>
        <m:r>
          <m:t>+</m:t>
        </m:r>
        <m:sSub>
          <m:e>
            <m:r>
              <m:t>a</m:t>
            </m:r>
          </m:e>
          <m:sub>
            <m:r>
              <m:t>7</m:t>
            </m:r>
          </m:sub>
        </m:sSub>
        <m:r>
          <m:rPr>
            <m:sty m:val="p"/>
          </m:rPr>
          <m:t>=</m:t>
        </m:r>
        <m:r>
          <m:t>(</m:t>
        </m:r>
        <m:r>
          <m:t>1</m:t>
        </m:r>
        <m:r>
          <m:t>+</m:t>
        </m:r>
        <m:r>
          <m:t>1</m:t>
        </m:r>
        <m:sSup>
          <m:e>
            <m:r>
              <m:t>)</m:t>
            </m:r>
          </m:e>
          <m:sup>
            <m:r>
              <m:t>3</m:t>
            </m:r>
          </m:sup>
        </m:sSup>
        <m:r>
          <m:t>(</m:t>
        </m:r>
        <m:r>
          <m:t>1</m:t>
        </m:r>
        <m:r>
          <m:t>−</m:t>
        </m:r>
        <m:r>
          <m:t>2</m:t>
        </m:r>
        <m:sSup>
          <m:e>
            <m:r>
              <m:t>)</m:t>
            </m:r>
          </m:e>
          <m:sup>
            <m:r>
              <m:t>4</m:t>
            </m:r>
          </m:sup>
        </m:sSup>
        <m:r>
          <m:t>=</m:t>
        </m:r>
        <m:r>
          <m:t>8</m:t>
        </m:r>
      </m:oMath>
      <w:r>
        <w:t xml:space="preserve">，</w:t>
      </w:r>
    </w:p>
    <w:p>
      <w:pPr>
        <w:pStyle w:val="BodyText"/>
      </w:pPr>
      <w:r>
        <w:t xml:space="preserve">令</w:t>
      </w:r>
      <m:oMath>
        <m:r>
          <m:t>x</m:t>
        </m:r>
        <m:r>
          <m:t>=</m:t>
        </m:r>
        <m:r>
          <m:t>−</m:t>
        </m:r>
        <m:r>
          <m:t>1</m:t>
        </m:r>
      </m:oMath>
      <w:r>
        <w:t xml:space="preserve">可得：</w:t>
      </w:r>
      <m:oMath>
        <m:sSub>
          <m:e>
            <m:r>
              <m:t>a</m:t>
            </m:r>
          </m:e>
          <m:sub>
            <m:r>
              <m:t>0</m:t>
            </m:r>
          </m:sub>
        </m:sSub>
        <m:r>
          <m:t>−</m:t>
        </m:r>
        <m:sSub>
          <m:e>
            <m:r>
              <m:t>a</m:t>
            </m:r>
          </m:e>
          <m:sub>
            <m:r>
              <m:t>1</m:t>
            </m:r>
          </m:sub>
        </m:sSub>
        <m:r>
          <m:t>+</m:t>
        </m:r>
        <m:sSub>
          <m:e>
            <m:r>
              <m:t>a</m:t>
            </m:r>
          </m:e>
          <m:sub>
            <m:r>
              <m:t>2</m:t>
            </m:r>
          </m:sub>
        </m:sSub>
        <m:r>
          <m:t>+</m:t>
        </m:r>
        <m:r>
          <m:t>⋅</m:t>
        </m:r>
        <m:r>
          <m:t>⋅</m:t>
        </m:r>
        <m:r>
          <m:t>⋅</m:t>
        </m:r>
        <m:r>
          <m:t>−</m:t>
        </m:r>
        <m:sSub>
          <m:e>
            <m:r>
              <m:t>a</m:t>
            </m:r>
          </m:e>
          <m:sub>
            <m:r>
              <m:t>7</m:t>
            </m:r>
          </m:sub>
        </m:sSub>
        <m:r>
          <m:rPr>
            <m:sty m:val="p"/>
          </m:rPr>
          <m:t>=</m:t>
        </m:r>
        <m:r>
          <m:t>(</m:t>
        </m:r>
        <m:r>
          <m:t>1</m:t>
        </m:r>
        <m:r>
          <m:t>−</m:t>
        </m:r>
        <m:r>
          <m:t>1</m:t>
        </m:r>
        <m:sSup>
          <m:e>
            <m:r>
              <m:t>)</m:t>
            </m:r>
          </m:e>
          <m:sup>
            <m:r>
              <m:t>3</m:t>
            </m:r>
          </m:sup>
        </m:sSup>
        <m:r>
          <m:t>(</m:t>
        </m:r>
        <m:r>
          <m:t>1</m:t>
        </m:r>
        <m:r>
          <m:t>+</m:t>
        </m:r>
        <m:r>
          <m:t>2</m:t>
        </m:r>
        <m:sSup>
          <m:e>
            <m:r>
              <m:t>)</m:t>
            </m:r>
          </m:e>
          <m:sup>
            <m:r>
              <m:t>4</m:t>
            </m:r>
          </m:sup>
        </m:sSup>
        <m:r>
          <m:t>=</m:t>
        </m:r>
        <m:r>
          <m:t>0</m:t>
        </m:r>
      </m:oMath>
      <w:r>
        <w:t xml:space="preserve">，</w:t>
      </w:r>
    </w:p>
    <w:p>
      <w:pPr>
        <w:pStyle w:val="BodyText"/>
      </w:pPr>
      <w:r>
        <w:t xml:space="preserve">两式相加可得：</w:t>
      </w:r>
      <m:oMath>
        <m:r>
          <m:t>2</m:t>
        </m:r>
        <m:r>
          <m:t>(</m:t>
        </m:r>
        <m:sSub>
          <m:e>
            <m:r>
              <m:t>a</m:t>
            </m:r>
          </m:e>
          <m:sub>
            <m:r>
              <m:t>0</m:t>
            </m:r>
          </m:sub>
        </m:sSub>
        <m:r>
          <m:t>+</m:t>
        </m:r>
        <m:sSub>
          <m:e>
            <m:r>
              <m:t>a</m:t>
            </m:r>
          </m:e>
          <m:sub>
            <m:r>
              <m:t>2</m:t>
            </m:r>
          </m:sub>
        </m:sSub>
        <m:r>
          <m:t>+</m:t>
        </m:r>
        <m:sSub>
          <m:e>
            <m:r>
              <m:t>a</m:t>
            </m:r>
          </m:e>
          <m:sub>
            <m:r>
              <m:t>4</m:t>
            </m:r>
          </m:sub>
        </m:sSub>
        <m:r>
          <m:t>+</m:t>
        </m:r>
        <m:sSub>
          <m:e>
            <m:r>
              <m:t>a</m:t>
            </m:r>
          </m:e>
          <m:sub>
            <m:r>
              <m:t>6</m:t>
            </m:r>
          </m:sub>
        </m:sSub>
        <m:r>
          <m:t>)</m:t>
        </m:r>
        <m:r>
          <m:t>=</m:t>
        </m:r>
        <m:r>
          <m:t>8</m:t>
        </m:r>
      </m:oMath>
      <w:r>
        <w:t xml:space="preserve">，</w:t>
      </w:r>
    </w:p>
    <w:p>
      <w:pPr>
        <w:pStyle w:val="BodyText"/>
      </w:pPr>
      <w:r>
        <w:t xml:space="preserve">所以</w:t>
      </w:r>
      <m:oMath>
        <m:sSub>
          <m:e>
            <m:r>
              <m:t>a</m:t>
            </m:r>
          </m:e>
          <m:sub>
            <m:r>
              <m:t>0</m:t>
            </m:r>
          </m:sub>
        </m:sSub>
        <m:r>
          <m:t>+</m:t>
        </m:r>
        <m:sSub>
          <m:e>
            <m:r>
              <m:t>a</m:t>
            </m:r>
          </m:e>
          <m:sub>
            <m:r>
              <m:t>2</m:t>
            </m:r>
          </m:sub>
        </m:sSub>
        <m:r>
          <m:t>+</m:t>
        </m:r>
        <m:sSub>
          <m:e>
            <m:r>
              <m:t>a</m:t>
            </m:r>
          </m:e>
          <m:sub>
            <m:r>
              <m:t>4</m:t>
            </m:r>
          </m:sub>
        </m:sSub>
        <m:r>
          <m:t>+</m:t>
        </m:r>
        <m:sSub>
          <m:e>
            <m:r>
              <m:t>a</m:t>
            </m:r>
          </m:e>
          <m:sub>
            <m:r>
              <m:t>6</m:t>
            </m:r>
          </m:sub>
        </m:sSub>
        <m:r>
          <m:t>=</m:t>
        </m:r>
        <m:r>
          <m:t>4</m:t>
        </m:r>
      </m:oMath>
      <w:r>
        <w:t xml:space="preserve">，</w:t>
      </w:r>
    </w:p>
    <w:p>
      <w:pPr>
        <w:pStyle w:val="BodyText"/>
      </w:pPr>
      <w:r>
        <w:t xml:space="preserve">故选：B</w:t>
      </w:r>
    </w:p>
    <w:p>
      <w:pPr>
        <w:pStyle w:val="BodyText"/>
      </w:pPr>
      <w:r>
        <w:t xml:space="preserve">．A</w:t>
      </w:r>
    </w:p>
    <w:p>
      <w:pPr>
        <w:pStyle w:val="BodyText"/>
      </w:pPr>
      <w:r>
        <w:t xml:space="preserve">【分析】</w:t>
      </w:r>
    </w:p>
    <w:p>
      <w:pPr>
        <w:pStyle w:val="BodyText"/>
      </w:pPr>
      <w:r>
        <w:t xml:space="preserve">先令</w:t>
      </w:r>
      <m:oMath>
        <m:r>
          <m:t>x</m:t>
        </m:r>
        <m:r>
          <m:t>=</m:t>
        </m:r>
        <m:r>
          <m:t>1</m:t>
        </m:r>
      </m:oMath>
      <w:r>
        <w:t xml:space="preserve">求得</w:t>
      </w:r>
      <m:oMath>
        <m:sSub>
          <m:e>
            <m:r>
              <m:t>a</m:t>
            </m:r>
          </m:e>
          <m:sub>
            <m:r>
              <m:t>0</m:t>
            </m:r>
          </m:sub>
        </m:sSub>
        <m:r>
          <m:t>+</m:t>
        </m:r>
        <m:sSub>
          <m:e>
            <m:r>
              <m:t>a</m:t>
            </m:r>
          </m:e>
          <m:sub>
            <m:r>
              <m:t>1</m:t>
            </m:r>
          </m:sub>
        </m:sSub>
        <m:r>
          <m:t>+</m:t>
        </m:r>
        <m:r>
          <m:t>⋯</m:t>
        </m:r>
        <m:r>
          <m:t>+</m:t>
        </m:r>
        <m:sSub>
          <m:e>
            <m:r>
              <m:t>a</m:t>
            </m:r>
          </m:e>
          <m:sub>
            <m:r>
              <m:t>10</m:t>
            </m:r>
          </m:sub>
        </m:sSub>
      </m:oMath>
      <w:r>
        <w:t xml:space="preserve">的值，令</w:t>
      </w:r>
      <m:oMath>
        <m:r>
          <m:t>x</m:t>
        </m:r>
        <m:r>
          <m:t>=</m:t>
        </m:r>
        <m:r>
          <m:t>−</m:t>
        </m:r>
        <m:r>
          <m:t>1</m:t>
        </m:r>
      </m:oMath>
      <w:r>
        <w:t xml:space="preserve">求得</w:t>
      </w:r>
      <m:oMath>
        <m:sSub>
          <m:e>
            <m:r>
              <m:t>a</m:t>
            </m:r>
          </m:e>
          <m:sub>
            <m:r>
              <m:t>0</m:t>
            </m:r>
          </m:sub>
        </m:sSub>
        <m:r>
          <m:t>−</m:t>
        </m:r>
        <m:sSub>
          <m:e>
            <m:r>
              <m:t>a</m:t>
            </m:r>
          </m:e>
          <m:sub>
            <m:r>
              <m:t>1</m:t>
            </m:r>
          </m:sub>
        </m:sSub>
        <m:r>
          <m:t>+</m:t>
        </m:r>
        <m:sSub>
          <m:e>
            <m:r>
              <m:t>a</m:t>
            </m:r>
          </m:e>
          <m:sub>
            <m:r>
              <m:t>2</m:t>
            </m:r>
          </m:sub>
        </m:sSub>
        <m:r>
          <m:t>−</m:t>
        </m:r>
        <m:sSub>
          <m:e>
            <m:r>
              <m:t>a</m:t>
            </m:r>
          </m:e>
          <m:sub>
            <m:r>
              <m:t>3</m:t>
            </m:r>
          </m:sub>
        </m:sSub>
        <m:r>
          <m:t>+</m:t>
        </m:r>
        <m:r>
          <m:t>⋯</m:t>
        </m:r>
        <m:r>
          <m:t>+</m:t>
        </m:r>
        <m:sSub>
          <m:e>
            <m:r>
              <m:t>a</m:t>
            </m:r>
          </m:e>
          <m:sub>
            <m:r>
              <m:t>10</m:t>
            </m:r>
          </m:sub>
        </m:sSub>
      </m:oMath>
      <w:r>
        <w:t xml:space="preserve">的值，利用平方差公式化简所求的表达式，由此求得它的值.</w:t>
      </w:r>
    </w:p>
    <w:p>
      <w:pPr>
        <w:pStyle w:val="BodyText"/>
      </w:pPr>
      <w:r>
        <w:t xml:space="preserve">【详解】</w:t>
      </w:r>
    </w:p>
    <w:p>
      <w:pPr>
        <w:pStyle w:val="BodyText"/>
      </w:pPr>
      <w:r>
        <w:t xml:space="preserve">令</w:t>
      </w:r>
      <m:oMath>
        <m:r>
          <m:t>x</m:t>
        </m:r>
        <m:r>
          <m:t>=</m:t>
        </m:r>
        <m:r>
          <m:t>1</m:t>
        </m:r>
      </m:oMath>
      <w:r>
        <w:t xml:space="preserve">，得</w:t>
      </w:r>
      <m:oMath>
        <m:sSub>
          <m:e>
            <m:r>
              <m:t>a</m:t>
            </m:r>
          </m:e>
          <m:sub>
            <m:r>
              <m:t>0</m:t>
            </m:r>
          </m:sub>
        </m:sSub>
        <m:r>
          <m:t>+</m:t>
        </m:r>
        <m:sSub>
          <m:e>
            <m:r>
              <m:t>a</m:t>
            </m:r>
          </m:e>
          <m:sub>
            <m:r>
              <m:t>1</m:t>
            </m:r>
          </m:sub>
        </m:sSub>
        <m:r>
          <m:t>+</m:t>
        </m:r>
        <m:r>
          <m:t>⋯</m:t>
        </m:r>
        <m:r>
          <m:t>+</m:t>
        </m:r>
        <m:sSub>
          <m:e>
            <m:r>
              <m:t>a</m:t>
            </m:r>
          </m:e>
          <m:sub>
            <m:r>
              <m:t>10</m:t>
            </m:r>
          </m:sub>
        </m:sSub>
        <m:r>
          <m:t>=</m:t>
        </m:r>
        <m:sSup>
          <m:e>
            <m:d>
              <m:dPr>
                <m:begChr m:val="("/>
                <m:endChr m:val=")"/>
                <m:grow/>
              </m:dPr>
              <m:e>
                <m:rad>
                  <m:radPr>
                    <m:degHide m:val="1"/>
                  </m:radPr>
                  <m:deg/>
                  <m:e>
                    <m:r>
                      <m:t>2</m:t>
                    </m:r>
                  </m:e>
                </m:rad>
                <m:r>
                  <m:t>−</m:t>
                </m:r>
                <m:r>
                  <m:t>1</m:t>
                </m:r>
              </m:e>
            </m:d>
          </m:e>
          <m:sup>
            <m:r>
              <m:t>10</m:t>
            </m:r>
          </m:sup>
        </m:sSup>
      </m:oMath>
      <w:r>
        <w:t xml:space="preserve">，</w:t>
      </w:r>
    </w:p>
    <w:p>
      <w:pPr>
        <w:pStyle w:val="BodyText"/>
      </w:pPr>
      <w:r>
        <w:t xml:space="preserve">令</w:t>
      </w:r>
      <m:oMath>
        <m:r>
          <m:t>x</m:t>
        </m:r>
        <m:r>
          <m:t>=</m:t>
        </m:r>
        <m:r>
          <m:t>−</m:t>
        </m:r>
        <m:r>
          <m:t>1</m:t>
        </m:r>
      </m:oMath>
      <w:r>
        <w:t xml:space="preserve">，得</w:t>
      </w:r>
      <m:oMath>
        <m:sSub>
          <m:e>
            <m:r>
              <m:t>a</m:t>
            </m:r>
          </m:e>
          <m:sub>
            <m:r>
              <m:t>0</m:t>
            </m:r>
          </m:sub>
        </m:sSub>
        <m:r>
          <m:t>−</m:t>
        </m:r>
        <m:sSub>
          <m:e>
            <m:r>
              <m:t>a</m:t>
            </m:r>
          </m:e>
          <m:sub>
            <m:r>
              <m:t>1</m:t>
            </m:r>
          </m:sub>
        </m:sSub>
        <m:r>
          <m:t>+</m:t>
        </m:r>
        <m:sSub>
          <m:e>
            <m:r>
              <m:t>a</m:t>
            </m:r>
          </m:e>
          <m:sub>
            <m:r>
              <m:t>2</m:t>
            </m:r>
          </m:sub>
        </m:sSub>
        <m:r>
          <m:t>−</m:t>
        </m:r>
        <m:sSub>
          <m:e>
            <m:r>
              <m:t>a</m:t>
            </m:r>
          </m:e>
          <m:sub>
            <m:r>
              <m:t>3</m:t>
            </m:r>
          </m:sub>
        </m:sSub>
        <m:r>
          <m:t>+</m:t>
        </m:r>
        <m:r>
          <m:t>⋯</m:t>
        </m:r>
        <m:r>
          <m:t>+</m:t>
        </m:r>
        <m:sSub>
          <m:e>
            <m:r>
              <m:t>a</m:t>
            </m:r>
          </m:e>
          <m:sub>
            <m:r>
              <m:t>10</m:t>
            </m:r>
          </m:sub>
        </m:sSub>
        <m:r>
          <m:t>=</m:t>
        </m:r>
        <m:sSup>
          <m:e>
            <m:d>
              <m:dPr>
                <m:begChr m:val="("/>
                <m:endChr m:val=")"/>
                <m:grow/>
              </m:dPr>
              <m:e>
                <m:rad>
                  <m:radPr>
                    <m:degHide m:val="1"/>
                  </m:radPr>
                  <m:deg/>
                  <m:e>
                    <m:r>
                      <m:t>2</m:t>
                    </m:r>
                  </m:e>
                </m:rad>
                <m:r>
                  <m:t>+</m:t>
                </m:r>
                <m:r>
                  <m:t>1</m:t>
                </m:r>
              </m:e>
            </m:d>
          </m:e>
          <m:sup>
            <m:r>
              <m:t>10</m:t>
            </m:r>
          </m:sup>
        </m:sSup>
      </m:oMath>
      <w:r>
        <w:t xml:space="preserve">，</w:t>
      </w:r>
    </w:p>
    <w:p>
      <w:pPr>
        <w:pStyle w:val="BodyText"/>
      </w:pPr>
      <w:r>
        <w:t xml:space="preserve">故</w:t>
      </w:r>
      <m:oMath>
        <m:sSup>
          <m:e>
            <m:d>
              <m:dPr>
                <m:begChr m:val="("/>
                <m:endChr m:val=")"/>
                <m:grow/>
              </m:dPr>
              <m:e>
                <m:sSub>
                  <m:e>
                    <m:r>
                      <m:t>a</m:t>
                    </m:r>
                  </m:e>
                  <m:sub>
                    <m:r>
                      <m:t>0</m:t>
                    </m:r>
                  </m:sub>
                </m:sSub>
                <m:r>
                  <m:t>+</m:t>
                </m:r>
                <m:sSub>
                  <m:e>
                    <m:r>
                      <m:t>a</m:t>
                    </m:r>
                  </m:e>
                  <m:sub>
                    <m:r>
                      <m:t>2</m:t>
                    </m:r>
                  </m:sub>
                </m:sSub>
                <m:r>
                  <m:t>+</m:t>
                </m:r>
                <m:r>
                  <m:t>⋯</m:t>
                </m:r>
                <m:r>
                  <m:t>+</m:t>
                </m:r>
                <m:sSub>
                  <m:e>
                    <m:r>
                      <m:t>a</m:t>
                    </m:r>
                  </m:e>
                  <m:sub>
                    <m:r>
                      <m:t>10</m:t>
                    </m:r>
                  </m:sub>
                </m:sSub>
              </m:e>
            </m:d>
          </m:e>
          <m:sup>
            <m:r>
              <m:t>2</m:t>
            </m:r>
          </m:sup>
        </m:sSup>
        <m:r>
          <m:t>−</m:t>
        </m:r>
        <m:sSup>
          <m:e>
            <m:d>
              <m:dPr>
                <m:begChr m:val="("/>
                <m:endChr m:val=")"/>
                <m:grow/>
              </m:dPr>
              <m:e>
                <m:sSub>
                  <m:e>
                    <m:r>
                      <m:t>a</m:t>
                    </m:r>
                  </m:e>
                  <m:sub>
                    <m:r>
                      <m:t>1</m:t>
                    </m:r>
                  </m:sub>
                </m:sSub>
                <m:r>
                  <m:t>+</m:t>
                </m:r>
                <m:sSub>
                  <m:e>
                    <m:r>
                      <m:t>a</m:t>
                    </m:r>
                  </m:e>
                  <m:sub>
                    <m:r>
                      <m:t>3</m:t>
                    </m:r>
                  </m:sub>
                </m:sSub>
                <m:r>
                  <m:t>+</m:t>
                </m:r>
                <m:r>
                  <m:t>⋯</m:t>
                </m:r>
                <m:r>
                  <m:t>+</m:t>
                </m:r>
                <m:sSub>
                  <m:e>
                    <m:r>
                      <m:t>a</m:t>
                    </m:r>
                  </m:e>
                  <m:sub>
                    <m:r>
                      <m:t>9</m:t>
                    </m:r>
                  </m:sub>
                </m:sSub>
              </m:e>
            </m:d>
          </m:e>
          <m:sup>
            <m:r>
              <m:t>2</m:t>
            </m:r>
          </m:sup>
        </m:sSup>
      </m:oMath>
    </w:p>
    <w:p>
      <w:pPr>
        <w:pStyle w:val="BodyText"/>
      </w:pPr>
      <m:oMathPara>
        <m:oMathParaPr>
          <m:jc m:val="center"/>
        </m:oMathParaPr>
        <m:oMath>
          <m:r>
            <m:t>=</m:t>
          </m:r>
          <m:d>
            <m:dPr>
              <m:begChr m:val="("/>
              <m:endChr m:val=")"/>
              <m:grow/>
            </m:dPr>
            <m:e>
              <m:sSub>
                <m:e>
                  <m:r>
                    <m:t>a</m:t>
                  </m:r>
                </m:e>
                <m:sub>
                  <m:r>
                    <m:t>0</m:t>
                  </m:r>
                </m:sub>
              </m:sSub>
              <m:r>
                <m:t>+</m:t>
              </m:r>
              <m:sSub>
                <m:e>
                  <m:r>
                    <m:t>a</m:t>
                  </m:r>
                </m:e>
                <m:sub>
                  <m:r>
                    <m:t>1</m:t>
                  </m:r>
                </m:sub>
              </m:sSub>
              <m:r>
                <m:t>+</m:t>
              </m:r>
              <m:r>
                <m:t>⋯</m:t>
              </m:r>
              <m:r>
                <m:t>+</m:t>
              </m:r>
              <m:sSub>
                <m:e>
                  <m:r>
                    <m:t>a</m:t>
                  </m:r>
                </m:e>
                <m:sub>
                  <m:r>
                    <m:t>10</m:t>
                  </m:r>
                </m:sub>
              </m:sSub>
            </m:e>
          </m:d>
          <m:d>
            <m:dPr>
              <m:begChr m:val="("/>
              <m:endChr m:val=")"/>
              <m:grow/>
            </m:dPr>
            <m:e>
              <m:sSub>
                <m:e>
                  <m:r>
                    <m:t>a</m:t>
                  </m:r>
                </m:e>
                <m:sub>
                  <m:r>
                    <m:t>0</m:t>
                  </m:r>
                </m:sub>
              </m:sSub>
              <m:r>
                <m:t>−</m:t>
              </m:r>
              <m:sSub>
                <m:e>
                  <m:r>
                    <m:t>a</m:t>
                  </m:r>
                </m:e>
                <m:sub>
                  <m:r>
                    <m:t>1</m:t>
                  </m:r>
                </m:sub>
              </m:sSub>
              <m:r>
                <m:t>+</m:t>
              </m:r>
              <m:sSub>
                <m:e>
                  <m:r>
                    <m:t>a</m:t>
                  </m:r>
                </m:e>
                <m:sub>
                  <m:r>
                    <m:t>2</m:t>
                  </m:r>
                </m:sub>
              </m:sSub>
              <m:r>
                <m:t>−</m:t>
              </m:r>
              <m:sSub>
                <m:e>
                  <m:r>
                    <m:t>a</m:t>
                  </m:r>
                </m:e>
                <m:sub>
                  <m:r>
                    <m:t>3</m:t>
                  </m:r>
                </m:sub>
              </m:sSub>
              <m:r>
                <m:t>+</m:t>
              </m:r>
              <m:r>
                <m:t>⋯</m:t>
              </m:r>
              <m:r>
                <m:t>+</m:t>
              </m:r>
              <m:sSub>
                <m:e>
                  <m:r>
                    <m:t>a</m:t>
                  </m:r>
                </m:e>
                <m:sub>
                  <m:r>
                    <m:t>10</m:t>
                  </m:r>
                </m:sub>
              </m:sSub>
            </m:e>
          </m:d>
        </m:oMath>
      </m:oMathPara>
    </w:p>
    <w:p>
      <w:pPr>
        <w:pStyle w:val="FirstParagraph"/>
      </w:pPr>
      <m:oMathPara>
        <m:oMathParaPr>
          <m:jc m:val="center"/>
        </m:oMathParaPr>
        <m:oMath>
          <m:r>
            <m:t>=</m:t>
          </m:r>
          <m:sSup>
            <m:e>
              <m:d>
                <m:dPr>
                  <m:begChr m:val="("/>
                  <m:endChr m:val=")"/>
                  <m:grow/>
                </m:dPr>
                <m:e>
                  <m:rad>
                    <m:radPr>
                      <m:degHide m:val="1"/>
                    </m:radPr>
                    <m:deg/>
                    <m:e>
                      <m:r>
                        <m:t>2</m:t>
                      </m:r>
                    </m:e>
                  </m:rad>
                  <m:r>
                    <m:t>+</m:t>
                  </m:r>
                  <m:r>
                    <m:t>1</m:t>
                  </m:r>
                </m:e>
              </m:d>
            </m:e>
            <m:sup>
              <m:r>
                <m:t>10</m:t>
              </m:r>
            </m:sup>
          </m:sSup>
          <m:sSup>
            <m:e>
              <m:d>
                <m:dPr>
                  <m:begChr m:val="("/>
                  <m:endChr m:val=")"/>
                  <m:grow/>
                </m:dPr>
                <m:e>
                  <m:rad>
                    <m:radPr>
                      <m:degHide m:val="1"/>
                    </m:radPr>
                    <m:deg/>
                    <m:e>
                      <m:r>
                        <m:t>2</m:t>
                      </m:r>
                    </m:e>
                  </m:rad>
                  <m:r>
                    <m:t>−</m:t>
                  </m:r>
                  <m:r>
                    <m:t>1</m:t>
                  </m:r>
                </m:e>
              </m:d>
            </m:e>
            <m:sup>
              <m:r>
                <m:t>10</m:t>
              </m:r>
            </m:sup>
          </m:sSup>
          <m:r>
            <m:t>=</m:t>
          </m:r>
          <m:r>
            <m:t>1</m:t>
          </m:r>
          <m:r>
            <m:t>.</m:t>
          </m:r>
        </m:oMath>
      </m:oMathPara>
    </w:p>
    <w:p>
      <w:pPr>
        <w:pStyle w:val="FirstParagraph"/>
      </w:pPr>
      <w:r>
        <w:t xml:space="preserve">故选：A.</w:t>
      </w:r>
    </w:p>
    <w:p>
      <w:pPr>
        <w:pStyle w:val="BodyText"/>
      </w:pPr>
      <w:r>
        <w:t xml:space="preserve">【点睛】</w:t>
      </w:r>
    </w:p>
    <w:p>
      <w:pPr>
        <w:pStyle w:val="BodyText"/>
      </w:pPr>
      <w:r>
        <w:t xml:space="preserve">方法点睛：该题考查的是有关利用赋值法求二项展开式的系数和的问题，解题方法如下：</w:t>
      </w:r>
    </w:p>
    <w:p>
      <w:pPr>
        <w:pStyle w:val="BodyText"/>
      </w:pPr>
      <w:r>
        <w:t xml:space="preserve">（1）令</w:t>
      </w:r>
      <m:oMath>
        <m:r>
          <m:t>x</m:t>
        </m:r>
        <m:r>
          <m:t>=</m:t>
        </m:r>
        <m:r>
          <m:t>1</m:t>
        </m:r>
      </m:oMath>
      <w:r>
        <w:t xml:space="preserve">，求得</w:t>
      </w:r>
      <m:oMath>
        <m:sSub>
          <m:e>
            <m:r>
              <m:t>a</m:t>
            </m:r>
          </m:e>
          <m:sub>
            <m:r>
              <m:t>0</m:t>
            </m:r>
          </m:sub>
        </m:sSub>
        <m:r>
          <m:t>+</m:t>
        </m:r>
        <m:sSub>
          <m:e>
            <m:r>
              <m:t>a</m:t>
            </m:r>
          </m:e>
          <m:sub>
            <m:r>
              <m:t>1</m:t>
            </m:r>
          </m:sub>
        </m:sSub>
        <m:r>
          <m:t>+</m:t>
        </m:r>
        <m:r>
          <m:t>⋯</m:t>
        </m:r>
        <m:r>
          <m:t>+</m:t>
        </m:r>
        <m:sSub>
          <m:e>
            <m:r>
              <m:t>a</m:t>
            </m:r>
          </m:e>
          <m:sub>
            <m:r>
              <m:t>10</m:t>
            </m:r>
          </m:sub>
        </m:sSub>
      </m:oMath>
      <w:r>
        <w:t xml:space="preserve">的值；</w:t>
      </w:r>
    </w:p>
    <w:p>
      <w:pPr>
        <w:pStyle w:val="BodyText"/>
      </w:pPr>
      <w:r>
        <w:t xml:space="preserve">（2）令</w:t>
      </w:r>
      <m:oMath>
        <m:r>
          <m:t>x</m:t>
        </m:r>
        <m:r>
          <m:t>=</m:t>
        </m:r>
        <m:r>
          <m:t>−</m:t>
        </m:r>
        <m:r>
          <m:t>1</m:t>
        </m:r>
      </m:oMath>
      <w:r>
        <w:t xml:space="preserve">，求得</w:t>
      </w:r>
      <m:oMath>
        <m:sSub>
          <m:e>
            <m:r>
              <m:t>a</m:t>
            </m:r>
          </m:e>
          <m:sub>
            <m:r>
              <m:t>0</m:t>
            </m:r>
          </m:sub>
        </m:sSub>
        <m:r>
          <m:t>−</m:t>
        </m:r>
        <m:sSub>
          <m:e>
            <m:r>
              <m:t>a</m:t>
            </m:r>
          </m:e>
          <m:sub>
            <m:r>
              <m:t>1</m:t>
            </m:r>
          </m:sub>
        </m:sSub>
        <m:r>
          <m:t>+</m:t>
        </m:r>
        <m:sSub>
          <m:e>
            <m:r>
              <m:t>a</m:t>
            </m:r>
          </m:e>
          <m:sub>
            <m:r>
              <m:t>2</m:t>
            </m:r>
          </m:sub>
        </m:sSub>
        <m:r>
          <m:t>−</m:t>
        </m:r>
        <m:sSub>
          <m:e>
            <m:r>
              <m:t>a</m:t>
            </m:r>
          </m:e>
          <m:sub>
            <m:r>
              <m:t>3</m:t>
            </m:r>
          </m:sub>
        </m:sSub>
        <m:r>
          <m:t>+</m:t>
        </m:r>
        <m:r>
          <m:t>⋯</m:t>
        </m:r>
        <m:r>
          <m:t>+</m:t>
        </m:r>
        <m:sSub>
          <m:e>
            <m:r>
              <m:t>a</m:t>
            </m:r>
          </m:e>
          <m:sub>
            <m:r>
              <m:t>10</m:t>
            </m:r>
          </m:sub>
        </m:sSub>
      </m:oMath>
      <w:r>
        <w:t xml:space="preserve">；</w:t>
      </w:r>
    </w:p>
    <w:p>
      <w:pPr>
        <w:pStyle w:val="BodyText"/>
      </w:pPr>
      <w:r>
        <w:t xml:space="preserve">（3）利用平方差公式化简</w:t>
      </w:r>
      <m:oMath>
        <m:sSup>
          <m:e>
            <m:d>
              <m:dPr>
                <m:begChr m:val="("/>
                <m:endChr m:val=")"/>
                <m:grow/>
              </m:dPr>
              <m:e>
                <m:sSub>
                  <m:e>
                    <m:r>
                      <m:t>a</m:t>
                    </m:r>
                  </m:e>
                  <m:sub>
                    <m:r>
                      <m:t>0</m:t>
                    </m:r>
                  </m:sub>
                </m:sSub>
                <m:r>
                  <m:t>+</m:t>
                </m:r>
                <m:sSub>
                  <m:e>
                    <m:r>
                      <m:t>a</m:t>
                    </m:r>
                  </m:e>
                  <m:sub>
                    <m:r>
                      <m:t>2</m:t>
                    </m:r>
                  </m:sub>
                </m:sSub>
                <m:r>
                  <m:t>+</m:t>
                </m:r>
                <m:r>
                  <m:t>⋯</m:t>
                </m:r>
                <m:r>
                  <m:t>+</m:t>
                </m:r>
                <m:sSub>
                  <m:e>
                    <m:r>
                      <m:t>a</m:t>
                    </m:r>
                  </m:e>
                  <m:sub>
                    <m:r>
                      <m:t>10</m:t>
                    </m:r>
                  </m:sub>
                </m:sSub>
              </m:e>
            </m:d>
          </m:e>
          <m:sup>
            <m:r>
              <m:t>2</m:t>
            </m:r>
          </m:sup>
        </m:sSup>
        <m:r>
          <m:t>−</m:t>
        </m:r>
        <m:sSup>
          <m:e>
            <m:d>
              <m:dPr>
                <m:begChr m:val="("/>
                <m:endChr m:val=")"/>
                <m:grow/>
              </m:dPr>
              <m:e>
                <m:sSub>
                  <m:e>
                    <m:r>
                      <m:t>a</m:t>
                    </m:r>
                  </m:e>
                  <m:sub>
                    <m:r>
                      <m:t>1</m:t>
                    </m:r>
                  </m:sub>
                </m:sSub>
                <m:r>
                  <m:t>+</m:t>
                </m:r>
                <m:sSub>
                  <m:e>
                    <m:r>
                      <m:t>a</m:t>
                    </m:r>
                  </m:e>
                  <m:sub>
                    <m:r>
                      <m:t>3</m:t>
                    </m:r>
                  </m:sub>
                </m:sSub>
                <m:r>
                  <m:t>+</m:t>
                </m:r>
                <m:r>
                  <m:t>⋯</m:t>
                </m:r>
                <m:r>
                  <m:t>+</m:t>
                </m:r>
                <m:sSub>
                  <m:e>
                    <m:r>
                      <m:t>a</m:t>
                    </m:r>
                  </m:e>
                  <m:sub>
                    <m:r>
                      <m:t>9</m:t>
                    </m:r>
                  </m:sub>
                </m:sSub>
              </m:e>
            </m:d>
          </m:e>
          <m:sup>
            <m:r>
              <m:t>2</m:t>
            </m:r>
          </m:sup>
        </m:sSup>
      </m:oMath>
      <w:r>
        <w:t xml:space="preserve">，</w:t>
      </w:r>
    </w:p>
    <w:p>
      <w:pPr>
        <w:pStyle w:val="BodyText"/>
      </w:pPr>
      <w:r>
        <w:t xml:space="preserve">代入求得结果.</w:t>
      </w:r>
    </w:p>
    <w:p>
      <w:pPr>
        <w:pStyle w:val="BodyText"/>
      </w:pPr>
      <w:r>
        <w:t xml:space="preserve">．B</w:t>
      </w:r>
    </w:p>
    <w:p>
      <w:pPr>
        <w:pStyle w:val="BodyText"/>
      </w:pPr>
      <w:r>
        <w:t xml:space="preserve">【分析】</w:t>
      </w:r>
    </w:p>
    <w:p>
      <w:pPr>
        <w:pStyle w:val="BodyText"/>
      </w:pPr>
      <w:r>
        <w:t xml:space="preserve">令</w:t>
      </w:r>
      <m:oMath>
        <m:r>
          <m:t>x</m:t>
        </m:r>
        <m:r>
          <m:t>=</m:t>
        </m:r>
        <m:r>
          <m:t>−</m:t>
        </m:r>
        <m:r>
          <m:t>1</m:t>
        </m:r>
      </m:oMath>
      <w:r>
        <w:t xml:space="preserve">求得</w:t>
      </w:r>
      <m:oMath>
        <m:sSub>
          <m:e>
            <m:r>
              <m:t>a</m:t>
            </m:r>
          </m:e>
          <m:sub>
            <m:r>
              <m:t>0</m:t>
            </m:r>
          </m:sub>
        </m:sSub>
        <m:r>
          <m:t>−</m:t>
        </m:r>
        <m:sSub>
          <m:e>
            <m:r>
              <m:t>a</m:t>
            </m:r>
          </m:e>
          <m:sub>
            <m:r>
              <m:t>1</m:t>
            </m:r>
          </m:sub>
        </m:sSub>
        <m:r>
          <m:t>+</m:t>
        </m:r>
        <m:sSub>
          <m:e>
            <m:r>
              <m:t>a</m:t>
            </m:r>
          </m:e>
          <m:sub>
            <m:r>
              <m:t>2</m:t>
            </m:r>
          </m:sub>
        </m:sSub>
        <m:r>
          <m:t>−</m:t>
        </m:r>
        <m:r>
          <m:t>…</m:t>
        </m:r>
        <m:r>
          <m:t>+</m:t>
        </m:r>
        <m:sSub>
          <m:e>
            <m:r>
              <m:t>a</m:t>
            </m:r>
          </m:e>
          <m:sub>
            <m:r>
              <m:t>6</m:t>
            </m:r>
          </m:sub>
        </m:sSub>
      </m:oMath>
      <w:r>
        <w:t xml:space="preserve">，再由</w:t>
      </w:r>
      <m:oMath>
        <m:r>
          <m:t>|</m:t>
        </m:r>
        <m:sSub>
          <m:e>
            <m:r>
              <m:t>a</m:t>
            </m:r>
          </m:e>
          <m:sub>
            <m:r>
              <m:t>0</m:t>
            </m:r>
          </m:sub>
        </m:sSub>
        <m:r>
          <m:t>|</m:t>
        </m:r>
        <m:r>
          <m:t>+</m:t>
        </m:r>
        <m:r>
          <m:t>|</m:t>
        </m:r>
        <m:sSub>
          <m:e>
            <m:r>
              <m:t>a</m:t>
            </m:r>
          </m:e>
          <m:sub>
            <m:r>
              <m:t>1</m:t>
            </m:r>
          </m:sub>
        </m:sSub>
        <m:r>
          <m:t>|</m:t>
        </m:r>
        <m:r>
          <m:t>+</m:t>
        </m:r>
        <m:r>
          <m:t>|</m:t>
        </m:r>
        <m:sSub>
          <m:e>
            <m:r>
              <m:t>a</m:t>
            </m:r>
          </m:e>
          <m:sub>
            <m:r>
              <m:t>2</m:t>
            </m:r>
          </m:sub>
        </m:sSub>
        <m:r>
          <m:t>|</m:t>
        </m:r>
        <m:r>
          <m:t>+</m:t>
        </m:r>
        <m:r>
          <m:t>…</m:t>
        </m:r>
        <m:r>
          <m:t>…</m:t>
        </m:r>
        <m:r>
          <m:t>+</m:t>
        </m:r>
        <m:r>
          <m:t>|</m:t>
        </m:r>
        <m:sSub>
          <m:e>
            <m:r>
              <m:t>a</m:t>
            </m:r>
          </m:e>
          <m:sub>
            <m:r>
              <m:t>6</m:t>
            </m:r>
          </m:sub>
        </m:sSub>
        <m:r>
          <m:t>|</m:t>
        </m:r>
        <m:r>
          <m:t>=</m:t>
        </m:r>
        <m:sSub>
          <m:e>
            <m:r>
              <m:t>a</m:t>
            </m:r>
          </m:e>
          <m:sub>
            <m:r>
              <m:t>0</m:t>
            </m:r>
          </m:sub>
        </m:sSub>
        <m:r>
          <m:t>−</m:t>
        </m:r>
        <m:sSub>
          <m:e>
            <m:r>
              <m:t>a</m:t>
            </m:r>
          </m:e>
          <m:sub>
            <m:r>
              <m:t>1</m:t>
            </m:r>
          </m:sub>
        </m:sSub>
        <m:r>
          <m:t>+</m:t>
        </m:r>
        <m:sSub>
          <m:e>
            <m:r>
              <m:t>a</m:t>
            </m:r>
          </m:e>
          <m:sub>
            <m:r>
              <m:t>2</m:t>
            </m:r>
          </m:sub>
        </m:sSub>
        <m:r>
          <m:t>−</m:t>
        </m:r>
        <m:r>
          <m:t>…</m:t>
        </m:r>
        <m:r>
          <m:t>+</m:t>
        </m:r>
        <m:sSub>
          <m:e>
            <m:r>
              <m:t>a</m:t>
            </m:r>
          </m:e>
          <m:sub>
            <m:r>
              <m:t>6</m:t>
            </m:r>
          </m:sub>
        </m:sSub>
      </m:oMath>
      <w:r>
        <w:t xml:space="preserve">求得结果．</w:t>
      </w:r>
    </w:p>
    <w:p>
      <w:pPr>
        <w:pStyle w:val="BodyText"/>
      </w:pPr>
      <w:r>
        <w:t xml:space="preserve">【详解】</w:t>
      </w:r>
    </w:p>
    <w:p>
      <w:pPr>
        <w:pStyle w:val="BodyText"/>
      </w:pPr>
      <w:r>
        <w:t xml:space="preserve">令</w:t>
      </w:r>
      <m:oMath>
        <m:r>
          <m:t>x</m:t>
        </m:r>
        <m:r>
          <m:t>=</m:t>
        </m:r>
        <m:r>
          <m:t>−</m:t>
        </m:r>
        <m:r>
          <m:t>1</m:t>
        </m:r>
      </m:oMath>
      <w:r>
        <w:t xml:space="preserve">有</w:t>
      </w:r>
      <m:oMath>
        <m:sSub>
          <m:e>
            <m:r>
              <m:t>a</m:t>
            </m:r>
          </m:e>
          <m:sub>
            <m:r>
              <m:t>0</m:t>
            </m:r>
          </m:sub>
        </m:sSub>
        <m:r>
          <m:t>−</m:t>
        </m:r>
        <m:sSub>
          <m:e>
            <m:r>
              <m:t>a</m:t>
            </m:r>
          </m:e>
          <m:sub>
            <m:r>
              <m:t>1</m:t>
            </m:r>
          </m:sub>
        </m:sSub>
        <m:r>
          <m:t>+</m:t>
        </m:r>
        <m:sSub>
          <m:e>
            <m:r>
              <m:t>a</m:t>
            </m:r>
          </m:e>
          <m:sub>
            <m:r>
              <m:t>2</m:t>
            </m:r>
          </m:sub>
        </m:sSub>
        <m:r>
          <m:t>−</m:t>
        </m:r>
        <m:r>
          <m:t>…</m:t>
        </m:r>
        <m:r>
          <m:t>+</m:t>
        </m:r>
        <m:sSub>
          <m:e>
            <m:r>
              <m:t>a</m:t>
            </m:r>
          </m:e>
          <m:sub>
            <m:r>
              <m:t>6</m:t>
            </m:r>
          </m:sub>
        </m:sSub>
        <m:r>
          <m:t>=</m:t>
        </m:r>
        <m:sSup>
          <m:e>
            <m:r>
              <m:t>2</m:t>
            </m:r>
          </m:e>
          <m:sup>
            <m:r>
              <m:t>6</m:t>
            </m:r>
          </m:sup>
        </m:sSup>
        <m:r>
          <m:t>=</m:t>
        </m:r>
        <m:r>
          <m:t>64</m:t>
        </m:r>
      </m:oMath>
      <w:r>
        <w:t xml:space="preserve">，</w:t>
      </w:r>
    </w:p>
    <w:p>
      <w:pPr>
        <w:pStyle w:val="BodyText"/>
      </w:pPr>
      <w:r>
        <w:t xml:space="preserve">又由题意可得</w:t>
      </w:r>
      <m:oMath>
        <m:r>
          <m:t>|</m:t>
        </m:r>
        <m:sSub>
          <m:e>
            <m:r>
              <m:t>a</m:t>
            </m:r>
          </m:e>
          <m:sub>
            <m:r>
              <m:t>0</m:t>
            </m:r>
          </m:sub>
        </m:sSub>
        <m:r>
          <m:t>|</m:t>
        </m:r>
        <m:r>
          <m:t>+</m:t>
        </m:r>
        <m:r>
          <m:t>|</m:t>
        </m:r>
        <m:sSub>
          <m:e>
            <m:r>
              <m:t>a</m:t>
            </m:r>
          </m:e>
          <m:sub>
            <m:r>
              <m:t>1</m:t>
            </m:r>
          </m:sub>
        </m:sSub>
        <m:r>
          <m:t>|</m:t>
        </m:r>
        <m:r>
          <m:t>+</m:t>
        </m:r>
        <m:r>
          <m:t>|</m:t>
        </m:r>
        <m:sSub>
          <m:e>
            <m:r>
              <m:t>a</m:t>
            </m:r>
          </m:e>
          <m:sub>
            <m:r>
              <m:t>2</m:t>
            </m:r>
          </m:sub>
        </m:sSub>
        <m:r>
          <m:t>|</m:t>
        </m:r>
        <m:r>
          <m:t>+</m:t>
        </m:r>
        <m:r>
          <m:t>…</m:t>
        </m:r>
        <m:r>
          <m:t>…</m:t>
        </m:r>
        <m:r>
          <m:t>+</m:t>
        </m:r>
        <m:r>
          <m:t>|</m:t>
        </m:r>
        <m:sSub>
          <m:e>
            <m:r>
              <m:t>a</m:t>
            </m:r>
          </m:e>
          <m:sub>
            <m:r>
              <m:t>6</m:t>
            </m:r>
          </m:sub>
        </m:sSub>
        <m:r>
          <m:t>|</m:t>
        </m:r>
        <m:r>
          <m:t>=</m:t>
        </m:r>
        <m:sSub>
          <m:e>
            <m:r>
              <m:t>a</m:t>
            </m:r>
          </m:e>
          <m:sub>
            <m:r>
              <m:t>0</m:t>
            </m:r>
          </m:sub>
        </m:sSub>
        <m:r>
          <m:t>−</m:t>
        </m:r>
        <m:sSub>
          <m:e>
            <m:r>
              <m:t>a</m:t>
            </m:r>
          </m:e>
          <m:sub>
            <m:r>
              <m:t>1</m:t>
            </m:r>
          </m:sub>
        </m:sSub>
        <m:r>
          <m:t>+</m:t>
        </m:r>
        <m:sSub>
          <m:e>
            <m:r>
              <m:t>a</m:t>
            </m:r>
          </m:e>
          <m:sub>
            <m:r>
              <m:t>2</m:t>
            </m:r>
          </m:sub>
        </m:sSub>
        <m:r>
          <m:t>−</m:t>
        </m:r>
        <m:r>
          <m:t>…</m:t>
        </m:r>
        <m:r>
          <m:t>+</m:t>
        </m:r>
        <m:sSub>
          <m:e>
            <m:r>
              <m:t>a</m:t>
            </m:r>
          </m:e>
          <m:sub>
            <m:r>
              <m:t>6</m:t>
            </m:r>
          </m:sub>
        </m:sSub>
        <m:r>
          <m:t>=</m:t>
        </m:r>
        <m:r>
          <m:t>64</m:t>
        </m:r>
      </m:oMath>
      <w:r>
        <w:t xml:space="preserve">，</w:t>
      </w:r>
    </w:p>
    <w:p>
      <w:pPr>
        <w:pStyle w:val="BodyText"/>
      </w:pPr>
      <w:r>
        <w:t xml:space="preserve">故选：</w:t>
      </w:r>
      <m:oMath>
        <m:r>
          <m:t>B</m:t>
        </m:r>
      </m:oMath>
      <w:r>
        <w:t xml:space="preserve">．</w:t>
      </w:r>
    </w:p>
    <w:p>
      <w:pPr>
        <w:pStyle w:val="BodyText"/>
      </w:pPr>
      <w:r>
        <w:t xml:space="preserve">【点睛】</w:t>
      </w:r>
    </w:p>
    <w:p>
      <w:pPr>
        <w:pStyle w:val="BodyText"/>
      </w:pPr>
      <w:r>
        <w:t xml:space="preserve">本题主要考查二项式定理中的赋值法求系数和，属于基础题．</w:t>
      </w:r>
    </w:p>
    <w:p>
      <w:pPr>
        <w:pStyle w:val="BodyText"/>
      </w:pPr>
      <w:r>
        <w:t xml:space="preserve">．D</w:t>
      </w:r>
    </w:p>
    <w:p>
      <w:pPr>
        <w:pStyle w:val="BodyText"/>
      </w:pPr>
      <w:r>
        <w:t xml:space="preserve">【分析】</w:t>
      </w:r>
    </w:p>
    <w:p>
      <w:pPr>
        <w:pStyle w:val="BodyText"/>
      </w:pPr>
      <w:r>
        <w:t xml:space="preserve">由51＝52﹣1，然后将51</w:t>
      </w:r>
      <m:oMath>
        <m:sSup>
          <m:e>
            <m:r>
              <m:t>​</m:t>
            </m:r>
          </m:e>
          <m:sup>
            <m:r>
              <m:t>2020</m:t>
            </m:r>
          </m:sup>
        </m:sSup>
      </m:oMath>
      <w:r>
        <w:t xml:space="preserve">展开，求其余数，然后令余数与</w:t>
      </w:r>
      <w:r>
        <w:rPr>
          <w:i/>
        </w:rPr>
        <w:t xml:space="preserve">a</w:t>
      </w:r>
      <w:r>
        <w:t xml:space="preserve">的和能被13整除即可.</w:t>
      </w:r>
    </w:p>
    <w:p>
      <w:pPr>
        <w:pStyle w:val="BodyText"/>
      </w:pPr>
      <w:r>
        <w:t xml:space="preserve">【详解】</w:t>
      </w:r>
    </w:p>
    <w:p>
      <w:pPr>
        <w:pStyle w:val="BodyText"/>
      </w:pPr>
      <w:r>
        <w:t xml:space="preserve">解：51</w:t>
      </w:r>
      <m:oMath>
        <m:sSup>
          <m:e>
            <m:r>
              <m:t>​</m:t>
            </m:r>
          </m:e>
          <m:sup>
            <m:r>
              <m:t>2020</m:t>
            </m:r>
          </m:sup>
        </m:sSup>
      </m:oMath>
      <w:r>
        <w:t xml:space="preserve">＝（52﹣1）</w:t>
      </w:r>
      <m:oMath>
        <m:sSup>
          <m:e>
            <m:r>
              <m:t>​</m:t>
            </m:r>
          </m:e>
          <m:sup>
            <m:r>
              <m:t>2020</m:t>
            </m:r>
          </m:sup>
        </m:sSup>
      </m:oMath>
      <w:r>
        <w:t xml:space="preserve">＝（1﹣52）</w:t>
      </w:r>
      <m:oMath>
        <m:sSup>
          <m:e>
            <m:r>
              <m:t>​</m:t>
            </m:r>
          </m:e>
          <m:sup>
            <m:r>
              <m:t>2020</m:t>
            </m:r>
          </m:sup>
        </m:sSup>
      </m:oMath>
    </w:p>
    <w:p>
      <w:pPr>
        <w:pStyle w:val="BodyText"/>
      </w:pPr>
      <m:oMathPara>
        <m:oMathParaPr>
          <m:jc m:val="center"/>
        </m:oMathParaPr>
        <m:oMath>
          <m:r>
            <m:t>=</m:t>
          </m:r>
          <m:sSubSup>
            <m:e>
              <m:r>
                <m:rPr>
                  <m:sty m:val="p"/>
                </m:rPr>
                <m:t>C</m:t>
              </m:r>
            </m:e>
            <m:sub>
              <m:r>
                <m:t>2020</m:t>
              </m:r>
            </m:sub>
            <m:sup>
              <m:r>
                <m:t>0</m:t>
              </m:r>
            </m:sup>
          </m:sSubSup>
          <m:r>
            <m:t>−</m:t>
          </m:r>
          <m:sSubSup>
            <m:e>
              <m:r>
                <m:rPr>
                  <m:sty m:val="p"/>
                </m:rPr>
                <m:t>C</m:t>
              </m:r>
            </m:e>
            <m:sub>
              <m:r>
                <m:t>2020</m:t>
              </m:r>
            </m:sub>
            <m:sup>
              <m:r>
                <m:t>1</m:t>
              </m:r>
            </m:sup>
          </m:sSubSup>
          <m:r>
            <m:t>52</m:t>
          </m:r>
          <m:r>
            <m:t>+</m:t>
          </m:r>
          <m:sSubSup>
            <m:e>
              <m:r>
                <m:rPr>
                  <m:sty m:val="p"/>
                </m:rPr>
                <m:t>C</m:t>
              </m:r>
            </m:e>
            <m:sub>
              <m:r>
                <m:t>2020</m:t>
              </m:r>
            </m:sub>
            <m:sup>
              <m:r>
                <m:t>2</m:t>
              </m:r>
            </m:sup>
          </m:sSubSup>
          <m:sSup>
            <m:e>
              <m:r>
                <m:t>52</m:t>
              </m:r>
            </m:e>
            <m:sup>
              <m:r>
                <m:t>2</m:t>
              </m:r>
            </m:sup>
          </m:sSup>
          <m:r>
            <m:t>−</m:t>
          </m:r>
          <m:r>
            <m:t>⋯</m:t>
          </m:r>
          <m:r>
            <m:t>⋯</m:t>
          </m:r>
          <m:r>
            <m:t>+</m:t>
          </m:r>
          <m:sSubSup>
            <m:e>
              <m:r>
                <m:rPr>
                  <m:sty m:val="p"/>
                </m:rPr>
                <m:t>C</m:t>
              </m:r>
            </m:e>
            <m:sub>
              <m:r>
                <m:t>2020</m:t>
              </m:r>
            </m:sub>
            <m:sup>
              <m:r>
                <m:t>2020</m:t>
              </m:r>
            </m:sup>
          </m:sSubSup>
          <m:sSup>
            <m:e>
              <m:r>
                <m:t>52</m:t>
              </m:r>
            </m:e>
            <m:sup>
              <m:r>
                <m:t>2020</m:t>
              </m:r>
            </m:sup>
          </m:sSup>
          <m:r>
            <m:t>.</m:t>
          </m:r>
        </m:oMath>
      </m:oMathPara>
    </w:p>
    <w:p>
      <w:pPr>
        <w:pStyle w:val="FirstParagraph"/>
      </w:pPr>
      <w:r>
        <w:t xml:space="preserve">因为52能被13整除，所以上式从第二项起，每一项都可以被13整除，</w:t>
      </w:r>
    </w:p>
    <w:p>
      <w:pPr>
        <w:pStyle w:val="BodyText"/>
      </w:pPr>
      <w:r>
        <w:t xml:space="preserve">所以上式被13除，余数为</w:t>
      </w:r>
      <m:oMath>
        <m:sSubSup>
          <m:e>
            <m:r>
              <m:rPr>
                <m:sty m:val="p"/>
              </m:rPr>
              <m:t>C</m:t>
            </m:r>
          </m:e>
          <m:sub>
            <m:r>
              <m:t>2020</m:t>
            </m:r>
          </m:sub>
          <m:sup>
            <m:r>
              <m:t>0</m:t>
            </m:r>
          </m:sup>
        </m:sSubSup>
        <m:r>
          <m:t>=</m:t>
        </m:r>
        <m:r>
          <m:t>1</m:t>
        </m:r>
      </m:oMath>
      <w:r>
        <w:t xml:space="preserve">，</w:t>
      </w:r>
    </w:p>
    <w:p>
      <w:pPr>
        <w:pStyle w:val="BodyText"/>
      </w:pPr>
      <w:r>
        <w:t xml:space="preserve">所以要使51</w:t>
      </w:r>
      <m:oMath>
        <m:sSup>
          <m:e>
            <m:r>
              <m:t>​</m:t>
            </m:r>
          </m:e>
          <m:sup>
            <m:r>
              <m:t>2020</m:t>
            </m:r>
          </m:sup>
        </m:sSup>
      </m:oMath>
      <w:r>
        <w:t xml:space="preserve">+</w:t>
      </w:r>
      <w:r>
        <w:rPr>
          <w:i/>
        </w:rPr>
        <w:t xml:space="preserve">a</w:t>
      </w:r>
      <w:r>
        <w:t xml:space="preserve">能被13整除，因为</w:t>
      </w:r>
      <w:r>
        <w:rPr>
          <w:i/>
        </w:rPr>
        <w:t xml:space="preserve">a</w:t>
      </w:r>
      <m:oMath>
        <m:r>
          <m:rPr>
            <m:sty m:val="p"/>
          </m:rPr>
          <m:t>∈</m:t>
        </m:r>
      </m:oMath>
      <w:r>
        <w:rPr>
          <w:i/>
        </w:rPr>
        <w:t xml:space="preserve">Z</w:t>
      </w:r>
      <w:r>
        <w:t xml:space="preserve">，且0</w:t>
      </w:r>
      <m:oMath>
        <m:r>
          <m:rPr>
            <m:sty m:val="p"/>
          </m:rPr>
          <m:t>≤</m:t>
        </m:r>
      </m:oMath>
      <w:r>
        <w:rPr>
          <w:i/>
        </w:rPr>
        <w:t xml:space="preserve">a</w:t>
      </w:r>
      <w:r>
        <w:t xml:space="preserve">＜13，只需</w:t>
      </w:r>
      <w:r>
        <w:rPr>
          <w:i/>
        </w:rPr>
        <w:t xml:space="preserve">a</w:t>
      </w:r>
      <w:r>
        <w:t xml:space="preserve">+1＝13即可，</w:t>
      </w:r>
    </w:p>
    <w:p>
      <w:pPr>
        <w:pStyle w:val="BodyText"/>
      </w:pPr>
      <w:r>
        <w:t xml:space="preserve">故</w:t>
      </w:r>
      <w:r>
        <w:rPr>
          <w:i/>
        </w:rPr>
        <w:t xml:space="preserve">a</w:t>
      </w:r>
      <w:r>
        <w:t xml:space="preserve">＝12.</w:t>
      </w:r>
    </w:p>
    <w:p>
      <w:pPr>
        <w:pStyle w:val="BodyText"/>
      </w:pPr>
      <w:r>
        <w:t xml:space="preserve">故选：</w:t>
      </w:r>
      <w:r>
        <w:rPr>
          <w:i/>
        </w:rPr>
        <w:t xml:space="preserve">D.</w:t>
      </w:r>
    </w:p>
    <w:p>
      <w:pPr>
        <w:pStyle w:val="BodyText"/>
      </w:pPr>
      <w:r>
        <w:t xml:space="preserve">【点睛】</w:t>
      </w:r>
    </w:p>
    <w:p>
      <w:pPr>
        <w:pStyle w:val="BodyText"/>
      </w:pPr>
      <w:r>
        <w:t xml:space="preserve">本题考查二项式定理的应用，用二项式定理解决整除问题，掌握二项展开式通项公式是解题关键．</w:t>
      </w:r>
    </w:p>
    <w:p>
      <w:pPr>
        <w:pStyle w:val="BodyText"/>
      </w:pPr>
      <w:r>
        <w:t xml:space="preserve">．D</w:t>
      </w:r>
    </w:p>
    <w:p>
      <w:pPr>
        <w:pStyle w:val="BodyText"/>
      </w:pPr>
      <w:r>
        <w:t xml:space="preserve">【分析】</w:t>
      </w:r>
    </w:p>
    <w:p>
      <w:pPr>
        <w:pStyle w:val="BodyText"/>
      </w:pPr>
      <w:r>
        <w:t xml:space="preserve">化简可得</w:t>
      </w:r>
      <m:oMath>
        <m:sSup>
          <m:e>
            <m:r>
              <m:t>15</m:t>
            </m:r>
          </m:e>
          <m:sup>
            <m:r>
              <m:t>2020</m:t>
            </m:r>
          </m:sup>
        </m:sSup>
        <m:r>
          <m:t>=</m:t>
        </m:r>
        <m:sSup>
          <m:e>
            <m:d>
              <m:dPr>
                <m:begChr m:val="("/>
                <m:endChr m:val=")"/>
                <m:grow/>
              </m:dPr>
              <m:e>
                <m:r>
                  <m:t>14</m:t>
                </m:r>
                <m:r>
                  <m:t>+</m:t>
                </m:r>
                <m:r>
                  <m:t>1</m:t>
                </m:r>
              </m:e>
            </m:d>
          </m:e>
          <m:sup>
            <m:r>
              <m:t>2020</m:t>
            </m:r>
          </m:sup>
        </m:sSup>
      </m:oMath>
      <w:r>
        <w:t xml:space="preserve">，再根据二项式定理的展开式，可知</w:t>
      </w:r>
      <m:oMath>
        <m:sSubSup>
          <m:e>
            <m:r>
              <m:rPr>
                <m:sty m:val="p"/>
              </m:rPr>
              <m:t>C</m:t>
            </m:r>
          </m:e>
          <m:sub>
            <m:r>
              <m:t>2020</m:t>
            </m:r>
          </m:sub>
          <m:sup>
            <m:r>
              <m:t>0</m:t>
            </m:r>
          </m:sup>
        </m:sSubSup>
        <m:sSup>
          <m:e>
            <m:r>
              <m:t>14</m:t>
            </m:r>
          </m:e>
          <m:sup>
            <m:r>
              <m:t>2020</m:t>
            </m:r>
          </m:sup>
        </m:sSup>
        <m:r>
          <m:t>+</m:t>
        </m:r>
        <m:sSubSup>
          <m:e>
            <m:r>
              <m:rPr>
                <m:sty m:val="p"/>
              </m:rPr>
              <m:t>C</m:t>
            </m:r>
          </m:e>
          <m:sub>
            <m:r>
              <m:t>2020</m:t>
            </m:r>
          </m:sub>
          <m:sup>
            <m:r>
              <m:t>1</m:t>
            </m:r>
          </m:sup>
        </m:sSubSup>
        <m:sSup>
          <m:e>
            <m:r>
              <m:t>14</m:t>
            </m:r>
          </m:e>
          <m:sup>
            <m:r>
              <m:t>2019</m:t>
            </m:r>
          </m:sup>
        </m:sSup>
        <m:r>
          <m:t>+</m:t>
        </m:r>
        <m:r>
          <m:t>.</m:t>
        </m:r>
        <m:r>
          <m:t>.</m:t>
        </m:r>
        <m:r>
          <m:t>.</m:t>
        </m:r>
        <m:r>
          <m:t>+</m:t>
        </m:r>
        <m:sSubSup>
          <m:e>
            <m:r>
              <m:rPr>
                <m:sty m:val="p"/>
              </m:rPr>
              <m:t>C</m:t>
            </m:r>
          </m:e>
          <m:sub>
            <m:r>
              <m:t>2020</m:t>
            </m:r>
          </m:sub>
          <m:sup>
            <m:r>
              <m:t>2019</m:t>
            </m:r>
          </m:sup>
        </m:sSubSup>
        <m:sSup>
          <m:e>
            <m:r>
              <m:t>14</m:t>
            </m:r>
          </m:e>
          <m:sup>
            <m:r>
              <m:t>1</m:t>
            </m:r>
          </m:sup>
        </m:sSup>
      </m:oMath>
      <w:r>
        <w:t xml:space="preserve">能被14整除，由此即可求结果.</w:t>
      </w:r>
    </w:p>
    <w:p>
      <w:pPr>
        <w:pStyle w:val="BodyText"/>
      </w:pPr>
      <w:r>
        <w:t xml:space="preserve">【详解】</w:t>
      </w:r>
    </w:p>
    <w:p>
      <w:pPr>
        <w:pStyle w:val="BodyText"/>
      </w:pPr>
      <w:r>
        <w:t xml:space="preserve">因为</w:t>
      </w:r>
      <m:oMath>
        <m:sSup>
          <m:e>
            <m:r>
              <m:t>15</m:t>
            </m:r>
          </m:e>
          <m:sup>
            <m:r>
              <m:t>2020</m:t>
            </m:r>
          </m:sup>
        </m:sSup>
        <m:r>
          <m:t>=</m:t>
        </m:r>
        <m:sSup>
          <m:e>
            <m:d>
              <m:dPr>
                <m:begChr m:val="("/>
                <m:endChr m:val=")"/>
                <m:grow/>
              </m:dPr>
              <m:e>
                <m:r>
                  <m:t>14</m:t>
                </m:r>
                <m:r>
                  <m:t>+</m:t>
                </m:r>
                <m:r>
                  <m:t>1</m:t>
                </m:r>
              </m:e>
            </m:d>
          </m:e>
          <m:sup>
            <m:r>
              <m:t>2020</m:t>
            </m:r>
          </m:sup>
        </m:sSup>
        <m:r>
          <m:t>=</m:t>
        </m:r>
        <m:sSubSup>
          <m:e>
            <m:r>
              <m:rPr>
                <m:sty m:val="p"/>
              </m:rPr>
              <m:t>C</m:t>
            </m:r>
          </m:e>
          <m:sub>
            <m:r>
              <m:t>2020</m:t>
            </m:r>
          </m:sub>
          <m:sup>
            <m:r>
              <m:t>0</m:t>
            </m:r>
          </m:sup>
        </m:sSubSup>
        <m:sSup>
          <m:e>
            <m:r>
              <m:t>14</m:t>
            </m:r>
          </m:e>
          <m:sup>
            <m:r>
              <m:t>2020</m:t>
            </m:r>
          </m:sup>
        </m:sSup>
        <m:r>
          <m:t>+</m:t>
        </m:r>
        <m:sSubSup>
          <m:e>
            <m:r>
              <m:rPr>
                <m:sty m:val="p"/>
              </m:rPr>
              <m:t>C</m:t>
            </m:r>
          </m:e>
          <m:sub>
            <m:r>
              <m:t>2020</m:t>
            </m:r>
          </m:sub>
          <m:sup>
            <m:r>
              <m:t>1</m:t>
            </m:r>
          </m:sup>
        </m:sSubSup>
        <m:sSup>
          <m:e>
            <m:r>
              <m:t>14</m:t>
            </m:r>
          </m:e>
          <m:sup>
            <m:r>
              <m:t>2019</m:t>
            </m:r>
          </m:sup>
        </m:sSup>
        <m:r>
          <m:t>+</m:t>
        </m:r>
        <m:r>
          <m:t>.</m:t>
        </m:r>
        <m:r>
          <m:t>.</m:t>
        </m:r>
        <m:r>
          <m:t>.</m:t>
        </m:r>
        <m:r>
          <m:t>+</m:t>
        </m:r>
        <m:sSubSup>
          <m:e>
            <m:r>
              <m:rPr>
                <m:sty m:val="p"/>
              </m:rPr>
              <m:t>C</m:t>
            </m:r>
          </m:e>
          <m:sub>
            <m:r>
              <m:t>2020</m:t>
            </m:r>
          </m:sub>
          <m:sup>
            <m:r>
              <m:t>2019</m:t>
            </m:r>
          </m:sup>
        </m:sSubSup>
        <m:sSup>
          <m:e>
            <m:r>
              <m:t>14</m:t>
            </m:r>
          </m:e>
          <m:sup>
            <m:r>
              <m:t>1</m:t>
            </m:r>
          </m:sup>
        </m:sSup>
        <m:r>
          <m:t>+</m:t>
        </m:r>
        <m:r>
          <m:t>1</m:t>
        </m:r>
      </m:oMath>
    </w:p>
    <w:p>
      <w:pPr>
        <w:pStyle w:val="BodyText"/>
      </w:pPr>
      <w:r>
        <w:t xml:space="preserve">其中</w:t>
      </w:r>
      <m:oMath>
        <m:sSubSup>
          <m:e>
            <m:r>
              <m:rPr>
                <m:sty m:val="p"/>
              </m:rPr>
              <m:t>C</m:t>
            </m:r>
          </m:e>
          <m:sub>
            <m:r>
              <m:t>2020</m:t>
            </m:r>
          </m:sub>
          <m:sup>
            <m:r>
              <m:t>0</m:t>
            </m:r>
          </m:sup>
        </m:sSubSup>
        <m:sSup>
          <m:e>
            <m:r>
              <m:t>14</m:t>
            </m:r>
          </m:e>
          <m:sup>
            <m:r>
              <m:t>2020</m:t>
            </m:r>
          </m:sup>
        </m:sSup>
        <m:r>
          <m:t>+</m:t>
        </m:r>
        <m:sSubSup>
          <m:e>
            <m:r>
              <m:rPr>
                <m:sty m:val="p"/>
              </m:rPr>
              <m:t>C</m:t>
            </m:r>
          </m:e>
          <m:sub>
            <m:r>
              <m:t>2020</m:t>
            </m:r>
          </m:sub>
          <m:sup>
            <m:r>
              <m:t>1</m:t>
            </m:r>
          </m:sup>
        </m:sSubSup>
        <m:sSup>
          <m:e>
            <m:r>
              <m:t>14</m:t>
            </m:r>
          </m:e>
          <m:sup>
            <m:r>
              <m:t>2019</m:t>
            </m:r>
          </m:sup>
        </m:sSup>
        <m:r>
          <m:t>+</m:t>
        </m:r>
        <m:r>
          <m:t>.</m:t>
        </m:r>
        <m:r>
          <m:t>.</m:t>
        </m:r>
        <m:r>
          <m:t>.</m:t>
        </m:r>
        <m:r>
          <m:t>+</m:t>
        </m:r>
        <m:sSubSup>
          <m:e>
            <m:r>
              <m:rPr>
                <m:sty m:val="p"/>
              </m:rPr>
              <m:t>C</m:t>
            </m:r>
          </m:e>
          <m:sub>
            <m:r>
              <m:t>2020</m:t>
            </m:r>
          </m:sub>
          <m:sup>
            <m:r>
              <m:t>2019</m:t>
            </m:r>
          </m:sup>
        </m:sSubSup>
        <m:sSup>
          <m:e>
            <m:r>
              <m:t>14</m:t>
            </m:r>
          </m:e>
          <m:sup>
            <m:r>
              <m:t>1</m:t>
            </m:r>
          </m:sup>
        </m:sSup>
      </m:oMath>
      <w:r>
        <w:t xml:space="preserve">能被14整除，</w:t>
      </w:r>
    </w:p>
    <w:p>
      <w:pPr>
        <w:pStyle w:val="BodyText"/>
      </w:pPr>
      <w:r>
        <w:t xml:space="preserve">所以要使</w:t>
      </w:r>
      <m:oMath>
        <m:r>
          <m:t>m</m:t>
        </m:r>
        <m:r>
          <m:t>&gt;</m:t>
        </m:r>
        <m:r>
          <m:t>0</m:t>
        </m:r>
      </m:oMath>
      <w:r>
        <w:t xml:space="preserve">，且</w:t>
      </w:r>
      <m:oMath>
        <m:sSup>
          <m:e>
            <m:r>
              <m:t>15</m:t>
            </m:r>
          </m:e>
          <m:sup>
            <m:r>
              <m:t>2020</m:t>
            </m:r>
          </m:sup>
        </m:sSup>
        <m:r>
          <m:t>+</m:t>
        </m:r>
        <m:r>
          <m:t>m</m:t>
        </m:r>
      </m:oMath>
      <w:r>
        <w:t xml:space="preserve">恰能被14整除，</w:t>
      </w:r>
    </w:p>
    <w:p>
      <w:pPr>
        <w:pStyle w:val="BodyText"/>
      </w:pPr>
      <w:r>
        <w:t xml:space="preserve">所以</w:t>
      </w:r>
      <m:oMath>
        <m:r>
          <m:t>m</m:t>
        </m:r>
      </m:oMath>
      <w:r>
        <w:t xml:space="preserve">的取值可以是</w:t>
      </w:r>
      <m:oMath>
        <m:r>
          <m:t>13</m:t>
        </m:r>
      </m:oMath>
      <w:r>
        <w:t xml:space="preserve">.</w:t>
      </w:r>
    </w:p>
    <w:p>
      <w:pPr>
        <w:pStyle w:val="BodyText"/>
      </w:pPr>
      <w:r>
        <w:t xml:space="preserve">故选：D.</w:t>
      </w:r>
    </w:p>
    <w:p>
      <w:pPr>
        <w:pStyle w:val="BodyText"/>
      </w:pPr>
      <w:r>
        <w:t xml:space="preserve">【点睛】</w:t>
      </w:r>
    </w:p>
    <w:p>
      <w:pPr>
        <w:pStyle w:val="BodyText"/>
      </w:pPr>
      <w:r>
        <w:t xml:space="preserve">本题主要考查了二项式定理的应用，属于基础题.</w:t>
      </w:r>
    </w:p>
    <w:p>
      <w:pPr>
        <w:pStyle w:val="BodyText"/>
      </w:pPr>
      <w:r>
        <w:t xml:space="preserve">．C</w:t>
      </w:r>
    </w:p>
    <w:p>
      <w:pPr>
        <w:pStyle w:val="BodyText"/>
      </w:pPr>
      <w:r>
        <w:t xml:space="preserve">【分析】</w:t>
      </w:r>
    </w:p>
    <w:p>
      <w:pPr>
        <w:pStyle w:val="BodyText"/>
      </w:pPr>
      <w:r>
        <w:t xml:space="preserve">将</w:t>
      </w:r>
      <m:oMath>
        <m:sSup>
          <m:e>
            <m:r>
              <m:t>80</m:t>
            </m:r>
          </m:e>
          <m:sup>
            <m:r>
              <m:t>11</m:t>
            </m:r>
          </m:sup>
        </m:sSup>
      </m:oMath>
      <w:r>
        <w:t xml:space="preserve">转化为</w:t>
      </w:r>
      <m:oMath>
        <m:sSup>
          <m:e>
            <m:d>
              <m:dPr>
                <m:begChr m:val="("/>
                <m:endChr m:val=")"/>
                <m:grow/>
              </m:dPr>
              <m:e>
                <m:r>
                  <m:t>81</m:t>
                </m:r>
                <m:r>
                  <m:t>−</m:t>
                </m:r>
                <m:r>
                  <m:t>1</m:t>
                </m:r>
              </m:e>
            </m:d>
          </m:e>
          <m:sup>
            <m:r>
              <m:t>11</m:t>
            </m:r>
          </m:sup>
        </m:sSup>
      </m:oMath>
      <w:r>
        <w:t xml:space="preserve">，利用二项式定理，即可得解.</w:t>
      </w:r>
    </w:p>
    <w:p>
      <w:pPr>
        <w:pStyle w:val="BodyText"/>
      </w:pPr>
      <w:r>
        <w:t xml:space="preserve">【详解】</w:t>
      </w:r>
    </w:p>
    <w:p>
      <w:pPr>
        <w:pStyle w:val="BodyText"/>
      </w:pPr>
      <m:oMathPara>
        <m:oMathParaPr>
          <m:jc m:val="center"/>
        </m:oMathParaPr>
        <m:oMath>
          <m:sSup>
            <m:e>
              <m:r>
                <m:t>80</m:t>
              </m:r>
            </m:e>
            <m:sup>
              <m:r>
                <m:t>11</m:t>
              </m:r>
            </m:sup>
          </m:sSup>
          <m:r>
            <m:t>=</m:t>
          </m:r>
          <m:sSup>
            <m:e>
              <m:d>
                <m:dPr>
                  <m:begChr m:val="("/>
                  <m:endChr m:val=")"/>
                  <m:grow/>
                </m:dPr>
                <m:e>
                  <m:r>
                    <m:t>81</m:t>
                  </m:r>
                  <m:r>
                    <m:t>−</m:t>
                  </m:r>
                  <m:r>
                    <m:t>1</m:t>
                  </m:r>
                </m:e>
              </m:d>
            </m:e>
            <m:sup>
              <m:r>
                <m:t>11</m:t>
              </m:r>
            </m:sup>
          </m:sSup>
        </m:oMath>
      </m:oMathPara>
    </w:p>
    <w:p>
      <w:pPr>
        <w:pStyle w:val="FirstParagraph"/>
      </w:pPr>
      <m:oMathPara>
        <m:oMathParaPr>
          <m:jc m:val="center"/>
        </m:oMathParaPr>
        <m:oMath>
          <m:r>
            <m:t>=</m:t>
          </m:r>
          <m:nary>
            <m:naryPr>
              <m:chr m:val="C"/>
              <m:limLoc m:val="subSup"/>
              <m:subHide m:val="0"/>
              <m:supHide m:val="0"/>
            </m:naryPr>
            <m:sub>
              <m:r>
                <m:t>11</m:t>
              </m:r>
            </m:sub>
            <m:sup>
              <m:r>
                <m:t>0</m:t>
              </m:r>
            </m:sup>
            <m:e>
              <m:r>
                <m:t>⋅</m:t>
              </m:r>
            </m:e>
          </m:nary>
          <m:sSup>
            <m:e>
              <m:r>
                <m:t>81</m:t>
              </m:r>
            </m:e>
            <m:sup>
              <m:r>
                <m:t>11</m:t>
              </m:r>
            </m:sup>
          </m:sSup>
          <m:r>
            <m:t>+</m:t>
          </m:r>
          <m:nary>
            <m:naryPr>
              <m:chr m:val="C"/>
              <m:limLoc m:val="subSup"/>
              <m:subHide m:val="0"/>
              <m:supHide m:val="0"/>
            </m:naryPr>
            <m:sub>
              <m:r>
                <m:t>11</m:t>
              </m:r>
            </m:sub>
            <m:sup>
              <m:r>
                <m:t>1</m:t>
              </m:r>
            </m:sup>
            <m:e>
              <m:r>
                <m:t>⋅</m:t>
              </m:r>
            </m:e>
          </m:nary>
          <m:sSup>
            <m:e>
              <m:r>
                <m:t>81</m:t>
              </m:r>
            </m:e>
            <m:sup>
              <m:r>
                <m:t>10</m:t>
              </m:r>
            </m:sup>
          </m:sSup>
          <m:r>
            <m:t>⋅</m:t>
          </m:r>
          <m:d>
            <m:dPr>
              <m:begChr m:val="("/>
              <m:endChr m:val=")"/>
              <m:grow/>
            </m:dPr>
            <m:e>
              <m:r>
                <m:t>−</m:t>
              </m:r>
              <m:r>
                <m:t>1</m:t>
              </m:r>
            </m:e>
          </m:d>
          <m:r>
            <m:t>+</m:t>
          </m:r>
          <m:nary>
            <m:naryPr>
              <m:chr m:val="C"/>
              <m:limLoc m:val="subSup"/>
              <m:subHide m:val="0"/>
              <m:supHide m:val="0"/>
            </m:naryPr>
            <m:sub>
              <m:r>
                <m:t>11</m:t>
              </m:r>
            </m:sub>
            <m:sup>
              <m:r>
                <m:t>2</m:t>
              </m:r>
            </m:sup>
            <m:e>
              <m:r>
                <m:t>⋅</m:t>
              </m:r>
            </m:e>
          </m:nary>
          <m:sSup>
            <m:e>
              <m:r>
                <m:t>81</m:t>
              </m:r>
            </m:e>
            <m:sup>
              <m:r>
                <m:t>9</m:t>
              </m:r>
            </m:sup>
          </m:sSup>
          <m:r>
            <m:t>⋅</m:t>
          </m:r>
          <m:sSup>
            <m:e>
              <m:d>
                <m:dPr>
                  <m:begChr m:val="("/>
                  <m:endChr m:val=")"/>
                  <m:grow/>
                </m:dPr>
                <m:e>
                  <m:r>
                    <m:t>−</m:t>
                  </m:r>
                  <m:r>
                    <m:t>1</m:t>
                  </m:r>
                </m:e>
              </m:d>
            </m:e>
            <m:sup>
              <m:r>
                <m:t>2</m:t>
              </m:r>
            </m:sup>
          </m:sSup>
          <m:r>
            <m:t>+</m:t>
          </m:r>
          <m:r>
            <m:t>⋯</m:t>
          </m:r>
          <m:r>
            <m:t>+</m:t>
          </m:r>
          <m:nary>
            <m:naryPr>
              <m:chr m:val="C"/>
              <m:limLoc m:val="subSup"/>
              <m:subHide m:val="0"/>
              <m:supHide m:val="0"/>
            </m:naryPr>
            <m:sub>
              <m:r>
                <m:t>11</m:t>
              </m:r>
            </m:sub>
            <m:sup>
              <m:r>
                <m:t>10</m:t>
              </m:r>
            </m:sup>
            <m:e>
              <m:r>
                <m:t>⋅</m:t>
              </m:r>
            </m:e>
          </m:nary>
          <m:sSup>
            <m:e>
              <m:r>
                <m:t>81</m:t>
              </m:r>
            </m:e>
            <m:sup>
              <m:r>
                <m:t>1</m:t>
              </m:r>
            </m:sup>
          </m:sSup>
          <m:r>
            <m:t>⋅</m:t>
          </m:r>
          <m:sSup>
            <m:e>
              <m:d>
                <m:dPr>
                  <m:begChr m:val="("/>
                  <m:endChr m:val=")"/>
                  <m:grow/>
                </m:dPr>
                <m:e>
                  <m:r>
                    <m:t>−</m:t>
                  </m:r>
                  <m:r>
                    <m:t>1</m:t>
                  </m:r>
                </m:e>
              </m:d>
            </m:e>
            <m:sup>
              <m:r>
                <m:t>10</m:t>
              </m:r>
            </m:sup>
          </m:sSup>
          <m:r>
            <m:t>+</m:t>
          </m:r>
          <m:nary>
            <m:naryPr>
              <m:chr m:val="C"/>
              <m:limLoc m:val="subSup"/>
              <m:subHide m:val="0"/>
              <m:supHide m:val="0"/>
            </m:naryPr>
            <m:sub>
              <m:r>
                <m:t>11</m:t>
              </m:r>
            </m:sub>
            <m:sup>
              <m:r>
                <m:t>11</m:t>
              </m:r>
            </m:sup>
            <m:e>
              <m:r>
                <m:t>⋅</m:t>
              </m:r>
            </m:e>
          </m:nary>
          <m:sSup>
            <m:e>
              <m:d>
                <m:dPr>
                  <m:begChr m:val="("/>
                  <m:endChr m:val=")"/>
                  <m:grow/>
                </m:dPr>
                <m:e>
                  <m:r>
                    <m:t>−</m:t>
                  </m:r>
                  <m:r>
                    <m:t>1</m:t>
                  </m:r>
                </m:e>
              </m:d>
            </m:e>
            <m:sup>
              <m:r>
                <m:t>11</m:t>
              </m:r>
            </m:sup>
          </m:sSup>
        </m:oMath>
      </m:oMathPara>
    </w:p>
    <w:p>
      <w:pPr>
        <w:pStyle w:val="FirstParagraph"/>
      </w:pPr>
      <m:oMathPara>
        <m:oMathParaPr>
          <m:jc m:val="center"/>
        </m:oMathParaPr>
        <m:oMath>
          <m:r>
            <m:t>=</m:t>
          </m:r>
          <m:sSup>
            <m:e>
              <m:r>
                <m:t>81</m:t>
              </m:r>
            </m:e>
            <m:sup>
              <m:r>
                <m:t>11</m:t>
              </m:r>
            </m:sup>
          </m:sSup>
          <m:r>
            <m:t>−</m:t>
          </m:r>
          <m:nary>
            <m:naryPr>
              <m:chr m:val="C"/>
              <m:limLoc m:val="subSup"/>
              <m:subHide m:val="0"/>
              <m:supHide m:val="0"/>
            </m:naryPr>
            <m:sub>
              <m:r>
                <m:t>11</m:t>
              </m:r>
            </m:sub>
            <m:sup>
              <m:r>
                <m:t>1</m:t>
              </m:r>
            </m:sup>
            <m:e>
              <m:r>
                <m:t>⋅</m:t>
              </m:r>
            </m:e>
          </m:nary>
          <m:sSup>
            <m:e>
              <m:r>
                <m:t>81</m:t>
              </m:r>
            </m:e>
            <m:sup>
              <m:r>
                <m:t>10</m:t>
              </m:r>
            </m:sup>
          </m:sSup>
          <m:r>
            <m:t>+</m:t>
          </m:r>
          <m:nary>
            <m:naryPr>
              <m:chr m:val="C"/>
              <m:limLoc m:val="subSup"/>
              <m:subHide m:val="0"/>
              <m:supHide m:val="0"/>
            </m:naryPr>
            <m:sub>
              <m:r>
                <m:t>11</m:t>
              </m:r>
            </m:sub>
            <m:sup>
              <m:r>
                <m:t>2</m:t>
              </m:r>
            </m:sup>
            <m:e>
              <m:r>
                <m:t>⋅</m:t>
              </m:r>
            </m:e>
          </m:nary>
          <m:sSup>
            <m:e>
              <m:r>
                <m:t>81</m:t>
              </m:r>
            </m:e>
            <m:sup>
              <m:r>
                <m:t>9</m:t>
              </m:r>
            </m:sup>
          </m:sSup>
          <m:r>
            <m:t>+</m:t>
          </m:r>
          <m:r>
            <m:t>⋯</m:t>
          </m:r>
          <m:r>
            <m:t>+</m:t>
          </m:r>
          <m:nary>
            <m:naryPr>
              <m:chr m:val="C"/>
              <m:limLoc m:val="subSup"/>
              <m:subHide m:val="0"/>
              <m:supHide m:val="0"/>
            </m:naryPr>
            <m:sub>
              <m:r>
                <m:t>11</m:t>
              </m:r>
            </m:sub>
            <m:sup>
              <m:r>
                <m:t>10</m:t>
              </m:r>
            </m:sup>
            <m:e>
              <m:r>
                <m:t>⋅</m:t>
              </m:r>
            </m:e>
          </m:nary>
          <m:sSup>
            <m:e>
              <m:r>
                <m:t>81</m:t>
              </m:r>
            </m:e>
            <m:sup>
              <m:r>
                <m:t>1</m:t>
              </m:r>
            </m:sup>
          </m:sSup>
          <m:r>
            <m:t>−</m:t>
          </m:r>
          <m:nary>
            <m:naryPr>
              <m:chr m:val="C"/>
              <m:limLoc m:val="subSup"/>
              <m:subHide m:val="0"/>
              <m:supHide m:val="0"/>
            </m:naryPr>
            <m:sub>
              <m:r>
                <m:t>11</m:t>
              </m:r>
            </m:sub>
            <m:sup>
              <m:r>
                <m:t>11</m:t>
              </m:r>
            </m:sup>
            <m:e>
              <m:r>
                <m:t>​</m:t>
              </m:r>
            </m:e>
          </m:nary>
        </m:oMath>
      </m:oMathPara>
    </w:p>
    <w:p>
      <w:pPr>
        <w:pStyle w:val="FirstParagraph"/>
      </w:pPr>
      <m:oMathPara>
        <m:oMathParaPr>
          <m:jc m:val="center"/>
        </m:oMathParaPr>
        <m:oMath>
          <m:r>
            <m:t>=</m:t>
          </m:r>
          <m:sSup>
            <m:e>
              <m:r>
                <m:t>81</m:t>
              </m:r>
            </m:e>
            <m:sup>
              <m:r>
                <m:t>11</m:t>
              </m:r>
            </m:sup>
          </m:sSup>
          <m:r>
            <m:t>−</m:t>
          </m:r>
          <m:nary>
            <m:naryPr>
              <m:chr m:val="C"/>
              <m:limLoc m:val="subSup"/>
              <m:subHide m:val="0"/>
              <m:supHide m:val="0"/>
            </m:naryPr>
            <m:sub>
              <m:r>
                <m:t>11</m:t>
              </m:r>
            </m:sub>
            <m:sup>
              <m:r>
                <m:t>1</m:t>
              </m:r>
            </m:sup>
            <m:e>
              <m:r>
                <m:t>⋅</m:t>
              </m:r>
            </m:e>
          </m:nary>
          <m:sSup>
            <m:e>
              <m:r>
                <m:t>81</m:t>
              </m:r>
            </m:e>
            <m:sup>
              <m:r>
                <m:t>10</m:t>
              </m:r>
            </m:sup>
          </m:sSup>
          <m:r>
            <m:t>+</m:t>
          </m:r>
          <m:nary>
            <m:naryPr>
              <m:chr m:val="C"/>
              <m:limLoc m:val="subSup"/>
              <m:subHide m:val="0"/>
              <m:supHide m:val="0"/>
            </m:naryPr>
            <m:sub>
              <m:r>
                <m:t>11</m:t>
              </m:r>
            </m:sub>
            <m:sup>
              <m:r>
                <m:t>2</m:t>
              </m:r>
            </m:sup>
            <m:e>
              <m:r>
                <m:t>⋅</m:t>
              </m:r>
            </m:e>
          </m:nary>
          <m:sSup>
            <m:e>
              <m:r>
                <m:t>81</m:t>
              </m:r>
            </m:e>
            <m:sup>
              <m:r>
                <m:t>9</m:t>
              </m:r>
            </m:sup>
          </m:sSup>
          <m:r>
            <m:t>+</m:t>
          </m:r>
          <m:r>
            <m:t>⋯</m:t>
          </m:r>
          <m:r>
            <m:t>+</m:t>
          </m:r>
          <m:r>
            <m:t>11</m:t>
          </m:r>
          <m:r>
            <m:t>×</m:t>
          </m:r>
          <m:r>
            <m:t>81</m:t>
          </m:r>
          <m:r>
            <m:t>−</m:t>
          </m:r>
          <m:r>
            <m:t>1</m:t>
          </m:r>
        </m:oMath>
      </m:oMathPara>
    </w:p>
    <w:p>
      <w:pPr>
        <w:pStyle w:val="FirstParagraph"/>
      </w:pPr>
      <m:oMathPara>
        <m:oMathParaPr>
          <m:jc m:val="center"/>
        </m:oMathParaPr>
        <m:oMath>
          <m:r>
            <m:t>=</m:t>
          </m:r>
          <m:sSup>
            <m:e>
              <m:r>
                <m:t>81</m:t>
              </m:r>
            </m:e>
            <m:sup>
              <m:r>
                <m:t>11</m:t>
              </m:r>
            </m:sup>
          </m:sSup>
          <m:r>
            <m:t>−</m:t>
          </m:r>
          <m:nary>
            <m:naryPr>
              <m:chr m:val="C"/>
              <m:limLoc m:val="subSup"/>
              <m:subHide m:val="0"/>
              <m:supHide m:val="0"/>
            </m:naryPr>
            <m:sub>
              <m:r>
                <m:t>11</m:t>
              </m:r>
            </m:sub>
            <m:sup>
              <m:r>
                <m:t>1</m:t>
              </m:r>
            </m:sup>
            <m:e>
              <m:r>
                <m:t>⋅</m:t>
              </m:r>
            </m:e>
          </m:nary>
          <m:sSup>
            <m:e>
              <m:r>
                <m:t>81</m:t>
              </m:r>
            </m:e>
            <m:sup>
              <m:r>
                <m:t>10</m:t>
              </m:r>
            </m:sup>
          </m:sSup>
          <m:r>
            <m:t>+</m:t>
          </m:r>
          <m:nary>
            <m:naryPr>
              <m:chr m:val="C"/>
              <m:limLoc m:val="subSup"/>
              <m:subHide m:val="0"/>
              <m:supHide m:val="0"/>
            </m:naryPr>
            <m:sub>
              <m:r>
                <m:t>11</m:t>
              </m:r>
            </m:sub>
            <m:sup>
              <m:r>
                <m:t>2</m:t>
              </m:r>
            </m:sup>
            <m:e>
              <m:r>
                <m:t>⋅</m:t>
              </m:r>
            </m:e>
          </m:nary>
          <m:sSup>
            <m:e>
              <m:r>
                <m:t>81</m:t>
              </m:r>
            </m:e>
            <m:sup>
              <m:r>
                <m:t>9</m:t>
              </m:r>
            </m:sup>
          </m:sSup>
          <m:r>
            <m:t>+</m:t>
          </m:r>
          <m:r>
            <m:t>⋯</m:t>
          </m:r>
          <m:r>
            <m:t>+</m:t>
          </m:r>
          <m:r>
            <m:t>10</m:t>
          </m:r>
          <m:r>
            <m:t>×</m:t>
          </m:r>
          <m:r>
            <m:t>81</m:t>
          </m:r>
          <m:r>
            <m:t>+</m:t>
          </m:r>
          <m:r>
            <m:t>81</m:t>
          </m:r>
          <m:r>
            <m:t>−</m:t>
          </m:r>
          <m:r>
            <m:t>1</m:t>
          </m:r>
        </m:oMath>
      </m:oMathPara>
    </w:p>
    <w:p>
      <w:pPr>
        <w:pStyle w:val="FirstParagraph"/>
      </w:pPr>
      <m:oMathPara>
        <m:oMathParaPr>
          <m:jc m:val="center"/>
        </m:oMathParaPr>
        <m:oMath>
          <m:r>
            <m:t>=</m:t>
          </m:r>
          <m:sSup>
            <m:e>
              <m:r>
                <m:t>81</m:t>
              </m:r>
            </m:e>
            <m:sup>
              <m:r>
                <m:t>11</m:t>
              </m:r>
            </m:sup>
          </m:sSup>
          <m:r>
            <m:t>−</m:t>
          </m:r>
          <m:nary>
            <m:naryPr>
              <m:chr m:val="C"/>
              <m:limLoc m:val="subSup"/>
              <m:subHide m:val="0"/>
              <m:supHide m:val="0"/>
            </m:naryPr>
            <m:sub>
              <m:r>
                <m:t>11</m:t>
              </m:r>
            </m:sub>
            <m:sup>
              <m:r>
                <m:t>1</m:t>
              </m:r>
            </m:sup>
            <m:e>
              <m:r>
                <m:t>⋅</m:t>
              </m:r>
            </m:e>
          </m:nary>
          <m:sSup>
            <m:e>
              <m:r>
                <m:t>81</m:t>
              </m:r>
            </m:e>
            <m:sup>
              <m:r>
                <m:t>10</m:t>
              </m:r>
            </m:sup>
          </m:sSup>
          <m:r>
            <m:t>+</m:t>
          </m:r>
          <m:nary>
            <m:naryPr>
              <m:chr m:val="C"/>
              <m:limLoc m:val="subSup"/>
              <m:subHide m:val="0"/>
              <m:supHide m:val="0"/>
            </m:naryPr>
            <m:sub>
              <m:r>
                <m:t>11</m:t>
              </m:r>
            </m:sub>
            <m:sup>
              <m:r>
                <m:t>2</m:t>
              </m:r>
            </m:sup>
            <m:e>
              <m:r>
                <m:t>⋅</m:t>
              </m:r>
            </m:e>
          </m:nary>
          <m:sSup>
            <m:e>
              <m:r>
                <m:t>81</m:t>
              </m:r>
            </m:e>
            <m:sup>
              <m:r>
                <m:t>9</m:t>
              </m:r>
            </m:sup>
          </m:sSup>
          <m:r>
            <m:t>+</m:t>
          </m:r>
          <m:r>
            <m:t>⋯</m:t>
          </m:r>
          <m:r>
            <m:t>+</m:t>
          </m:r>
          <m:r>
            <m:t>10</m:t>
          </m:r>
          <m:r>
            <m:t>×</m:t>
          </m:r>
          <m:r>
            <m:t>81</m:t>
          </m:r>
          <m:r>
            <m:t>+</m:t>
          </m:r>
          <m:r>
            <m:t>80</m:t>
          </m:r>
        </m:oMath>
      </m:oMathPara>
    </w:p>
    <w:p>
      <w:pPr>
        <w:pStyle w:val="FirstParagraph"/>
      </w:pPr>
      <m:oMathPara>
        <m:oMathParaPr>
          <m:jc m:val="center"/>
        </m:oMathParaPr>
        <m:oMath>
          <m:r>
            <m:t>=</m:t>
          </m:r>
          <m:sSup>
            <m:e>
              <m:r>
                <m:t>81</m:t>
              </m:r>
            </m:e>
            <m:sup>
              <m:r>
                <m:t>11</m:t>
              </m:r>
            </m:sup>
          </m:sSup>
          <m:r>
            <m:t>−</m:t>
          </m:r>
          <m:nary>
            <m:naryPr>
              <m:chr m:val="C"/>
              <m:limLoc m:val="subSup"/>
              <m:subHide m:val="0"/>
              <m:supHide m:val="0"/>
            </m:naryPr>
            <m:sub>
              <m:r>
                <m:t>11</m:t>
              </m:r>
            </m:sub>
            <m:sup>
              <m:r>
                <m:t>1</m:t>
              </m:r>
            </m:sup>
            <m:e>
              <m:r>
                <m:t>⋅</m:t>
              </m:r>
            </m:e>
          </m:nary>
          <m:sSup>
            <m:e>
              <m:r>
                <m:t>81</m:t>
              </m:r>
            </m:e>
            <m:sup>
              <m:r>
                <m:t>10</m:t>
              </m:r>
            </m:sup>
          </m:sSup>
          <m:r>
            <m:t>+</m:t>
          </m:r>
          <m:nary>
            <m:naryPr>
              <m:chr m:val="C"/>
              <m:limLoc m:val="subSup"/>
              <m:subHide m:val="0"/>
              <m:supHide m:val="0"/>
            </m:naryPr>
            <m:sub>
              <m:r>
                <m:t>11</m:t>
              </m:r>
            </m:sub>
            <m:sup>
              <m:r>
                <m:t>2</m:t>
              </m:r>
            </m:sup>
            <m:e>
              <m:r>
                <m:t>⋅</m:t>
              </m:r>
            </m:e>
          </m:nary>
          <m:sSup>
            <m:e>
              <m:r>
                <m:t>81</m:t>
              </m:r>
            </m:e>
            <m:sup>
              <m:r>
                <m:t>9</m:t>
              </m:r>
            </m:sup>
          </m:sSup>
          <m:r>
            <m:t>+</m:t>
          </m:r>
          <m:r>
            <m:t>⋯</m:t>
          </m:r>
          <m:r>
            <m:t>+</m:t>
          </m:r>
          <m:r>
            <m:t>10</m:t>
          </m:r>
          <m:r>
            <m:t>×</m:t>
          </m:r>
          <m:r>
            <m:t>81</m:t>
          </m:r>
          <m:r>
            <m:t>+</m:t>
          </m:r>
          <m:r>
            <m:t>72</m:t>
          </m:r>
          <m:r>
            <m:t>+</m:t>
          </m:r>
          <m:r>
            <m:t>8</m:t>
          </m:r>
        </m:oMath>
      </m:oMathPara>
    </w:p>
    <w:p>
      <w:pPr>
        <w:pStyle w:val="FirstParagraph"/>
      </w:pPr>
      <m:oMath>
        <m:sSup>
          <m:e>
            <m:r>
              <m:t>81</m:t>
            </m:r>
          </m:e>
          <m:sup>
            <m:r>
              <m:t>11</m:t>
            </m:r>
          </m:sup>
        </m:sSup>
        <m:r>
          <m:t>−</m:t>
        </m:r>
        <m:nary>
          <m:naryPr>
            <m:chr m:val="C"/>
            <m:limLoc m:val="subSup"/>
            <m:subHide m:val="0"/>
            <m:supHide m:val="0"/>
          </m:naryPr>
          <m:sub>
            <m:r>
              <m:t>11</m:t>
            </m:r>
          </m:sub>
          <m:sup>
            <m:r>
              <m:t>1</m:t>
            </m:r>
          </m:sup>
          <m:e>
            <m:r>
              <m:t>⋅</m:t>
            </m:r>
          </m:e>
        </m:nary>
        <m:sSup>
          <m:e>
            <m:r>
              <m:t>81</m:t>
            </m:r>
          </m:e>
          <m:sup>
            <m:r>
              <m:t>10</m:t>
            </m:r>
          </m:sup>
        </m:sSup>
        <m:r>
          <m:t>+</m:t>
        </m:r>
        <m:nary>
          <m:naryPr>
            <m:chr m:val="C"/>
            <m:limLoc m:val="subSup"/>
            <m:subHide m:val="0"/>
            <m:supHide m:val="0"/>
          </m:naryPr>
          <m:sub>
            <m:r>
              <m:t>11</m:t>
            </m:r>
          </m:sub>
          <m:sup>
            <m:r>
              <m:t>2</m:t>
            </m:r>
          </m:sup>
          <m:e>
            <m:r>
              <m:t>⋅</m:t>
            </m:r>
          </m:e>
        </m:nary>
        <m:sSup>
          <m:e>
            <m:r>
              <m:t>81</m:t>
            </m:r>
          </m:e>
          <m:sup>
            <m:r>
              <m:t>9</m:t>
            </m:r>
          </m:sup>
        </m:sSup>
        <m:r>
          <m:t>+</m:t>
        </m:r>
        <m:r>
          <m:t>⋯</m:t>
        </m:r>
        <m:r>
          <m:t>+</m:t>
        </m:r>
        <m:r>
          <m:t>10</m:t>
        </m:r>
        <m:r>
          <m:t>×</m:t>
        </m:r>
        <m:r>
          <m:t>81</m:t>
        </m:r>
        <m:r>
          <m:t>+</m:t>
        </m:r>
        <m:r>
          <m:t>72</m:t>
        </m:r>
      </m:oMath>
      <w:r>
        <w:t xml:space="preserve">可以被9整除，</w:t>
      </w:r>
    </w:p>
    <w:p>
      <w:pPr>
        <w:pStyle w:val="BodyText"/>
      </w:pPr>
      <w:r>
        <w:t xml:space="preserve">所以</w:t>
      </w:r>
      <m:oMath>
        <m:sSup>
          <m:e>
            <m:r>
              <m:t>80</m:t>
            </m:r>
          </m:e>
          <m:sup>
            <m:r>
              <m:t>11</m:t>
            </m:r>
          </m:sup>
        </m:sSup>
      </m:oMath>
      <w:r>
        <w:t xml:space="preserve">被9除的余数为8.</w:t>
      </w:r>
    </w:p>
    <w:p>
      <w:pPr>
        <w:pStyle w:val="BodyText"/>
      </w:pPr>
      <w:r>
        <w:t xml:space="preserve">故选：C.</w:t>
      </w:r>
    </w:p>
    <w:p>
      <w:pPr>
        <w:pStyle w:val="BodyText"/>
      </w:pPr>
      <w:r>
        <w:t xml:space="preserve">【点睛】</w:t>
      </w:r>
    </w:p>
    <w:p>
      <w:pPr>
        <w:pStyle w:val="BodyText"/>
      </w:pPr>
      <w:r>
        <w:t xml:space="preserve">本题考查利用二项式定理解决余数问题，将原式变形为</w:t>
      </w:r>
      <m:oMath>
        <m:sSup>
          <m:e>
            <m:d>
              <m:dPr>
                <m:begChr m:val="("/>
                <m:endChr m:val=")"/>
                <m:grow/>
              </m:dPr>
              <m:e>
                <m:r>
                  <m:t>81</m:t>
                </m:r>
                <m:r>
                  <m:t>−</m:t>
                </m:r>
                <m:r>
                  <m:t>1</m:t>
                </m:r>
              </m:e>
            </m:d>
          </m:e>
          <m:sup>
            <m:r>
              <m:t>11</m:t>
            </m:r>
          </m:sup>
        </m:sSup>
      </m:oMath>
      <w:r>
        <w:t xml:space="preserve">是本题的解题关键，属于中档题.</w:t>
      </w:r>
    </w:p>
    <w:p>
      <w:pPr>
        <w:pStyle w:val="BodyText"/>
      </w:pPr>
      <w:r>
        <w:t xml:space="preserve">．B</w:t>
      </w:r>
    </w:p>
    <w:p>
      <w:pPr>
        <w:pStyle w:val="BodyText"/>
      </w:pPr>
      <w:r>
        <w:t xml:space="preserve">【分析】</w:t>
      </w:r>
    </w:p>
    <w:p>
      <w:pPr>
        <w:pStyle w:val="BodyText"/>
      </w:pPr>
      <w:r>
        <w:t xml:space="preserve">利用捆绑法列出式子即可求出.</w:t>
      </w:r>
    </w:p>
    <w:p>
      <w:pPr>
        <w:pStyle w:val="BodyText"/>
      </w:pPr>
      <w:r>
        <w:t xml:space="preserve">【详解】</w:t>
      </w:r>
    </w:p>
    <w:p>
      <w:pPr>
        <w:pStyle w:val="BodyText"/>
      </w:pPr>
      <m:oMath>
        <m:r>
          <m:t>∵</m:t>
        </m:r>
      </m:oMath>
      <w:r>
        <w:t xml:space="preserve">甲、乙两位同学要相邻，</w:t>
      </w:r>
      <m:oMath>
        <m:r>
          <m:t>∴</m:t>
        </m:r>
      </m:oMath>
      <w:r>
        <w:t xml:space="preserve">一共为</w:t>
      </w:r>
      <w:r>
        <w:t xml:space="preserve">$\mathrm A_{2}^{2} {\it \; }\cdot \mathrm A_{5}^{5} =240$</w:t>
      </w:r>
      <w:r>
        <w:t xml:space="preserve">种.</w:t>
      </w:r>
    </w:p>
    <w:p>
      <w:pPr>
        <w:pStyle w:val="BodyText"/>
      </w:pPr>
      <w:r>
        <w:t xml:space="preserve">故选：B．</w:t>
      </w:r>
    </w:p>
    <w:p>
      <w:pPr>
        <w:pStyle w:val="BodyText"/>
      </w:pPr>
      <w:r>
        <w:t xml:space="preserve">．C</w:t>
      </w:r>
    </w:p>
    <w:p>
      <w:pPr>
        <w:pStyle w:val="BodyText"/>
      </w:pPr>
      <w:r>
        <w:t xml:space="preserve">【分析】</w:t>
      </w:r>
    </w:p>
    <w:p>
      <w:pPr>
        <w:pStyle w:val="BodyText"/>
      </w:pPr>
      <w:r>
        <w:t xml:space="preserve">先排甲，再将丙、丁捆绑在一起当一个元素排，再排乙、戊.</w:t>
      </w:r>
    </w:p>
    <w:p>
      <w:pPr>
        <w:pStyle w:val="BodyText"/>
      </w:pPr>
      <w:r>
        <w:t xml:space="preserve">【详解】</w:t>
      </w:r>
    </w:p>
    <w:p>
      <w:pPr>
        <w:pStyle w:val="BodyText"/>
      </w:pPr>
      <w:r>
        <w:t xml:space="preserve">当甲排在第一位时，共有</w:t>
      </w:r>
      <m:oMath>
        <m:sSubSup>
          <m:e>
            <m:r>
              <m:rPr>
                <m:sty m:val="p"/>
              </m:rPr>
              <m:t>A</m:t>
            </m:r>
          </m:e>
          <m:sub>
            <m:r>
              <m:t>3</m:t>
            </m:r>
          </m:sub>
          <m:sup>
            <m:r>
              <m:t>3</m:t>
            </m:r>
          </m:sup>
        </m:sSubSup>
        <m:sSubSup>
          <m:e>
            <m:r>
              <m:rPr>
                <m:sty m:val="p"/>
              </m:rPr>
              <m:t>A</m:t>
            </m:r>
          </m:e>
          <m:sub>
            <m:r>
              <m:t>2</m:t>
            </m:r>
          </m:sub>
          <m:sup>
            <m:r>
              <m:t>2</m:t>
            </m:r>
          </m:sup>
        </m:sSubSup>
        <m:r>
          <m:t>=</m:t>
        </m:r>
        <m:r>
          <m:t>12</m:t>
        </m:r>
      </m:oMath>
      <w:r>
        <w:t xml:space="preserve">种发言顺序，</w:t>
      </w:r>
    </w:p>
    <w:p>
      <w:pPr>
        <w:pStyle w:val="BodyText"/>
      </w:pPr>
      <w:r>
        <w:t xml:space="preserve">当甲排在第二位时，共有</w:t>
      </w:r>
      <m:oMath>
        <m:sSubSup>
          <m:e>
            <m:r>
              <m:rPr>
                <m:sty m:val="p"/>
              </m:rPr>
              <m:t>C</m:t>
            </m:r>
          </m:e>
          <m:sub>
            <m:r>
              <m:t>2</m:t>
            </m:r>
          </m:sub>
          <m:sup>
            <m:r>
              <m:t>1</m:t>
            </m:r>
          </m:sup>
        </m:sSubSup>
        <m:sSubSup>
          <m:e>
            <m:r>
              <m:rPr>
                <m:sty m:val="p"/>
              </m:rPr>
              <m:t>A</m:t>
            </m:r>
          </m:e>
          <m:sub>
            <m:r>
              <m:t>2</m:t>
            </m:r>
          </m:sub>
          <m:sup>
            <m:r>
              <m:t>2</m:t>
            </m:r>
          </m:sup>
        </m:sSubSup>
        <m:sSubSup>
          <m:e>
            <m:r>
              <m:rPr>
                <m:sty m:val="p"/>
              </m:rPr>
              <m:t>A</m:t>
            </m:r>
          </m:e>
          <m:sub>
            <m:r>
              <m:t>2</m:t>
            </m:r>
          </m:sub>
          <m:sup>
            <m:r>
              <m:t>2</m:t>
            </m:r>
          </m:sup>
        </m:sSubSup>
        <m:r>
          <m:t>=</m:t>
        </m:r>
        <m:r>
          <m:t>8</m:t>
        </m:r>
      </m:oMath>
      <w:r>
        <w:t xml:space="preserve">种发言顺序，</w:t>
      </w:r>
    </w:p>
    <w:p>
      <w:pPr>
        <w:pStyle w:val="BodyText"/>
      </w:pPr>
      <w:r>
        <w:t xml:space="preserve">所以一共有</w:t>
      </w:r>
      <m:oMath>
        <m:r>
          <m:t>12</m:t>
        </m:r>
        <m:r>
          <m:t>+</m:t>
        </m:r>
        <m:r>
          <m:t>8</m:t>
        </m:r>
        <m:r>
          <m:t>=</m:t>
        </m:r>
        <m:r>
          <m:t>20</m:t>
        </m:r>
      </m:oMath>
      <w:r>
        <w:t xml:space="preserve">种不同的发言顺序.</w:t>
      </w:r>
    </w:p>
    <w:p>
      <w:pPr>
        <w:pStyle w:val="BodyText"/>
      </w:pPr>
      <w:r>
        <w:t xml:space="preserve">故选：C.</w:t>
      </w:r>
    </w:p>
    <w:p>
      <w:pPr>
        <w:pStyle w:val="BodyText"/>
      </w:pPr>
      <w:r>
        <w:t xml:space="preserve">【点睛】</w:t>
      </w:r>
    </w:p>
    <w:p>
      <w:pPr>
        <w:pStyle w:val="BodyText"/>
      </w:pPr>
      <w:r>
        <w:t xml:space="preserve">方法点睛：本题主要考查排列的应用，属于中档题.常见排列数的求法为：</w:t>
      </w:r>
    </w:p>
    <w:p>
      <w:pPr>
        <w:pStyle w:val="BodyText"/>
      </w:pPr>
      <w:r>
        <w:t xml:space="preserve">（1）相邻问题采取</w:t>
      </w:r>
      <w:r>
        <w:t xml:space="preserve">“</w:t>
      </w:r>
      <w:r>
        <w:t xml:space="preserve">捆绑法</w:t>
      </w:r>
      <w:r>
        <w:t xml:space="preserve">”</w:t>
      </w:r>
      <w:r>
        <w:t xml:space="preserve">；</w:t>
      </w:r>
    </w:p>
    <w:p>
      <w:pPr>
        <w:pStyle w:val="BodyText"/>
      </w:pPr>
      <w:r>
        <w:t xml:space="preserve">（2）不相邻问题采取</w:t>
      </w:r>
      <w:r>
        <w:t xml:space="preserve">“</w:t>
      </w:r>
      <w:r>
        <w:t xml:space="preserve">插空法</w:t>
      </w:r>
      <w:r>
        <w:t xml:space="preserve">”</w:t>
      </w:r>
      <w:r>
        <w:t xml:space="preserve">；</w:t>
      </w:r>
    </w:p>
    <w:p>
      <w:pPr>
        <w:pStyle w:val="BodyText"/>
      </w:pPr>
      <w:r>
        <w:t xml:space="preserve">（3）有限制元素采取</w:t>
      </w:r>
      <w:r>
        <w:t xml:space="preserve">“</w:t>
      </w:r>
      <w:r>
        <w:t xml:space="preserve">优先法</w:t>
      </w:r>
      <w:r>
        <w:t xml:space="preserve">”</w:t>
      </w:r>
      <w:r>
        <w:t xml:space="preserve">；</w:t>
      </w:r>
    </w:p>
    <w:p>
      <w:pPr>
        <w:pStyle w:val="BodyText"/>
      </w:pPr>
      <w:r>
        <w:t xml:space="preserve">（4）特殊元素顺序确定问题，先让所有元素全排列，然后除以有限制元素的全排列数.</w:t>
      </w:r>
    </w:p>
    <w:p>
      <w:pPr>
        <w:pStyle w:val="BodyText"/>
      </w:pPr>
      <w:r>
        <w:t xml:space="preserve">．24</w:t>
      </w:r>
    </w:p>
    <w:p>
      <w:pPr>
        <w:pStyle w:val="BodyText"/>
      </w:pPr>
      <w:r>
        <w:t xml:space="preserve">【分析】</w:t>
      </w:r>
    </w:p>
    <w:p>
      <w:pPr>
        <w:pStyle w:val="BodyText"/>
      </w:pPr>
      <w:r>
        <w:t xml:space="preserve">先安排</w:t>
      </w:r>
      <m:oMath>
        <m:r>
          <m:t>A</m:t>
        </m:r>
      </m:oMath>
      <w:r>
        <w:t xml:space="preserve">有</w:t>
      </w:r>
      <m:oMath>
        <m:sSubSup>
          <m:e>
            <m:r>
              <m:rPr>
                <m:sty m:val="p"/>
              </m:rPr>
              <m:t>C</m:t>
            </m:r>
          </m:e>
          <m:sub>
            <m:r>
              <m:t>2</m:t>
            </m:r>
          </m:sub>
          <m:sup>
            <m:r>
              <m:t>1</m:t>
            </m:r>
          </m:sup>
        </m:sSubSup>
      </m:oMath>
      <w:r>
        <w:t xml:space="preserve">种，再安排</w:t>
      </w:r>
      <m:oMath>
        <m:r>
          <m:t>B</m:t>
        </m:r>
      </m:oMath>
      <w:r>
        <w:t xml:space="preserve">和</w:t>
      </w:r>
      <m:oMath>
        <m:r>
          <m:t>C</m:t>
        </m:r>
      </m:oMath>
      <w:r>
        <w:t xml:space="preserve">有</w:t>
      </w:r>
      <m:oMath>
        <m:sSubSup>
          <m:e>
            <m:r>
              <m:rPr>
                <m:sty m:val="p"/>
              </m:rPr>
              <m:t>C</m:t>
            </m:r>
          </m:e>
          <m:sub>
            <m:r>
              <m:t>3</m:t>
            </m:r>
          </m:sub>
          <m:sup>
            <m:r>
              <m:t>1</m:t>
            </m:r>
          </m:sup>
        </m:sSubSup>
        <m:sSubSup>
          <m:e>
            <m:r>
              <m:rPr>
                <m:sty m:val="p"/>
              </m:rPr>
              <m:t>A</m:t>
            </m:r>
          </m:e>
          <m:sub>
            <m:r>
              <m:t>2</m:t>
            </m:r>
          </m:sub>
          <m:sup>
            <m:r>
              <m:t>2</m:t>
            </m:r>
          </m:sup>
        </m:sSubSup>
      </m:oMath>
      <w:r>
        <w:t xml:space="preserve">种，最后其余2为同学有</w:t>
      </w:r>
      <m:oMath>
        <m:sSubSup>
          <m:e>
            <m:r>
              <m:rPr>
                <m:sty m:val="p"/>
              </m:rPr>
              <m:t>A</m:t>
            </m:r>
          </m:e>
          <m:sub>
            <m:r>
              <m:t>2</m:t>
            </m:r>
          </m:sub>
          <m:sup>
            <m:r>
              <m:t>2</m:t>
            </m:r>
          </m:sup>
        </m:sSubSup>
      </m:oMath>
      <w:r>
        <w:t xml:space="preserve">种，由分步计数原理可得答案.</w:t>
      </w:r>
    </w:p>
    <w:p>
      <w:pPr>
        <w:pStyle w:val="BodyText"/>
      </w:pPr>
      <w:r>
        <w:t xml:space="preserve">【详解】</w:t>
      </w:r>
    </w:p>
    <w:p>
      <w:pPr>
        <w:pStyle w:val="BodyText"/>
      </w:pPr>
      <w:r>
        <w:t xml:space="preserve">由</w:t>
      </w:r>
      <m:oMath>
        <m:r>
          <m:t>A</m:t>
        </m:r>
      </m:oMath>
      <w:r>
        <w:t xml:space="preserve">同学只能在第一或最后一个答题，则</w:t>
      </w:r>
      <m:oMath>
        <m:r>
          <m:t>A</m:t>
        </m:r>
      </m:oMath>
      <w:r>
        <w:t xml:space="preserve">同学的答题位次有</w:t>
      </w:r>
      <m:oMath>
        <m:sSubSup>
          <m:e>
            <m:r>
              <m:rPr>
                <m:sty m:val="p"/>
              </m:rPr>
              <m:t>C</m:t>
            </m:r>
          </m:e>
          <m:sub>
            <m:r>
              <m:t>2</m:t>
            </m:r>
          </m:sub>
          <m:sup>
            <m:r>
              <m:t>1</m:t>
            </m:r>
          </m:sup>
        </m:sSubSup>
      </m:oMath>
      <w:r>
        <w:t xml:space="preserve">种</w:t>
      </w:r>
    </w:p>
    <w:p>
      <w:pPr>
        <w:pStyle w:val="BodyText"/>
      </w:pPr>
      <m:oMath>
        <m:r>
          <m:t>B</m:t>
        </m:r>
      </m:oMath>
      <w:r>
        <w:t xml:space="preserve">和</w:t>
      </w:r>
      <m:oMath>
        <m:r>
          <m:t>C</m:t>
        </m:r>
      </m:oMath>
      <w:r>
        <w:t xml:space="preserve">同学则必须相邻顺序答题，则</w:t>
      </w:r>
      <m:oMath>
        <m:r>
          <m:t>B</m:t>
        </m:r>
      </m:oMath>
      <w:r>
        <w:t xml:space="preserve">和</w:t>
      </w:r>
      <m:oMath>
        <m:r>
          <m:t>C</m:t>
        </m:r>
      </m:oMath>
      <w:r>
        <w:t xml:space="preserve">相邻的选法有</w:t>
      </w:r>
      <m:oMath>
        <m:sSubSup>
          <m:e>
            <m:r>
              <m:rPr>
                <m:sty m:val="p"/>
              </m:rPr>
              <m:t>C</m:t>
            </m:r>
          </m:e>
          <m:sub>
            <m:r>
              <m:t>3</m:t>
            </m:r>
          </m:sub>
          <m:sup>
            <m:r>
              <m:t>1</m:t>
            </m:r>
          </m:sup>
        </m:sSubSup>
        <m:sSubSup>
          <m:e>
            <m:r>
              <m:rPr>
                <m:sty m:val="p"/>
              </m:rPr>
              <m:t>A</m:t>
            </m:r>
          </m:e>
          <m:sub>
            <m:r>
              <m:t>2</m:t>
            </m:r>
          </m:sub>
          <m:sup>
            <m:r>
              <m:t>2</m:t>
            </m:r>
          </m:sup>
        </m:sSubSup>
      </m:oMath>
      <w:r>
        <w:t xml:space="preserve">种</w:t>
      </w:r>
    </w:p>
    <w:p>
      <w:pPr>
        <w:pStyle w:val="BodyText"/>
      </w:pPr>
      <w:r>
        <w:t xml:space="preserve">其余2位同学有</w:t>
      </w:r>
      <m:oMath>
        <m:sSubSup>
          <m:e>
            <m:r>
              <m:rPr>
                <m:sty m:val="p"/>
              </m:rPr>
              <m:t>A</m:t>
            </m:r>
          </m:e>
          <m:sub>
            <m:r>
              <m:t>2</m:t>
            </m:r>
          </m:sub>
          <m:sup>
            <m:r>
              <m:t>2</m:t>
            </m:r>
          </m:sup>
        </m:sSubSup>
      </m:oMath>
      <w:r>
        <w:t xml:space="preserve">种</w:t>
      </w:r>
    </w:p>
    <w:p>
      <w:pPr>
        <w:pStyle w:val="BodyText"/>
      </w:pPr>
      <w:r>
        <w:t xml:space="preserve">则不同的答题顺序编排方法的种数为</w:t>
      </w:r>
      <m:oMath>
        <m:sSubSup>
          <m:e>
            <m:r>
              <m:rPr>
                <m:sty m:val="p"/>
              </m:rPr>
              <m:t>C</m:t>
            </m:r>
          </m:e>
          <m:sub>
            <m:r>
              <m:t>2</m:t>
            </m:r>
          </m:sub>
          <m:sup>
            <m:r>
              <m:t>1</m:t>
            </m:r>
          </m:sup>
        </m:sSubSup>
      </m:oMath>
      <m:oMath>
        <m:sSubSup>
          <m:e>
            <m:r>
              <m:rPr>
                <m:sty m:val="p"/>
              </m:rPr>
              <m:t>C</m:t>
            </m:r>
          </m:e>
          <m:sub>
            <m:r>
              <m:t>3</m:t>
            </m:r>
          </m:sub>
          <m:sup>
            <m:r>
              <m:t>1</m:t>
            </m:r>
          </m:sup>
        </m:sSubSup>
        <m:sSubSup>
          <m:e>
            <m:r>
              <m:rPr>
                <m:sty m:val="p"/>
              </m:rPr>
              <m:t>A</m:t>
            </m:r>
          </m:e>
          <m:sub>
            <m:r>
              <m:t>2</m:t>
            </m:r>
          </m:sub>
          <m:sup>
            <m:r>
              <m:t>2</m:t>
            </m:r>
          </m:sup>
        </m:sSubSup>
      </m:oMath>
      <m:oMath>
        <m:sSubSup>
          <m:e>
            <m:r>
              <m:rPr>
                <m:sty m:val="p"/>
              </m:rPr>
              <m:t>A</m:t>
            </m:r>
          </m:e>
          <m:sub>
            <m:r>
              <m:t>2</m:t>
            </m:r>
          </m:sub>
          <m:sup>
            <m:r>
              <m:t>2</m:t>
            </m:r>
          </m:sup>
        </m:sSubSup>
        <m:r>
          <m:t>=</m:t>
        </m:r>
        <m:r>
          <m:t>24</m:t>
        </m:r>
      </m:oMath>
      <w:r>
        <w:t xml:space="preserve">种.</w:t>
      </w:r>
    </w:p>
    <w:p>
      <w:pPr>
        <w:pStyle w:val="BodyText"/>
      </w:pPr>
      <w:r>
        <w:t xml:space="preserve">故答案为：24</w:t>
      </w:r>
    </w:p>
    <w:p>
      <w:pPr>
        <w:pStyle w:val="BodyText"/>
      </w:pPr>
      <w:r>
        <w:t xml:space="preserve">．D</w:t>
      </w:r>
    </w:p>
    <w:p>
      <w:pPr>
        <w:pStyle w:val="BodyText"/>
      </w:pPr>
      <w:r>
        <w:t xml:space="preserve">【分析】</w:t>
      </w:r>
    </w:p>
    <w:p>
      <w:pPr>
        <w:pStyle w:val="BodyText"/>
      </w:pPr>
      <w:r>
        <w:t xml:space="preserve">将连中的三枪看作一枪与另一枪一起可表达为</w:t>
      </w:r>
      <w:r>
        <w:t xml:space="preserve">“</w:t>
      </w:r>
      <w:r>
        <w:t xml:space="preserve">射6枪其中有2枪命中且不连中</w:t>
      </w:r>
      <w:r>
        <w:t xml:space="preserve">”</w:t>
      </w:r>
      <w:r>
        <w:t xml:space="preserve">的可能情况种数，即在未中的4枪中插空即可求种数.</w:t>
      </w:r>
    </w:p>
    <w:p>
      <w:pPr>
        <w:pStyle w:val="BodyText"/>
      </w:pPr>
      <w:r>
        <w:t xml:space="preserve">【详解】</w:t>
      </w:r>
    </w:p>
    <w:p>
      <w:pPr>
        <w:pStyle w:val="BodyText"/>
      </w:pPr>
      <w:r>
        <w:t xml:space="preserve">、连中的三枪看作一枪与另一命中的枪作排列：</w:t>
      </w:r>
      <m:oMath>
        <m:sSubSup>
          <m:e>
            <m:r>
              <m:rPr>
                <m:sty m:val="p"/>
              </m:rPr>
              <m:t>A</m:t>
            </m:r>
          </m:e>
          <m:sub>
            <m:r>
              <m:t>2</m:t>
            </m:r>
          </m:sub>
          <m:sup>
            <m:r>
              <m:t>2</m:t>
            </m:r>
          </m:sup>
        </m:sSubSup>
      </m:oMath>
      <w:r>
        <w:t xml:space="preserve">种，</w:t>
      </w:r>
    </w:p>
    <w:p>
      <w:pPr>
        <w:pStyle w:val="BodyText"/>
      </w:pPr>
      <w:r>
        <w:t xml:space="preserve">、将未中的四枪形成的5个间隔任取2个作为上述两枪的位置：</w:t>
      </w:r>
      <m:oMath>
        <m:sSubSup>
          <m:e>
            <m:r>
              <m:rPr>
                <m:sty m:val="p"/>
              </m:rPr>
              <m:t>C</m:t>
            </m:r>
          </m:e>
          <m:sub>
            <m:r>
              <m:t>5</m:t>
            </m:r>
          </m:sub>
          <m:sup>
            <m:r>
              <m:t>2</m:t>
            </m:r>
          </m:sup>
        </m:sSubSup>
      </m:oMath>
      <w:r>
        <w:t xml:space="preserve">种，</w:t>
      </w:r>
    </w:p>
    <w:p>
      <w:pPr>
        <w:pStyle w:val="BodyText"/>
      </w:pPr>
      <m:oMath>
        <m:r>
          <m:rPr>
            <m:sty m:val="p"/>
          </m:rPr>
          <m:t>∴</m:t>
        </m:r>
      </m:oMath>
      <w:r>
        <w:t xml:space="preserve">总共有</w:t>
      </w:r>
      <m:oMath>
        <m:sSubSup>
          <m:e>
            <m:r>
              <m:rPr>
                <m:sty m:val="p"/>
              </m:rPr>
              <m:t>A</m:t>
            </m:r>
          </m:e>
          <m:sub>
            <m:r>
              <m:t>2</m:t>
            </m:r>
          </m:sub>
          <m:sup>
            <m:r>
              <m:t>2</m:t>
            </m:r>
          </m:sup>
        </m:sSubSup>
        <m:sSubSup>
          <m:e>
            <m:r>
              <m:rPr>
                <m:sty m:val="p"/>
              </m:rPr>
              <m:t>C</m:t>
            </m:r>
          </m:e>
          <m:sub>
            <m:r>
              <m:t>5</m:t>
            </m:r>
          </m:sub>
          <m:sup>
            <m:r>
              <m:t>2</m:t>
            </m:r>
          </m:sup>
        </m:sSubSup>
        <m:r>
          <m:t>=</m:t>
        </m:r>
        <m:r>
          <m:t>20</m:t>
        </m:r>
      </m:oMath>
      <w:r>
        <w:t xml:space="preserve">种.</w:t>
      </w:r>
    </w:p>
    <w:p>
      <w:pPr>
        <w:pStyle w:val="BodyText"/>
      </w:pPr>
      <w:r>
        <w:t xml:space="preserve">故选：D</w:t>
      </w:r>
    </w:p>
    <w:p>
      <w:pPr>
        <w:pStyle w:val="BodyText"/>
      </w:pPr>
      <w:r>
        <w:t xml:space="preserve">．B</w:t>
      </w:r>
    </w:p>
    <w:p>
      <w:pPr>
        <w:pStyle w:val="BodyText"/>
      </w:pPr>
      <w:r>
        <w:t xml:space="preserve">【分析】</w:t>
      </w:r>
    </w:p>
    <w:p>
      <w:pPr>
        <w:pStyle w:val="BodyText"/>
      </w:pPr>
      <w:r>
        <w:t xml:space="preserve">利用插空法可求不同的安排方式的总数.</w:t>
      </w:r>
    </w:p>
    <w:p>
      <w:pPr>
        <w:pStyle w:val="BodyText"/>
      </w:pPr>
      <w:r>
        <w:t xml:space="preserve">【详解】</w:t>
      </w:r>
    </w:p>
    <w:p>
      <w:pPr>
        <w:pStyle w:val="BodyText"/>
      </w:pPr>
      <w:r>
        <w:t xml:space="preserve">6间空教室，有3个空教室不使用，故可把作为检查项目的教室插入3个不使用的教室之间，故所有不同的安排方式的总数为</w:t>
      </w:r>
      <m:oMath>
        <m:sSubSup>
          <m:e>
            <m:r>
              <m:rPr>
                <m:sty m:val="p"/>
              </m:rPr>
              <m:t>A</m:t>
            </m:r>
          </m:e>
          <m:sub>
            <m:r>
              <m:t>4</m:t>
            </m:r>
          </m:sub>
          <m:sup>
            <m:r>
              <m:t>3</m:t>
            </m:r>
          </m:sup>
        </m:sSubSup>
        <m:r>
          <m:t>=</m:t>
        </m:r>
        <m:r>
          <m:t>24</m:t>
        </m:r>
      </m:oMath>
      <w:r>
        <w:t xml:space="preserve">.</w:t>
      </w:r>
    </w:p>
    <w:p>
      <w:pPr>
        <w:pStyle w:val="BodyText"/>
      </w:pPr>
      <w:r>
        <w:t xml:space="preserve">故选：B.</w:t>
      </w:r>
    </w:p>
    <w:p>
      <w:pPr>
        <w:pStyle w:val="BodyText"/>
      </w:pPr>
      <w:r>
        <w:t xml:space="preserve">．1440</w:t>
      </w:r>
    </w:p>
    <w:p>
      <w:pPr>
        <w:pStyle w:val="BodyText"/>
      </w:pPr>
      <w:r>
        <w:t xml:space="preserve">【分析】</w:t>
      </w:r>
    </w:p>
    <w:p>
      <w:pPr>
        <w:pStyle w:val="BodyText"/>
      </w:pPr>
      <w:r>
        <w:t xml:space="preserve">先将5名大人全排列，将两个小孩再依条件插空，不插两边，可得答案.</w:t>
      </w:r>
    </w:p>
    <w:p>
      <w:pPr>
        <w:pStyle w:val="BodyText"/>
      </w:pPr>
      <w:r>
        <w:t xml:space="preserve">【详解】</w:t>
      </w:r>
    </w:p>
    <w:p>
      <w:pPr>
        <w:pStyle w:val="BodyText"/>
      </w:pPr>
      <w:r>
        <w:t xml:space="preserve">先让5名大人全排列，有</w:t>
      </w:r>
      <m:oMath>
        <m:sSubSup>
          <m:e>
            <m:r>
              <m:rPr>
                <m:sty m:val="p"/>
              </m:rPr>
              <m:t>A</m:t>
            </m:r>
          </m:e>
          <m:sub>
            <m:r>
              <m:t>5</m:t>
            </m:r>
          </m:sub>
          <m:sup>
            <m:r>
              <m:t>5</m:t>
            </m:r>
          </m:sup>
        </m:sSubSup>
      </m:oMath>
      <w:r>
        <w:t xml:space="preserve">种排法，两个小孩再依条件插空，有</w:t>
      </w:r>
      <m:oMath>
        <m:sSubSup>
          <m:e>
            <m:r>
              <m:rPr>
                <m:sty m:val="p"/>
              </m:rPr>
              <m:t>A</m:t>
            </m:r>
          </m:e>
          <m:sub>
            <m:r>
              <m:t>4</m:t>
            </m:r>
          </m:sub>
          <m:sup>
            <m:r>
              <m:t>2</m:t>
            </m:r>
          </m:sup>
        </m:sSubSup>
      </m:oMath>
      <w:r>
        <w:t xml:space="preserve">种方法，</w:t>
      </w:r>
    </w:p>
    <w:p>
      <w:pPr>
        <w:pStyle w:val="BodyText"/>
      </w:pPr>
      <w:r>
        <w:t xml:space="preserve">故共有</w:t>
      </w:r>
      <m:oMath>
        <m:sSubSup>
          <m:e>
            <m:r>
              <m:rPr>
                <m:sty m:val="p"/>
              </m:rPr>
              <m:t>A</m:t>
            </m:r>
          </m:e>
          <m:sub>
            <m:r>
              <m:t>5</m:t>
            </m:r>
          </m:sub>
          <m:sup>
            <m:r>
              <m:t>5</m:t>
            </m:r>
          </m:sup>
        </m:sSubSup>
        <m:sSubSup>
          <m:e>
            <m:r>
              <m:rPr>
                <m:sty m:val="p"/>
              </m:rPr>
              <m:t>A</m:t>
            </m:r>
          </m:e>
          <m:sub>
            <m:r>
              <m:t>4</m:t>
            </m:r>
          </m:sub>
          <m:sup>
            <m:r>
              <m:t>2</m:t>
            </m:r>
          </m:sup>
        </m:sSubSup>
      </m:oMath>
      <w:r>
        <w:t xml:space="preserve">=1440种排法．故答案为：1440</w:t>
      </w:r>
    </w:p>
    <w:p>
      <w:pPr>
        <w:pStyle w:val="BodyText"/>
      </w:pPr>
      <w:r>
        <w:t xml:space="preserve">．</w:t>
      </w:r>
      <m:oMath>
        <m:r>
          <m:t>12</m:t>
        </m:r>
      </m:oMath>
    </w:p>
    <w:p>
      <w:pPr>
        <w:pStyle w:val="BodyText"/>
      </w:pPr>
      <w:r>
        <w:t xml:space="preserve">【分析】</w:t>
      </w:r>
    </w:p>
    <w:p>
      <w:pPr>
        <w:pStyle w:val="BodyText"/>
      </w:pPr>
      <w:r>
        <w:t xml:space="preserve">先排符号</w:t>
      </w:r>
      <w:r>
        <w:t xml:space="preserve">“</w:t>
      </w:r>
      <w:r>
        <w:t xml:space="preserve">＋</w:t>
      </w:r>
      <w:r>
        <w:t xml:space="preserve">”</w:t>
      </w:r>
      <w:r>
        <w:t xml:space="preserve">“</w:t>
      </w:r>
      <w:r>
        <w:t xml:space="preserve">－</w:t>
      </w:r>
      <w:r>
        <w:t xml:space="preserve">”</w:t>
      </w:r>
      <w:r>
        <w:t xml:space="preserve">，有</w:t>
      </w:r>
      <m:oMath>
        <m:sSubSup>
          <m:e>
            <m:r>
              <m:rPr>
                <m:sty m:val="p"/>
              </m:rPr>
              <m:t>A</m:t>
            </m:r>
          </m:e>
          <m:sub>
            <m:r>
              <m:t>2</m:t>
            </m:r>
          </m:sub>
          <m:sup>
            <m:r>
              <m:t>2</m:t>
            </m:r>
          </m:sup>
        </m:sSubSup>
      </m:oMath>
      <w:r>
        <w:t xml:space="preserve">种再将数字</w:t>
      </w:r>
      <m:oMath>
        <m:r>
          <m:t>1</m:t>
        </m:r>
      </m:oMath>
      <w:r>
        <w:t xml:space="preserve">，</w:t>
      </w:r>
      <m:oMath>
        <m:r>
          <m:t>2</m:t>
        </m:r>
      </m:oMath>
      <w:r>
        <w:t xml:space="preserve">，</w:t>
      </w:r>
      <m:oMath>
        <m:r>
          <m:t>3</m:t>
        </m:r>
      </m:oMath>
      <w:r>
        <w:t xml:space="preserve"> </w:t>
      </w:r>
      <w:r>
        <w:t xml:space="preserve">“</w:t>
      </w:r>
      <w:r>
        <w:t xml:space="preserve">插空</w:t>
      </w:r>
      <w:r>
        <w:t xml:space="preserve">”</w:t>
      </w:r>
      <w:r>
        <w:t xml:space="preserve">，即可求解.</w:t>
      </w:r>
    </w:p>
    <w:p>
      <w:pPr>
        <w:pStyle w:val="BodyText"/>
      </w:pPr>
      <w:r>
        <w:t xml:space="preserve">【详解】</w:t>
      </w:r>
    </w:p>
    <w:p>
      <w:pPr>
        <w:pStyle w:val="BodyText"/>
      </w:pPr>
      <w:r>
        <w:t xml:space="preserve">先排符号</w:t>
      </w:r>
      <w:r>
        <w:t xml:space="preserve">“</w:t>
      </w:r>
      <w:r>
        <w:t xml:space="preserve">＋</w:t>
      </w:r>
      <w:r>
        <w:t xml:space="preserve">”</w:t>
      </w:r>
      <w:r>
        <w:t xml:space="preserve">“</w:t>
      </w:r>
      <w:r>
        <w:t xml:space="preserve">－</w:t>
      </w:r>
      <w:r>
        <w:t xml:space="preserve">”</w:t>
      </w:r>
      <w:r>
        <w:t xml:space="preserve">，有</w:t>
      </w:r>
      <m:oMath>
        <m:sSubSup>
          <m:e>
            <m:r>
              <m:rPr>
                <m:sty m:val="p"/>
              </m:rPr>
              <m:t>A</m:t>
            </m:r>
          </m:e>
          <m:sub>
            <m:r>
              <m:t>2</m:t>
            </m:r>
          </m:sub>
          <m:sup>
            <m:r>
              <m:t>2</m:t>
            </m:r>
          </m:sup>
        </m:sSubSup>
      </m:oMath>
      <w:r>
        <w:t xml:space="preserve">种排列方法，</w:t>
      </w:r>
    </w:p>
    <w:p>
      <w:pPr>
        <w:pStyle w:val="BodyText"/>
      </w:pPr>
      <w:r>
        <w:t xml:space="preserve">此时两个符号中间与两端共有</w:t>
      </w:r>
      <m:oMath>
        <m:r>
          <m:t>3</m:t>
        </m:r>
      </m:oMath>
      <w:r>
        <w:t xml:space="preserve">个空位，把数字</w:t>
      </w:r>
      <m:oMath>
        <m:r>
          <m:t>1</m:t>
        </m:r>
      </m:oMath>
      <w:r>
        <w:t xml:space="preserve">，</w:t>
      </w:r>
      <m:oMath>
        <m:r>
          <m:t>2</m:t>
        </m:r>
      </m:oMath>
      <w:r>
        <w:t xml:space="preserve">，</w:t>
      </w:r>
      <m:oMath>
        <m:r>
          <m:t>3</m:t>
        </m:r>
      </m:oMath>
      <w:r>
        <w:t xml:space="preserve"> </w:t>
      </w:r>
      <w:r>
        <w:t xml:space="preserve">“</w:t>
      </w:r>
      <w:r>
        <w:t xml:space="preserve">插空</w:t>
      </w:r>
      <w:r>
        <w:t xml:space="preserve">”</w:t>
      </w:r>
      <w:r>
        <w:t xml:space="preserve">，有</w:t>
      </w:r>
      <m:oMath>
        <m:sSubSup>
          <m:e>
            <m:r>
              <m:rPr>
                <m:sty m:val="p"/>
              </m:rPr>
              <m:t>A</m:t>
            </m:r>
          </m:e>
          <m:sub>
            <m:r>
              <m:t>3</m:t>
            </m:r>
          </m:sub>
          <m:sup>
            <m:r>
              <m:t>3</m:t>
            </m:r>
          </m:sup>
        </m:sSubSup>
      </m:oMath>
      <w:r>
        <w:t xml:space="preserve">种排列方法，</w:t>
      </w:r>
    </w:p>
    <w:p>
      <w:pPr>
        <w:pStyle w:val="BodyText"/>
      </w:pPr>
      <w:r>
        <w:t xml:space="preserve">因此满足题目要求的排列方法共有</w:t>
      </w:r>
      <m:oMath>
        <m:sSubSup>
          <m:e>
            <m:r>
              <m:rPr>
                <m:sty m:val="p"/>
              </m:rPr>
              <m:t>A</m:t>
            </m:r>
          </m:e>
          <m:sub>
            <m:r>
              <m:t>3</m:t>
            </m:r>
          </m:sub>
          <m:sup>
            <m:r>
              <m:t>3</m:t>
            </m:r>
          </m:sup>
        </m:sSubSup>
        <m:sSubSup>
          <m:e>
            <m:r>
              <m:rPr>
                <m:sty m:val="p"/>
              </m:rPr>
              <m:t>A</m:t>
            </m:r>
          </m:e>
          <m:sub>
            <m:r>
              <m:t>2</m:t>
            </m:r>
          </m:sub>
          <m:sup>
            <m:r>
              <m:t>2</m:t>
            </m:r>
          </m:sup>
        </m:sSubSup>
        <m:r>
          <m:t>=</m:t>
        </m:r>
        <m:r>
          <m:t>12</m:t>
        </m:r>
      </m:oMath>
      <w:r>
        <w:t xml:space="preserve">.</w:t>
      </w:r>
    </w:p>
    <w:p>
      <w:pPr>
        <w:pStyle w:val="BodyText"/>
      </w:pPr>
      <w:r>
        <w:t xml:space="preserve">故答案为：</w:t>
      </w:r>
      <m:oMath>
        <m:r>
          <m:t>12</m:t>
        </m:r>
      </m:oMath>
    </w:p>
    <w:p>
      <w:pPr>
        <w:pStyle w:val="BodyText"/>
      </w:pPr>
      <w:r>
        <w:t xml:space="preserve">【点睛】</w:t>
      </w:r>
    </w:p>
    <w:p>
      <w:pPr>
        <w:pStyle w:val="BodyText"/>
      </w:pPr>
      <w:r>
        <w:t xml:space="preserve">方法点睛：常见排列数的求法为：</w:t>
      </w:r>
    </w:p>
    <w:p>
      <w:pPr>
        <w:pStyle w:val="BodyText"/>
      </w:pPr>
      <w:r>
        <w:t xml:space="preserve">（1）相邻问题采取</w:t>
      </w:r>
      <w:r>
        <w:t xml:space="preserve">“</w:t>
      </w:r>
      <w:r>
        <w:t xml:space="preserve">捆绑法</w:t>
      </w:r>
      <w:r>
        <w:t xml:space="preserve">”</w:t>
      </w:r>
      <w:r>
        <w:t xml:space="preserve">；</w:t>
      </w:r>
    </w:p>
    <w:p>
      <w:pPr>
        <w:pStyle w:val="BodyText"/>
      </w:pPr>
      <w:r>
        <w:t xml:space="preserve">（2）不相邻问题采取</w:t>
      </w:r>
      <w:r>
        <w:t xml:space="preserve">“</w:t>
      </w:r>
      <w:r>
        <w:t xml:space="preserve">插空法</w:t>
      </w:r>
      <w:r>
        <w:t xml:space="preserve">”</w:t>
      </w:r>
      <w:r>
        <w:t xml:space="preserve">；</w:t>
      </w:r>
    </w:p>
    <w:p>
      <w:pPr>
        <w:pStyle w:val="BodyText"/>
      </w:pPr>
      <w:r>
        <w:t xml:space="preserve">（3）有限制元素采取</w:t>
      </w:r>
      <w:r>
        <w:t xml:space="preserve">“</w:t>
      </w:r>
      <w:r>
        <w:t xml:space="preserve">优先法</w:t>
      </w:r>
      <w:r>
        <w:t xml:space="preserve">”</w:t>
      </w:r>
      <w:r>
        <w:t xml:space="preserve">；</w:t>
      </w:r>
    </w:p>
    <w:p>
      <w:pPr>
        <w:pStyle w:val="BodyText"/>
      </w:pPr>
      <w:r>
        <w:t xml:space="preserve">（4）特殊元素顺序确定问题，先让所有元素全排列，然后除以有限制元素的全排列数.</w:t>
      </w:r>
    </w:p>
    <w:p>
      <w:pPr>
        <w:pStyle w:val="BodyText"/>
      </w:pPr>
      <w:r>
        <w:t xml:space="preserve">．</w:t>
      </w:r>
      <m:oMath>
        <m:r>
          <m:t>14400</m:t>
        </m:r>
      </m:oMath>
    </w:p>
    <w:p>
      <w:pPr>
        <w:pStyle w:val="BodyText"/>
      </w:pPr>
      <w:r>
        <w:t xml:space="preserve">【分析】</w:t>
      </w:r>
    </w:p>
    <w:p>
      <w:pPr>
        <w:pStyle w:val="BodyText"/>
      </w:pPr>
      <w:r>
        <w:t xml:space="preserve">不管怎么排都能满足白颜色汽车至少2辆停在一起，所以只需考虑红颜色的汽车互不相邻即可.</w:t>
      </w:r>
    </w:p>
    <w:p>
      <w:pPr>
        <w:pStyle w:val="BodyText"/>
      </w:pPr>
      <w:r>
        <w:t xml:space="preserve">【详解】</w:t>
      </w:r>
    </w:p>
    <w:p>
      <w:pPr>
        <w:pStyle w:val="BodyText"/>
      </w:pPr>
      <w:r>
        <w:t xml:space="preserve">不管怎么排都能满足白颜色汽车至少2辆停在一起，所以分两步：</w:t>
      </w:r>
    </w:p>
    <w:p>
      <w:pPr>
        <w:pStyle w:val="BodyText"/>
      </w:pPr>
      <w:r>
        <w:t xml:space="preserve">第一步，将5辆白色汽车全排列，有</w:t>
      </w:r>
      <m:oMath>
        <m:sSubSup>
          <m:e>
            <m:r>
              <m:rPr>
                <m:sty m:val="p"/>
              </m:rPr>
              <m:t>A</m:t>
            </m:r>
          </m:e>
          <m:sub>
            <m:r>
              <m:t>5</m:t>
            </m:r>
          </m:sub>
          <m:sup>
            <m:r>
              <m:t>5</m:t>
            </m:r>
          </m:sup>
        </m:sSubSup>
        <m:r>
          <m:t>=</m:t>
        </m:r>
        <m:r>
          <m:t>120</m:t>
        </m:r>
      </m:oMath>
      <w:r>
        <w:t xml:space="preserve">种；</w:t>
      </w:r>
    </w:p>
    <w:p>
      <w:pPr>
        <w:pStyle w:val="BodyText"/>
      </w:pPr>
      <w:r>
        <w:t xml:space="preserve">第二步，3辆红色汽车插孔，有</w:t>
      </w:r>
      <m:oMath>
        <m:sSubSup>
          <m:e>
            <m:r>
              <m:rPr>
                <m:sty m:val="p"/>
              </m:rPr>
              <m:t>A</m:t>
            </m:r>
          </m:e>
          <m:sub>
            <m:r>
              <m:t>6</m:t>
            </m:r>
          </m:sub>
          <m:sup>
            <m:r>
              <m:t>3</m:t>
            </m:r>
          </m:sup>
        </m:sSubSup>
        <m:r>
          <m:t>=</m:t>
        </m:r>
        <m:r>
          <m:t>120</m:t>
        </m:r>
      </m:oMath>
      <w:r>
        <w:t xml:space="preserve">种；</w:t>
      </w:r>
    </w:p>
    <w:p>
      <w:pPr>
        <w:pStyle w:val="BodyText"/>
      </w:pPr>
      <w:r>
        <w:t xml:space="preserve">由分步计数原理得共有</w:t>
      </w:r>
      <m:oMath>
        <m:r>
          <m:t>120</m:t>
        </m:r>
        <m:r>
          <m:t>×</m:t>
        </m:r>
        <m:r>
          <m:t>120</m:t>
        </m:r>
        <m:r>
          <m:t>=</m:t>
        </m:r>
        <m:r>
          <m:t>14400</m:t>
        </m:r>
      </m:oMath>
      <w:r>
        <w:t xml:space="preserve">种，</w:t>
      </w:r>
    </w:p>
    <w:p>
      <w:pPr>
        <w:pStyle w:val="BodyText"/>
      </w:pPr>
      <w:r>
        <w:t xml:space="preserve">故答案为：</w:t>
      </w:r>
      <m:oMath>
        <m:r>
          <m:t>14400</m:t>
        </m:r>
      </m:oMath>
    </w:p>
    <w:p>
      <w:pPr>
        <w:pStyle w:val="BodyText"/>
      </w:pPr>
      <w:r>
        <w:t xml:space="preserve">【点睛】</w:t>
      </w:r>
    </w:p>
    <w:p>
      <w:pPr>
        <w:pStyle w:val="BodyText"/>
      </w:pPr>
      <w:r>
        <w:t xml:space="preserve">方法点睛：排列中的相邻问题常用捆绑法，不相邻问题常用插空法.</w:t>
      </w:r>
    </w:p>
    <w:p>
      <w:pPr>
        <w:pStyle w:val="BodyText"/>
      </w:pPr>
      <w:r>
        <w:t xml:space="preserve">．（1）4320；（2）14400；（3）20160；（4）30960.</w:t>
      </w:r>
    </w:p>
    <w:p>
      <w:pPr>
        <w:pStyle w:val="BodyText"/>
      </w:pPr>
      <w:r>
        <w:t xml:space="preserve">【分析】</w:t>
      </w:r>
    </w:p>
    <w:p>
      <w:pPr>
        <w:pStyle w:val="BodyText"/>
      </w:pPr>
      <w:r>
        <w:t xml:space="preserve">（1）相邻问题用捆绑法法求解；</w:t>
      </w:r>
    </w:p>
    <w:p>
      <w:pPr>
        <w:pStyle w:val="BodyText"/>
      </w:pPr>
      <w:r>
        <w:t xml:space="preserve">（2）不相邻问题用插空法求解；</w:t>
      </w:r>
    </w:p>
    <w:p>
      <w:pPr>
        <w:pStyle w:val="BodyText"/>
      </w:pPr>
      <w:r>
        <w:t xml:space="preserve">（3）由于甲在乙左边与乙在甲左边的各占</w:t>
      </w:r>
      <m:oMath>
        <m:f>
          <m:fPr>
            <m:type m:val="bar"/>
          </m:fPr>
          <m:num>
            <m:r>
              <m:t>1</m:t>
            </m:r>
          </m:num>
          <m:den>
            <m:r>
              <m:t>2</m:t>
            </m:r>
          </m:den>
        </m:f>
      </m:oMath>
      <w:r>
        <w:t xml:space="preserve">，所以全排列再求解；</w:t>
      </w:r>
    </w:p>
    <w:p>
      <w:pPr>
        <w:pStyle w:val="BodyText"/>
      </w:pPr>
      <w:r>
        <w:t xml:space="preserve">（4）特殊位置优先排列，分情况讨论即可,也可以用间接法求解，或者特殊元素法.</w:t>
      </w:r>
    </w:p>
    <w:p>
      <w:pPr>
        <w:pStyle w:val="BodyText"/>
      </w:pPr>
      <w:r>
        <w:t xml:space="preserve">【详解】</w:t>
      </w:r>
    </w:p>
    <w:p>
      <w:pPr>
        <w:pStyle w:val="BodyText"/>
      </w:pPr>
      <w:r>
        <w:t xml:space="preserve">（1）（捆绑法）由于女生排在一起，可把她们看成一个整体，</w:t>
      </w:r>
    </w:p>
    <w:p>
      <w:pPr>
        <w:pStyle w:val="BodyText"/>
      </w:pPr>
      <w:r>
        <w:t xml:space="preserve">这样同5名男生合在一起有6个元素，排成一排有</w:t>
      </w:r>
      <m:oMath>
        <m:sSubSup>
          <m:e>
            <m:r>
              <m:rPr>
                <m:sty m:val="p"/>
              </m:rPr>
              <m:t>A</m:t>
            </m:r>
          </m:e>
          <m:sub>
            <m:r>
              <m:t>6</m:t>
            </m:r>
          </m:sub>
          <m:sup>
            <m:r>
              <m:t>6</m:t>
            </m:r>
          </m:sup>
        </m:sSubSup>
      </m:oMath>
      <w:r>
        <w:t xml:space="preserve">种排法，</w:t>
      </w:r>
    </w:p>
    <w:p>
      <w:pPr>
        <w:pStyle w:val="BodyText"/>
      </w:pPr>
      <w:r>
        <w:t xml:space="preserve">而其中每一种排法中，3名女生之间又有</w:t>
      </w:r>
      <m:oMath>
        <m:sSubSup>
          <m:e>
            <m:r>
              <m:rPr>
                <m:sty m:val="p"/>
              </m:rPr>
              <m:t>A</m:t>
            </m:r>
          </m:e>
          <m:sub>
            <m:r>
              <m:t>3</m:t>
            </m:r>
          </m:sub>
          <m:sup>
            <m:r>
              <m:t>3</m:t>
            </m:r>
          </m:sup>
        </m:sSubSup>
      </m:oMath>
      <w:r>
        <w:t xml:space="preserve">种排法，</w:t>
      </w:r>
    </w:p>
    <w:p>
      <w:pPr>
        <w:pStyle w:val="BodyText"/>
      </w:pPr>
      <w:r>
        <w:t xml:space="preserve">因此，共有</w:t>
      </w:r>
      <m:oMath>
        <m:sSubSup>
          <m:e>
            <m:r>
              <m:rPr>
                <m:sty m:val="p"/>
              </m:rPr>
              <m:t>A</m:t>
            </m:r>
          </m:e>
          <m:sub>
            <m:r>
              <m:t>6</m:t>
            </m:r>
          </m:sub>
          <m:sup>
            <m:r>
              <m:t>6</m:t>
            </m:r>
          </m:sup>
        </m:sSubSup>
        <m:r>
          <m:t>⋅</m:t>
        </m:r>
        <m:sSubSup>
          <m:e>
            <m:r>
              <m:rPr>
                <m:sty m:val="p"/>
              </m:rPr>
              <m:t>A</m:t>
            </m:r>
          </m:e>
          <m:sub>
            <m:r>
              <m:t>3</m:t>
            </m:r>
          </m:sub>
          <m:sup>
            <m:r>
              <m:t>3</m:t>
            </m:r>
          </m:sup>
        </m:sSubSup>
        <m:r>
          <m:t>=</m:t>
        </m:r>
        <m:r>
          <m:t>4320</m:t>
        </m:r>
      </m:oMath>
      <w:r>
        <w:t xml:space="preserve">种不同排法；</w:t>
      </w:r>
    </w:p>
    <w:p>
      <w:pPr>
        <w:pStyle w:val="BodyText"/>
      </w:pPr>
      <w:r>
        <w:t xml:space="preserve">（2）（插空法）先排5名男生，有</w:t>
      </w:r>
      <m:oMath>
        <m:sSubSup>
          <m:e>
            <m:r>
              <m:rPr>
                <m:sty m:val="p"/>
              </m:rPr>
              <m:t>A</m:t>
            </m:r>
          </m:e>
          <m:sub>
            <m:r>
              <m:t>5</m:t>
            </m:r>
          </m:sub>
          <m:sup>
            <m:r>
              <m:t>5</m:t>
            </m:r>
          </m:sup>
        </m:sSubSup>
      </m:oMath>
      <w:r>
        <w:t xml:space="preserve">种排法，</w:t>
      </w:r>
    </w:p>
    <w:p>
      <w:pPr>
        <w:pStyle w:val="BodyText"/>
      </w:pPr>
      <w:r>
        <w:t xml:space="preserve">这5名男生之间和两端有6个位置，从中选取3个位置排女生，有</w:t>
      </w:r>
      <m:oMath>
        <m:sSubSup>
          <m:e>
            <m:r>
              <m:rPr>
                <m:sty m:val="p"/>
              </m:rPr>
              <m:t>A</m:t>
            </m:r>
          </m:e>
          <m:sub>
            <m:r>
              <m:t>6</m:t>
            </m:r>
          </m:sub>
          <m:sup>
            <m:r>
              <m:t>3</m:t>
            </m:r>
          </m:sup>
        </m:sSubSup>
      </m:oMath>
      <w:r>
        <w:t xml:space="preserve">种排法，</w:t>
      </w:r>
    </w:p>
    <w:p>
      <w:pPr>
        <w:pStyle w:val="BodyText"/>
      </w:pPr>
      <w:r>
        <w:t xml:space="preserve">因此共有</w:t>
      </w:r>
      <m:oMath>
        <m:sSubSup>
          <m:e>
            <m:r>
              <m:rPr>
                <m:sty m:val="p"/>
              </m:rPr>
              <m:t>A</m:t>
            </m:r>
          </m:e>
          <m:sub>
            <m:r>
              <m:t>5</m:t>
            </m:r>
          </m:sub>
          <m:sup>
            <m:r>
              <m:t>5</m:t>
            </m:r>
          </m:sup>
        </m:sSubSup>
        <m:r>
          <m:t>⋅</m:t>
        </m:r>
        <m:sSubSup>
          <m:e>
            <m:r>
              <m:rPr>
                <m:sty m:val="p"/>
              </m:rPr>
              <m:t>A</m:t>
            </m:r>
          </m:e>
          <m:sub>
            <m:r>
              <m:t>6</m:t>
            </m:r>
          </m:sub>
          <m:sup>
            <m:r>
              <m:t>3</m:t>
            </m:r>
          </m:sup>
        </m:sSubSup>
        <m:r>
          <m:t>=</m:t>
        </m:r>
        <m:r>
          <m:t>14400</m:t>
        </m:r>
      </m:oMath>
      <w:r>
        <w:t xml:space="preserve">种不同排法；</w:t>
      </w:r>
    </w:p>
    <w:p>
      <w:pPr>
        <w:pStyle w:val="BodyText"/>
      </w:pPr>
      <w:r>
        <w:t xml:space="preserve">（3）8名学生的所有排列共</w:t>
      </w:r>
      <m:oMath>
        <m:sSubSup>
          <m:e>
            <m:r>
              <m:rPr>
                <m:sty m:val="p"/>
              </m:rPr>
              <m:t>A</m:t>
            </m:r>
          </m:e>
          <m:sub>
            <m:r>
              <m:t>8</m:t>
            </m:r>
          </m:sub>
          <m:sup>
            <m:r>
              <m:t>8</m:t>
            </m:r>
          </m:sup>
        </m:sSubSup>
      </m:oMath>
      <w:r>
        <w:t xml:space="preserve">种，其中甲在乙左边与乙在甲左边的各占</w:t>
      </w:r>
      <m:oMath>
        <m:f>
          <m:fPr>
            <m:type m:val="bar"/>
          </m:fPr>
          <m:num>
            <m:r>
              <m:t>1</m:t>
            </m:r>
          </m:num>
          <m:den>
            <m:r>
              <m:t>2</m:t>
            </m:r>
          </m:den>
        </m:f>
      </m:oMath>
      <w:r>
        <w:t xml:space="preserve">，</w:t>
      </w:r>
    </w:p>
    <w:p>
      <w:pPr>
        <w:pStyle w:val="BodyText"/>
      </w:pPr>
      <w:r>
        <w:t xml:space="preserve">因此符合要求的排法种数为</w:t>
      </w:r>
      <m:oMath>
        <m:f>
          <m:fPr>
            <m:type m:val="bar"/>
          </m:fPr>
          <m:num>
            <m:r>
              <m:t>1</m:t>
            </m:r>
          </m:num>
          <m:den>
            <m:r>
              <m:t>2</m:t>
            </m:r>
          </m:den>
        </m:f>
        <m:sSubSup>
          <m:e>
            <m:r>
              <m:rPr>
                <m:sty m:val="p"/>
              </m:rPr>
              <m:t>A</m:t>
            </m:r>
          </m:e>
          <m:sub>
            <m:r>
              <m:t>8</m:t>
            </m:r>
          </m:sub>
          <m:sup>
            <m:r>
              <m:t>8</m:t>
            </m:r>
          </m:sup>
        </m:sSubSup>
        <m:r>
          <m:t>=</m:t>
        </m:r>
        <m:r>
          <m:t>20160</m:t>
        </m:r>
      </m:oMath>
      <w:r>
        <w:t xml:space="preserve">；</w:t>
      </w:r>
    </w:p>
    <w:p>
      <w:pPr>
        <w:pStyle w:val="BodyText"/>
      </w:pPr>
      <w:r>
        <w:t xml:space="preserve">（4）甲、乙为特殊元素，左、右两边为特殊位置，</w:t>
      </w:r>
    </w:p>
    <w:p>
      <w:pPr>
        <w:pStyle w:val="BodyText"/>
      </w:pPr>
      <w:r>
        <w:t xml:space="preserve">法一（特殊元素法）：甲在最右边时，其他的可全排，有</w:t>
      </w:r>
      <m:oMath>
        <m:sSubSup>
          <m:e>
            <m:r>
              <m:rPr>
                <m:sty m:val="p"/>
              </m:rPr>
              <m:t>A</m:t>
            </m:r>
          </m:e>
          <m:sub>
            <m:r>
              <m:t>7</m:t>
            </m:r>
          </m:sub>
          <m:sup>
            <m:r>
              <m:t>7</m:t>
            </m:r>
          </m:sup>
        </m:sSubSup>
      </m:oMath>
      <w:r>
        <w:t xml:space="preserve">种不同排法，</w:t>
      </w:r>
    </w:p>
    <w:p>
      <w:pPr>
        <w:pStyle w:val="BodyText"/>
      </w:pPr>
      <w:r>
        <w:t xml:space="preserve">甲不在最右边时，可从余下6个位置中任选一个，有</w:t>
      </w:r>
      <m:oMath>
        <m:sSubSup>
          <m:e>
            <m:r>
              <m:rPr>
                <m:sty m:val="p"/>
              </m:rPr>
              <m:t>A</m:t>
            </m:r>
          </m:e>
          <m:sub>
            <m:r>
              <m:t>6</m:t>
            </m:r>
          </m:sub>
          <m:sup>
            <m:r>
              <m:t>1</m:t>
            </m:r>
          </m:sup>
        </m:sSubSup>
      </m:oMath>
      <w:r>
        <w:t xml:space="preserve">种，</w:t>
      </w:r>
    </w:p>
    <w:p>
      <w:pPr>
        <w:pStyle w:val="BodyText"/>
      </w:pPr>
      <w:r>
        <w:t xml:space="preserve">而乙可排在除去最右边位置后剩余的6个中的任一个上，有</w:t>
      </w:r>
      <m:oMath>
        <m:sSubSup>
          <m:e>
            <m:r>
              <m:rPr>
                <m:sty m:val="p"/>
              </m:rPr>
              <m:t>A</m:t>
            </m:r>
          </m:e>
          <m:sub>
            <m:r>
              <m:t>6</m:t>
            </m:r>
          </m:sub>
          <m:sup>
            <m:r>
              <m:t>1</m:t>
            </m:r>
          </m:sup>
        </m:sSubSup>
      </m:oMath>
      <w:r>
        <w:t xml:space="preserve">种，</w:t>
      </w:r>
    </w:p>
    <w:p>
      <w:pPr>
        <w:pStyle w:val="BodyText"/>
      </w:pPr>
      <w:r>
        <w:t xml:space="preserve">其余人全排列，共有</w:t>
      </w:r>
      <m:oMath>
        <m:sSubSup>
          <m:e>
            <m:r>
              <m:rPr>
                <m:sty m:val="p"/>
              </m:rPr>
              <m:t>A</m:t>
            </m:r>
          </m:e>
          <m:sub>
            <m:r>
              <m:t>6</m:t>
            </m:r>
          </m:sub>
          <m:sup>
            <m:r>
              <m:t>1</m:t>
            </m:r>
          </m:sup>
        </m:sSubSup>
        <m:r>
          <m:t>⋅</m:t>
        </m:r>
        <m:sSubSup>
          <m:e>
            <m:r>
              <m:rPr>
                <m:sty m:val="p"/>
              </m:rPr>
              <m:t>A</m:t>
            </m:r>
          </m:e>
          <m:sub>
            <m:r>
              <m:t>6</m:t>
            </m:r>
          </m:sub>
          <m:sup>
            <m:r>
              <m:t>1</m:t>
            </m:r>
          </m:sup>
        </m:sSubSup>
        <m:r>
          <m:t>⋅</m:t>
        </m:r>
        <m:sSubSup>
          <m:e>
            <m:r>
              <m:rPr>
                <m:sty m:val="p"/>
              </m:rPr>
              <m:t>A</m:t>
            </m:r>
          </m:e>
          <m:sub>
            <m:r>
              <m:t>6</m:t>
            </m:r>
          </m:sub>
          <m:sup>
            <m:r>
              <m:t>6</m:t>
            </m:r>
          </m:sup>
        </m:sSubSup>
      </m:oMath>
      <w:r>
        <w:t xml:space="preserve">种不同排法，</w:t>
      </w:r>
    </w:p>
    <w:p>
      <w:pPr>
        <w:pStyle w:val="BodyText"/>
      </w:pPr>
      <w:r>
        <w:t xml:space="preserve">由分类加法计数原理知，共有</w:t>
      </w:r>
      <m:oMath>
        <m:sSubSup>
          <m:e>
            <m:r>
              <m:rPr>
                <m:sty m:val="p"/>
              </m:rPr>
              <m:t>A</m:t>
            </m:r>
          </m:e>
          <m:sub>
            <m:r>
              <m:t>7</m:t>
            </m:r>
          </m:sub>
          <m:sup>
            <m:r>
              <m:t>7</m:t>
            </m:r>
          </m:sup>
        </m:sSubSup>
        <m:r>
          <m:t>+</m:t>
        </m:r>
        <m:sSubSup>
          <m:e>
            <m:r>
              <m:rPr>
                <m:sty m:val="p"/>
              </m:rPr>
              <m:t>A</m:t>
            </m:r>
          </m:e>
          <m:sub>
            <m:r>
              <m:t>6</m:t>
            </m:r>
          </m:sub>
          <m:sup>
            <m:r>
              <m:t>1</m:t>
            </m:r>
          </m:sup>
        </m:sSubSup>
        <m:r>
          <m:t>⋅</m:t>
        </m:r>
        <m:sSubSup>
          <m:e>
            <m:r>
              <m:rPr>
                <m:sty m:val="p"/>
              </m:rPr>
              <m:t>A</m:t>
            </m:r>
          </m:e>
          <m:sub>
            <m:r>
              <m:t>6</m:t>
            </m:r>
          </m:sub>
          <m:sup>
            <m:r>
              <m:t>1</m:t>
            </m:r>
          </m:sup>
        </m:sSubSup>
        <m:r>
          <m:t>⋅</m:t>
        </m:r>
        <m:sSubSup>
          <m:e>
            <m:r>
              <m:rPr>
                <m:sty m:val="p"/>
              </m:rPr>
              <m:t>A</m:t>
            </m:r>
          </m:e>
          <m:sub>
            <m:r>
              <m:t>6</m:t>
            </m:r>
          </m:sub>
          <m:sup>
            <m:r>
              <m:t>6</m:t>
            </m:r>
          </m:sup>
        </m:sSubSup>
        <m:r>
          <m:t>=</m:t>
        </m:r>
        <m:r>
          <m:t>30960</m:t>
        </m:r>
      </m:oMath>
      <w:r>
        <w:t xml:space="preserve">种不同排法；</w:t>
      </w:r>
    </w:p>
    <w:p>
      <w:pPr>
        <w:pStyle w:val="BodyText"/>
      </w:pPr>
      <w:r>
        <w:t xml:space="preserve">法二（特殊位置法）：先排最左边，除去甲外，有</w:t>
      </w:r>
      <m:oMath>
        <m:sSubSup>
          <m:e>
            <m:r>
              <m:rPr>
                <m:sty m:val="p"/>
              </m:rPr>
              <m:t>A</m:t>
            </m:r>
          </m:e>
          <m:sub>
            <m:r>
              <m:t>7</m:t>
            </m:r>
          </m:sub>
          <m:sup>
            <m:r>
              <m:t>1</m:t>
            </m:r>
          </m:sup>
        </m:sSubSup>
      </m:oMath>
      <w:r>
        <w:t xml:space="preserve">种排法，</w:t>
      </w:r>
    </w:p>
    <w:p>
      <w:pPr>
        <w:pStyle w:val="BodyText"/>
      </w:pPr>
      <w:r>
        <w:t xml:space="preserve">余下7个位置全排，有</w:t>
      </w:r>
      <m:oMath>
        <m:sSubSup>
          <m:e>
            <m:r>
              <m:rPr>
                <m:sty m:val="p"/>
              </m:rPr>
              <m:t>A</m:t>
            </m:r>
          </m:e>
          <m:sub>
            <m:r>
              <m:t>7</m:t>
            </m:r>
          </m:sub>
          <m:sup>
            <m:r>
              <m:t>7</m:t>
            </m:r>
          </m:sup>
        </m:sSubSup>
      </m:oMath>
      <w:r>
        <w:t xml:space="preserve">种排法，</w:t>
      </w:r>
    </w:p>
    <w:p>
      <w:pPr>
        <w:pStyle w:val="BodyText"/>
      </w:pPr>
      <w:r>
        <w:t xml:space="preserve">但应剔除乙在最右边时的排法</w:t>
      </w:r>
      <m:oMath>
        <m:sSubSup>
          <m:e>
            <m:r>
              <m:rPr>
                <m:sty m:val="p"/>
              </m:rPr>
              <m:t>A</m:t>
            </m:r>
          </m:e>
          <m:sub>
            <m:r>
              <m:t>6</m:t>
            </m:r>
          </m:sub>
          <m:sup>
            <m:r>
              <m:t>1</m:t>
            </m:r>
          </m:sup>
        </m:sSubSup>
        <m:r>
          <m:t>⋅</m:t>
        </m:r>
        <m:sSubSup>
          <m:e>
            <m:r>
              <m:rPr>
                <m:sty m:val="p"/>
              </m:rPr>
              <m:t>A</m:t>
            </m:r>
          </m:e>
          <m:sub>
            <m:r>
              <m:t>6</m:t>
            </m:r>
          </m:sub>
          <m:sup>
            <m:r>
              <m:t>6</m:t>
            </m:r>
          </m:sup>
        </m:sSubSup>
      </m:oMath>
      <w:r>
        <w:t xml:space="preserve">种，</w:t>
      </w:r>
    </w:p>
    <w:p>
      <w:pPr>
        <w:pStyle w:val="BodyText"/>
      </w:pPr>
      <w:r>
        <w:t xml:space="preserve">因此共有</w:t>
      </w:r>
      <m:oMath>
        <m:sSubSup>
          <m:e>
            <m:r>
              <m:rPr>
                <m:sty m:val="p"/>
              </m:rPr>
              <m:t>A</m:t>
            </m:r>
          </m:e>
          <m:sub>
            <m:r>
              <m:t>7</m:t>
            </m:r>
          </m:sub>
          <m:sup>
            <m:r>
              <m:t>1</m:t>
            </m:r>
          </m:sup>
        </m:sSubSup>
        <m:r>
          <m:t>⋅</m:t>
        </m:r>
        <m:sSubSup>
          <m:e>
            <m:r>
              <m:rPr>
                <m:sty m:val="p"/>
              </m:rPr>
              <m:t>A</m:t>
            </m:r>
          </m:e>
          <m:sub>
            <m:r>
              <m:t>7</m:t>
            </m:r>
          </m:sub>
          <m:sup>
            <m:r>
              <m:t>7</m:t>
            </m:r>
          </m:sup>
        </m:sSubSup>
        <m:r>
          <m:t>−</m:t>
        </m:r>
        <m:sSubSup>
          <m:e>
            <m:r>
              <m:rPr>
                <m:sty m:val="p"/>
              </m:rPr>
              <m:t>A</m:t>
            </m:r>
          </m:e>
          <m:sub>
            <m:r>
              <m:t>6</m:t>
            </m:r>
          </m:sub>
          <m:sup>
            <m:r>
              <m:t>1</m:t>
            </m:r>
          </m:sup>
        </m:sSubSup>
        <m:r>
          <m:t>⋅</m:t>
        </m:r>
        <m:sSubSup>
          <m:e>
            <m:r>
              <m:rPr>
                <m:sty m:val="p"/>
              </m:rPr>
              <m:t>A</m:t>
            </m:r>
          </m:e>
          <m:sub>
            <m:r>
              <m:t>6</m:t>
            </m:r>
          </m:sub>
          <m:sup>
            <m:r>
              <m:t>6</m:t>
            </m:r>
          </m:sup>
        </m:sSubSup>
        <m:r>
          <m:t>=</m:t>
        </m:r>
        <m:r>
          <m:t>30960</m:t>
        </m:r>
      </m:oMath>
      <w:r>
        <w:t xml:space="preserve">种排法；</w:t>
      </w:r>
    </w:p>
    <w:p>
      <w:pPr>
        <w:pStyle w:val="BodyText"/>
      </w:pPr>
      <w:r>
        <w:t xml:space="preserve">法三（间接法）：8名学生全排列，共</w:t>
      </w:r>
      <m:oMath>
        <m:sSubSup>
          <m:e>
            <m:r>
              <m:rPr>
                <m:sty m:val="p"/>
              </m:rPr>
              <m:t>A</m:t>
            </m:r>
          </m:e>
          <m:sub>
            <m:r>
              <m:t>8</m:t>
            </m:r>
          </m:sub>
          <m:sup>
            <m:r>
              <m:t>8</m:t>
            </m:r>
          </m:sup>
        </m:sSubSup>
      </m:oMath>
      <w:r>
        <w:t xml:space="preserve">种，</w:t>
      </w:r>
    </w:p>
    <w:p>
      <w:pPr>
        <w:pStyle w:val="BodyText"/>
      </w:pPr>
      <w:r>
        <w:t xml:space="preserve">其中，不符合条件的有甲在最左边时，有</w:t>
      </w:r>
      <m:oMath>
        <m:sSubSup>
          <m:e>
            <m:r>
              <m:rPr>
                <m:sty m:val="p"/>
              </m:rPr>
              <m:t>A</m:t>
            </m:r>
          </m:e>
          <m:sub>
            <m:r>
              <m:t>7</m:t>
            </m:r>
          </m:sub>
          <m:sup>
            <m:r>
              <m:t>7</m:t>
            </m:r>
          </m:sup>
        </m:sSubSup>
      </m:oMath>
      <w:r>
        <w:t xml:space="preserve">种排法，</w:t>
      </w:r>
    </w:p>
    <w:p>
      <w:pPr>
        <w:pStyle w:val="BodyText"/>
      </w:pPr>
      <w:r>
        <w:t xml:space="preserve">乙在最右边时，有</w:t>
      </w:r>
      <m:oMath>
        <m:sSubSup>
          <m:e>
            <m:r>
              <m:rPr>
                <m:sty m:val="p"/>
              </m:rPr>
              <m:t>A</m:t>
            </m:r>
          </m:e>
          <m:sub>
            <m:r>
              <m:t>7</m:t>
            </m:r>
          </m:sub>
          <m:sup>
            <m:r>
              <m:t>7</m:t>
            </m:r>
          </m:sup>
        </m:sSubSup>
      </m:oMath>
      <w:r>
        <w:t xml:space="preserve">种排法，</w:t>
      </w:r>
    </w:p>
    <w:p>
      <w:pPr>
        <w:pStyle w:val="BodyText"/>
      </w:pPr>
      <w:r>
        <w:t xml:space="preserve">其中都包含了甲在最左边，同时乙在最右边的情形，有</w:t>
      </w:r>
      <m:oMath>
        <m:sSubSup>
          <m:e>
            <m:r>
              <m:rPr>
                <m:sty m:val="p"/>
              </m:rPr>
              <m:t>A</m:t>
            </m:r>
          </m:e>
          <m:sub>
            <m:r>
              <m:t>6</m:t>
            </m:r>
          </m:sub>
          <m:sup>
            <m:r>
              <m:t>6</m:t>
            </m:r>
          </m:sup>
        </m:sSubSup>
      </m:oMath>
      <w:r>
        <w:t xml:space="preserve">种排法，</w:t>
      </w:r>
    </w:p>
    <w:p>
      <w:pPr>
        <w:pStyle w:val="BodyText"/>
      </w:pPr>
      <w:r>
        <w:t xml:space="preserve">因此共有</w:t>
      </w:r>
      <m:oMath>
        <m:sSubSup>
          <m:e>
            <m:r>
              <m:rPr>
                <m:sty m:val="p"/>
              </m:rPr>
              <m:t>A</m:t>
            </m:r>
          </m:e>
          <m:sub>
            <m:r>
              <m:t>8</m:t>
            </m:r>
          </m:sub>
          <m:sup>
            <m:r>
              <m:t>8</m:t>
            </m:r>
          </m:sup>
        </m:sSubSup>
        <m:r>
          <m:t>−</m:t>
        </m:r>
        <m:r>
          <m:t>2</m:t>
        </m:r>
        <m:sSubSup>
          <m:e>
            <m:r>
              <m:rPr>
                <m:sty m:val="p"/>
              </m:rPr>
              <m:t>A</m:t>
            </m:r>
          </m:e>
          <m:sub>
            <m:r>
              <m:t>7</m:t>
            </m:r>
          </m:sub>
          <m:sup>
            <m:r>
              <m:t>7</m:t>
            </m:r>
          </m:sup>
        </m:sSubSup>
        <m:r>
          <m:t>+</m:t>
        </m:r>
        <m:sSubSup>
          <m:e>
            <m:r>
              <m:rPr>
                <m:sty m:val="p"/>
              </m:rPr>
              <m:t>A</m:t>
            </m:r>
          </m:e>
          <m:sub>
            <m:r>
              <m:t>6</m:t>
            </m:r>
          </m:sub>
          <m:sup>
            <m:r>
              <m:t>6</m:t>
            </m:r>
          </m:sup>
        </m:sSubSup>
        <m:r>
          <m:t>=</m:t>
        </m:r>
        <m:r>
          <m:t>30960</m:t>
        </m:r>
      </m:oMath>
      <w:r>
        <w:t xml:space="preserve">种排法．</w:t>
      </w:r>
    </w:p>
    <w:p>
      <w:pPr>
        <w:pStyle w:val="BodyText"/>
      </w:pPr>
      <w:r>
        <w:t xml:space="preserve">【点睛】</w:t>
      </w:r>
    </w:p>
    <w:p>
      <w:pPr>
        <w:pStyle w:val="BodyText"/>
      </w:pPr>
      <w:hyperlink w:anchor="GrindEQ__1_">
        <w:r>
          <w:rPr>
            <w:rStyle w:val="a4"/>
          </w:rPr>
          <w:t xml:space="preserve">[GrindEQ__1_]</w:t>
        </w:r>
      </w:hyperlink>
      <w:r>
        <w:t xml:space="preserve">解排列组合问题要遵循两个原则：一是按元素(或位置)的性质进行分类；二是按事情发生的过程进行分步．具体地说，解排列组合问题常以元素(或位置)为主体，即先满足特殊元素(或位置)，再考虑其他元素(或位置)；</w:t>
      </w:r>
    </w:p>
    <w:p>
      <w:pPr>
        <w:pStyle w:val="BodyText"/>
      </w:pPr>
      <w:hyperlink w:anchor="GrindEQ__2_">
        <w:r>
          <w:rPr>
            <w:rStyle w:val="a4"/>
          </w:rPr>
          <w:t xml:space="preserve">[GrindEQ__2_]</w:t>
        </w:r>
      </w:hyperlink>
      <w:r>
        <w:t xml:space="preserve">不同元素的分配问题，往往是先分组再分配．在分组时，通常有三种类型：①不均匀分组；②均匀分组；③部分均匀分组，注意各种分组类型中，不同分组方法的求法．</w:t>
      </w:r>
    </w:p>
    <w:p>
      <w:pPr>
        <w:pStyle w:val="BodyText"/>
      </w:pPr>
      <w:r>
        <w:t xml:space="preserve">．B</w:t>
      </w:r>
    </w:p>
    <w:p>
      <w:pPr>
        <w:pStyle w:val="BodyText"/>
      </w:pPr>
      <w:r>
        <w:t xml:space="preserve">【分析】</w:t>
      </w:r>
    </w:p>
    <w:p>
      <w:pPr>
        <w:pStyle w:val="BodyText"/>
      </w:pPr>
      <w:r>
        <w:t xml:space="preserve">根据题意，利用隔板法，先将座号</w:t>
      </w:r>
      <m:oMath>
        <m:r>
          <m:t>1</m:t>
        </m:r>
      </m:oMath>
      <w:r>
        <w:t xml:space="preserve">、</w:t>
      </w:r>
      <m:oMath>
        <m:r>
          <m:t>2</m:t>
        </m:r>
      </m:oMath>
      <w:r>
        <w:t xml:space="preserve">、</w:t>
      </w:r>
      <m:oMath>
        <m:r>
          <m:t>3</m:t>
        </m:r>
      </m:oMath>
      <w:r>
        <w:t xml:space="preserve">、</w:t>
      </w:r>
      <m:oMath>
        <m:r>
          <m:t>4</m:t>
        </m:r>
      </m:oMath>
      <w:r>
        <w:t xml:space="preserve">、</w:t>
      </w:r>
      <m:oMath>
        <m:r>
          <m:t>5</m:t>
        </m:r>
      </m:oMath>
      <w:r>
        <w:t xml:space="preserve">、</w:t>
      </w:r>
      <m:oMath>
        <m:r>
          <m:t>6</m:t>
        </m:r>
      </m:oMath>
      <w:r>
        <w:t xml:space="preserve">分成四份，然后再分给甲、乙、丙、丁四个人即可.</w:t>
      </w:r>
    </w:p>
    <w:p>
      <w:pPr>
        <w:pStyle w:val="BodyText"/>
      </w:pPr>
      <w:r>
        <w:t xml:space="preserve">【详解】</w:t>
      </w:r>
    </w:p>
    <w:p>
      <w:pPr>
        <w:pStyle w:val="BodyText"/>
      </w:pPr>
      <w:r>
        <w:t xml:space="preserve">因为每人至少一张，且分给同一人的多张票必须连号，</w:t>
      </w:r>
    </w:p>
    <w:p>
      <w:pPr>
        <w:pStyle w:val="BodyText"/>
      </w:pPr>
      <w:r>
        <w:t xml:space="preserve">又分给甲、乙、丙、丁四个人，</w:t>
      </w:r>
    </w:p>
    <w:p>
      <w:pPr>
        <w:pStyle w:val="BodyText"/>
      </w:pPr>
      <w:r>
        <w:t xml:space="preserve">则在座位号</w:t>
      </w:r>
      <m:oMath>
        <m:r>
          <m:t>1</m:t>
        </m:r>
      </m:oMath>
      <w:r>
        <w:t xml:space="preserve">、</w:t>
      </w:r>
      <m:oMath>
        <m:r>
          <m:t>2</m:t>
        </m:r>
      </m:oMath>
      <w:r>
        <w:t xml:space="preserve">、</w:t>
      </w:r>
      <m:oMath>
        <m:r>
          <m:t>3</m:t>
        </m:r>
      </m:oMath>
      <w:r>
        <w:t xml:space="preserve">、</w:t>
      </w:r>
      <m:oMath>
        <m:r>
          <m:t>4</m:t>
        </m:r>
      </m:oMath>
      <w:r>
        <w:t xml:space="preserve">、</w:t>
      </w:r>
      <m:oMath>
        <m:r>
          <m:t>5</m:t>
        </m:r>
      </m:oMath>
      <w:r>
        <w:t xml:space="preserve">、</w:t>
      </w:r>
      <m:oMath>
        <m:r>
          <m:t>6</m:t>
        </m:r>
      </m:oMath>
      <w:r>
        <w:t xml:space="preserve">的五个空位插3个板子，有</w:t>
      </w:r>
      <m:oMath>
        <m:nary>
          <m:naryPr>
            <m:chr m:val="C"/>
            <m:limLoc m:val="subSup"/>
            <m:subHide m:val="0"/>
            <m:supHide m:val="0"/>
          </m:naryPr>
          <m:sub>
            <m:r>
              <m:t>5</m:t>
            </m:r>
          </m:sub>
          <m:sup>
            <m:r>
              <m:t>3</m:t>
            </m:r>
          </m:sup>
          <m:e>
            <m:r>
              <m:t>=</m:t>
            </m:r>
          </m:e>
        </m:nary>
        <m:r>
          <m:t>10</m:t>
        </m:r>
      </m:oMath>
      <w:r>
        <w:t xml:space="preserve">种，</w:t>
      </w:r>
    </w:p>
    <w:p>
      <w:pPr>
        <w:pStyle w:val="BodyText"/>
      </w:pPr>
      <w:r>
        <w:t xml:space="preserve">然后再分给甲、乙、丙、丁四个人，有</w:t>
      </w:r>
      <m:oMath>
        <m:nary>
          <m:naryPr>
            <m:chr m:val="A"/>
            <m:limLoc m:val="subSup"/>
            <m:subHide m:val="0"/>
            <m:supHide m:val="0"/>
          </m:naryPr>
          <m:sub>
            <m:r>
              <m:t>4</m:t>
            </m:r>
          </m:sub>
          <m:sup>
            <m:r>
              <m:t>4</m:t>
            </m:r>
          </m:sup>
          <m:e>
            <m:r>
              <m:t>=</m:t>
            </m:r>
          </m:e>
        </m:nary>
        <m:r>
          <m:t>24</m:t>
        </m:r>
      </m:oMath>
      <w:r>
        <w:t xml:space="preserve">种，</w:t>
      </w:r>
    </w:p>
    <w:p>
      <w:pPr>
        <w:pStyle w:val="BodyText"/>
      </w:pPr>
      <w:r>
        <w:t xml:space="preserve">所以不同的分法种数为</w:t>
      </w:r>
      <m:oMath>
        <m:r>
          <m:t>10</m:t>
        </m:r>
        <m:r>
          <m:t>×</m:t>
        </m:r>
        <m:r>
          <m:t>24</m:t>
        </m:r>
        <m:r>
          <m:t>=</m:t>
        </m:r>
        <m:r>
          <m:t>240</m:t>
        </m:r>
      </m:oMath>
      <w:r>
        <w:t xml:space="preserve">,</w:t>
      </w:r>
    </w:p>
    <w:p>
      <w:pPr>
        <w:pStyle w:val="BodyText"/>
      </w:pPr>
      <w:r>
        <w:t xml:space="preserve">故选：B</w:t>
      </w:r>
    </w:p>
    <w:p>
      <w:pPr>
        <w:pStyle w:val="BodyText"/>
      </w:pPr>
      <w:r>
        <w:t xml:space="preserve">．</w:t>
      </w:r>
      <m:oMath>
        <m:r>
          <m:t>21</m:t>
        </m:r>
      </m:oMath>
    </w:p>
    <w:p>
      <w:pPr>
        <w:pStyle w:val="BodyText"/>
      </w:pPr>
      <w:r>
        <w:t xml:space="preserve">【解析】</w:t>
      </w:r>
    </w:p>
    <w:p>
      <w:pPr>
        <w:pStyle w:val="BodyText"/>
      </w:pPr>
      <w:r>
        <w:t xml:space="preserve">试题分析：将</w:t>
      </w:r>
      <m:oMath>
        <m:r>
          <m:t>8</m:t>
        </m:r>
      </m:oMath>
      <w:r>
        <w:t xml:space="preserve">个球排成一排，形成</w:t>
      </w:r>
      <m:oMath>
        <m:r>
          <m:t>7</m:t>
        </m:r>
      </m:oMath>
      <w:r>
        <w:t xml:space="preserve">个空隙，在</w:t>
      </w:r>
      <m:oMath>
        <m:r>
          <m:t>7</m:t>
        </m:r>
      </m:oMath>
      <w:r>
        <w:t xml:space="preserve">个空隙中任取两个插入两块隔板，共有</w:t>
      </w:r>
      <m:oMath>
        <m:sSubSup>
          <m:e>
            <m:r>
              <m:rPr>
                <m:sty m:val="p"/>
              </m:rPr>
              <m:t>C</m:t>
            </m:r>
          </m:e>
          <m:sub>
            <m:r>
              <m:t>7</m:t>
            </m:r>
          </m:sub>
          <m:sup>
            <m:r>
              <m:t>2</m:t>
            </m:r>
          </m:sup>
        </m:sSubSup>
        <m:r>
          <m:t>=</m:t>
        </m:r>
        <m:f>
          <m:fPr>
            <m:type m:val="bar"/>
          </m:fPr>
          <m:num>
            <m:r>
              <m:t>7</m:t>
            </m:r>
            <m:r>
              <m:t>×</m:t>
            </m:r>
            <m:r>
              <m:t>6</m:t>
            </m:r>
          </m:num>
          <m:den>
            <m:r>
              <m:t>2</m:t>
            </m:r>
          </m:den>
        </m:f>
        <m:r>
          <m:t>=</m:t>
        </m:r>
        <m:r>
          <m:t>21</m:t>
        </m:r>
      </m:oMath>
      <w:r>
        <w:t xml:space="preserve">种放法．</w:t>
      </w:r>
    </w:p>
    <w:p>
      <w:pPr>
        <w:pStyle w:val="BodyText"/>
      </w:pPr>
      <w:r>
        <w:t xml:space="preserve">考点：排列组合的应用．</w:t>
      </w:r>
    </w:p>
    <w:p>
      <w:pPr>
        <w:pStyle w:val="BodyText"/>
      </w:pPr>
      <w:r>
        <w:t xml:space="preserve">【方法点晴】本题主要考查了排列、组合的应用、解答此类问题要正确理解题意，恰当地选择解题的方法是解答的关键，本题的解答中，将</w:t>
      </w:r>
      <m:oMath>
        <m:r>
          <m:t>8</m:t>
        </m:r>
      </m:oMath>
      <w:r>
        <w:t xml:space="preserve">个球排成一排，形成</w:t>
      </w:r>
      <m:oMath>
        <m:r>
          <m:t>7</m:t>
        </m:r>
      </m:oMath>
      <w:r>
        <w:t xml:space="preserve">个空隙，在</w:t>
      </w:r>
      <m:oMath>
        <m:r>
          <m:t>7</m:t>
        </m:r>
      </m:oMath>
      <w:r>
        <w:t xml:space="preserve">个空隙中任取两个插入两块隔板，即可完成求解，采用了插空法，着重考查了学生分析问题和解答问题的能力，属于中档试题．</w:t>
      </w:r>
    </w:p>
    <w:p>
      <w:pPr>
        <w:pStyle w:val="BodyText"/>
      </w:pPr>
      <w:r>
        <w:t xml:space="preserve">．36</w:t>
      </w:r>
    </w:p>
    <w:p>
      <w:pPr>
        <w:pStyle w:val="BodyText"/>
      </w:pPr>
      <w:r>
        <w:t xml:space="preserve">【分析】</w:t>
      </w:r>
    </w:p>
    <w:p>
      <w:pPr>
        <w:pStyle w:val="BodyText"/>
      </w:pPr>
      <w:r>
        <w:t xml:space="preserve">首先将小球分组，接着放入盒子中，根据分步乘法计数原理可得结果.</w:t>
      </w:r>
    </w:p>
    <w:p>
      <w:pPr>
        <w:pStyle w:val="BodyText"/>
      </w:pPr>
      <w:r>
        <w:t xml:space="preserve">【详解】</w:t>
      </w:r>
    </w:p>
    <w:p>
      <w:pPr>
        <w:pStyle w:val="BodyText"/>
      </w:pPr>
      <w:r>
        <w:t xml:space="preserve">每盒至少</w:t>
      </w:r>
      <m:oMath>
        <m:r>
          <m:t>1</m:t>
        </m:r>
      </m:oMath>
      <w:r>
        <w:t xml:space="preserve">个球，则分组必为：</w:t>
      </w:r>
      <m:oMath>
        <m:r>
          <m:t>1</m:t>
        </m:r>
        <m:r>
          <m:t>,</m:t>
        </m:r>
        <m:r>
          <m:t>1</m:t>
        </m:r>
        <m:r>
          <m:t>,</m:t>
        </m:r>
        <m:r>
          <m:t>2</m:t>
        </m:r>
      </m:oMath>
      <w:r>
        <w:t xml:space="preserve">，共有：</w:t>
      </w:r>
      <m:oMath>
        <m:f>
          <m:fPr>
            <m:type m:val="bar"/>
          </m:fPr>
          <m:num>
            <m:sSubSup>
              <m:e>
                <m:r>
                  <m:rPr>
                    <m:sty m:val="p"/>
                  </m:rPr>
                  <m:t>C</m:t>
                </m:r>
              </m:e>
              <m:sub>
                <m:r>
                  <m:t>4</m:t>
                </m:r>
              </m:sub>
              <m:sup>
                <m:r>
                  <m:t>1</m:t>
                </m:r>
              </m:sup>
            </m:sSubSup>
            <m:sSubSup>
              <m:e>
                <m:r>
                  <m:rPr>
                    <m:sty m:val="p"/>
                  </m:rPr>
                  <m:t>C</m:t>
                </m:r>
              </m:e>
              <m:sub>
                <m:r>
                  <m:t>3</m:t>
                </m:r>
              </m:sub>
              <m:sup>
                <m:r>
                  <m:t>1</m:t>
                </m:r>
              </m:sup>
            </m:sSubSup>
          </m:num>
          <m:den>
            <m:sSubSup>
              <m:e>
                <m:r>
                  <m:rPr>
                    <m:sty m:val="p"/>
                  </m:rPr>
                  <m:t>A</m:t>
                </m:r>
              </m:e>
              <m:sub>
                <m:r>
                  <m:t>2</m:t>
                </m:r>
              </m:sub>
              <m:sup>
                <m:r>
                  <m:t>2</m:t>
                </m:r>
              </m:sup>
            </m:sSubSup>
          </m:den>
        </m:f>
        <m:r>
          <m:t>=</m:t>
        </m:r>
        <m:r>
          <m:t>6</m:t>
        </m:r>
      </m:oMath>
      <w:r>
        <w:t xml:space="preserve">种分法</w:t>
      </w:r>
    </w:p>
    <w:p>
      <w:pPr>
        <w:pStyle w:val="BodyText"/>
      </w:pPr>
      <w:r>
        <w:t xml:space="preserve">放入</w:t>
      </w:r>
      <m:oMath>
        <m:r>
          <m:t>3</m:t>
        </m:r>
      </m:oMath>
      <w:r>
        <w:t xml:space="preserve">个盒子中，则有</w:t>
      </w:r>
      <m:oMath>
        <m:r>
          <m:t>6</m:t>
        </m:r>
        <m:sSubSup>
          <m:e>
            <m:r>
              <m:rPr>
                <m:sty m:val="p"/>
              </m:rPr>
              <m:t>A</m:t>
            </m:r>
          </m:e>
          <m:sub>
            <m:r>
              <m:t>3</m:t>
            </m:r>
          </m:sub>
          <m:sup>
            <m:r>
              <m:t>3</m:t>
            </m:r>
          </m:sup>
        </m:sSubSup>
        <m:r>
          <m:t>=</m:t>
        </m:r>
        <m:r>
          <m:t>36</m:t>
        </m:r>
      </m:oMath>
      <w:r>
        <w:t xml:space="preserve">种放法</w:t>
      </w:r>
    </w:p>
    <w:p>
      <w:pPr>
        <w:pStyle w:val="BodyText"/>
      </w:pPr>
      <w:r>
        <w:t xml:space="preserve">故答案为</w:t>
      </w:r>
      <m:oMath>
        <m:r>
          <m:t>36</m:t>
        </m:r>
      </m:oMath>
    </w:p>
    <w:p>
      <w:pPr>
        <w:pStyle w:val="BodyText"/>
      </w:pPr>
      <w:r>
        <w:t xml:space="preserve">【点睛】</w:t>
      </w:r>
    </w:p>
    <w:p>
      <w:pPr>
        <w:pStyle w:val="BodyText"/>
      </w:pPr>
      <w:r>
        <w:t xml:space="preserve">本题考查排列组合中的分组分配问题，易错点是在分组过程中忽略了存在平均分组的情况，造成重复.</w:t>
      </w:r>
    </w:p>
    <w:p>
      <w:pPr>
        <w:pStyle w:val="BodyText"/>
      </w:pPr>
      <w:r>
        <w:t xml:space="preserve">．222</w:t>
      </w:r>
    </w:p>
    <w:p>
      <w:pPr>
        <w:pStyle w:val="BodyText"/>
      </w:pPr>
      <w:r>
        <w:t xml:space="preserve">【分析】</w:t>
      </w:r>
    </w:p>
    <w:p>
      <w:pPr>
        <w:pStyle w:val="BodyText"/>
      </w:pPr>
      <w:r>
        <w:t xml:space="preserve">设分配给3个学校的名额数分别为</w:t>
      </w:r>
      <w:r>
        <w:rPr>
          <w:i/>
        </w:rPr>
        <w:t xml:space="preserve">x</w:t>
      </w:r>
      <m:oMath>
        <m:sSub>
          <m:e>
            <m:r>
              <m:t>​</m:t>
            </m:r>
          </m:e>
          <m:sub>
            <m:r>
              <m:t>1</m:t>
            </m:r>
          </m:sub>
        </m:sSub>
      </m:oMath>
      <w:r>
        <w:t xml:space="preserve">，</w:t>
      </w:r>
      <w:r>
        <w:rPr>
          <w:i/>
        </w:rPr>
        <w:t xml:space="preserve">x</w:t>
      </w:r>
      <m:oMath>
        <m:sSub>
          <m:e>
            <m:r>
              <m:t>​</m:t>
            </m:r>
          </m:e>
          <m:sub>
            <m:r>
              <m:t>2</m:t>
            </m:r>
          </m:sub>
        </m:sSub>
      </m:oMath>
      <w:r>
        <w:t xml:space="preserve">，</w:t>
      </w:r>
      <w:r>
        <w:rPr>
          <w:i/>
        </w:rPr>
        <w:t xml:space="preserve">x</w:t>
      </w:r>
      <m:oMath>
        <m:sSub>
          <m:e>
            <m:r>
              <m:t>​</m:t>
            </m:r>
          </m:e>
          <m:sub>
            <m:r>
              <m:t>3</m:t>
            </m:r>
          </m:sub>
        </m:sSub>
      </m:oMath>
      <w:r>
        <w:t xml:space="preserve">，则每校至少有一个名额的分法数为不定方程</w:t>
      </w:r>
      <w:r>
        <w:rPr>
          <w:i/>
        </w:rPr>
        <w:t xml:space="preserve">x</w:t>
      </w:r>
      <m:oMath>
        <m:sSub>
          <m:e>
            <m:r>
              <m:t>​</m:t>
            </m:r>
          </m:e>
          <m:sub>
            <m:r>
              <m:t>1</m:t>
            </m:r>
          </m:sub>
        </m:sSub>
      </m:oMath>
      <w:r>
        <w:t xml:space="preserve">＋</w:t>
      </w:r>
      <w:r>
        <w:rPr>
          <w:i/>
        </w:rPr>
        <w:t xml:space="preserve">x</w:t>
      </w:r>
      <m:oMath>
        <m:sSub>
          <m:e>
            <m:r>
              <m:t>​</m:t>
            </m:r>
          </m:e>
          <m:sub>
            <m:r>
              <m:t>2</m:t>
            </m:r>
          </m:sub>
        </m:sSub>
      </m:oMath>
      <w:r>
        <w:t xml:space="preserve">＋</w:t>
      </w:r>
      <w:r>
        <w:rPr>
          <w:i/>
        </w:rPr>
        <w:t xml:space="preserve">x</w:t>
      </w:r>
      <m:oMath>
        <m:sSub>
          <m:e>
            <m:r>
              <m:t>​</m:t>
            </m:r>
          </m:e>
          <m:sub>
            <m:r>
              <m:t>3</m:t>
            </m:r>
          </m:sub>
        </m:sSub>
      </m:oMath>
      <w:r>
        <w:t xml:space="preserve">＝24的正整数解的组数，用隔板原理知有</w:t>
      </w:r>
      <m:oMath>
        <m:sSubSup>
          <m:e>
            <m:r>
              <m:rPr>
                <m:sty m:val="p"/>
              </m:rPr>
              <m:t>C</m:t>
            </m:r>
          </m:e>
          <m:sub>
            <m:r>
              <m:t>24</m:t>
            </m:r>
            <m:r>
              <m:t>−</m:t>
            </m:r>
            <m:r>
              <m:t>1</m:t>
            </m:r>
          </m:sub>
          <m:sup>
            <m:r>
              <m:t>3</m:t>
            </m:r>
            <m:r>
              <m:rPr>
                <m:sty m:val="p"/>
              </m:rPr>
              <m:t>−</m:t>
            </m:r>
            <m:r>
              <m:t>1</m:t>
            </m:r>
          </m:sup>
        </m:sSubSup>
        <m:r>
          <m:rPr>
            <m:sty m:val="p"/>
          </m:rPr>
          <m:t>=</m:t>
        </m:r>
        <m:sSubSup>
          <m:e>
            <m:r>
              <m:rPr>
                <m:sty m:val="p"/>
              </m:rPr>
              <m:t>C</m:t>
            </m:r>
          </m:e>
          <m:sub>
            <m:r>
              <m:t>23</m:t>
            </m:r>
          </m:sub>
          <m:sup>
            <m:r>
              <m:t>2</m:t>
            </m:r>
          </m:sup>
        </m:sSubSup>
      </m:oMath>
      <w:r>
        <w:t xml:space="preserve">种方法，排除掉两校人数相同和三校人数都相同的情况即可得出结果.</w:t>
      </w:r>
    </w:p>
    <w:p>
      <w:pPr>
        <w:pStyle w:val="BodyText"/>
      </w:pPr>
      <w:r>
        <w:t xml:space="preserve">【详解】</w:t>
      </w:r>
    </w:p>
    <w:p>
      <w:pPr>
        <w:pStyle w:val="BodyText"/>
      </w:pPr>
      <w:r>
        <w:t xml:space="preserve">设分配给3个学校的名额数分别为</w:t>
      </w:r>
      <w:r>
        <w:rPr>
          <w:i/>
        </w:rPr>
        <w:t xml:space="preserve">x</w:t>
      </w:r>
      <m:oMath>
        <m:sSub>
          <m:e>
            <m:r>
              <m:t>​</m:t>
            </m:r>
          </m:e>
          <m:sub>
            <m:r>
              <m:t>1</m:t>
            </m:r>
          </m:sub>
        </m:sSub>
      </m:oMath>
      <w:r>
        <w:t xml:space="preserve">，</w:t>
      </w:r>
      <w:r>
        <w:rPr>
          <w:i/>
        </w:rPr>
        <w:t xml:space="preserve">x</w:t>
      </w:r>
      <m:oMath>
        <m:sSub>
          <m:e>
            <m:r>
              <m:t>​</m:t>
            </m:r>
          </m:e>
          <m:sub>
            <m:r>
              <m:t>2</m:t>
            </m:r>
          </m:sub>
        </m:sSub>
      </m:oMath>
      <w:r>
        <w:t xml:space="preserve">，</w:t>
      </w:r>
      <w:r>
        <w:rPr>
          <w:i/>
        </w:rPr>
        <w:t xml:space="preserve">x</w:t>
      </w:r>
      <m:oMath>
        <m:sSub>
          <m:e>
            <m:r>
              <m:t>​</m:t>
            </m:r>
          </m:e>
          <m:sub>
            <m:r>
              <m:t>3</m:t>
            </m:r>
          </m:sub>
        </m:sSub>
      </m:oMath>
      <w:r>
        <w:t xml:space="preserve">，</w:t>
      </w:r>
    </w:p>
    <w:p>
      <w:pPr>
        <w:pStyle w:val="BodyText"/>
      </w:pPr>
      <w:r>
        <w:t xml:space="preserve">则每校至少有一个名额的分法数为不定方程</w:t>
      </w:r>
    </w:p>
    <w:p>
      <w:pPr>
        <w:pStyle w:val="BodyText"/>
      </w:pPr>
      <w:r>
        <w:rPr>
          <w:i/>
        </w:rPr>
        <w:t xml:space="preserve">x</w:t>
      </w:r>
      <m:oMath>
        <m:sSub>
          <m:e>
            <m:r>
              <m:t>​</m:t>
            </m:r>
          </m:e>
          <m:sub>
            <m:r>
              <m:t>1</m:t>
            </m:r>
          </m:sub>
        </m:sSub>
      </m:oMath>
      <w:r>
        <w:t xml:space="preserve">＋</w:t>
      </w:r>
      <w:r>
        <w:rPr>
          <w:i/>
        </w:rPr>
        <w:t xml:space="preserve">x</w:t>
      </w:r>
      <m:oMath>
        <m:sSub>
          <m:e>
            <m:r>
              <m:t>​</m:t>
            </m:r>
          </m:e>
          <m:sub>
            <m:r>
              <m:t>2</m:t>
            </m:r>
          </m:sub>
        </m:sSub>
      </m:oMath>
      <w:r>
        <w:t xml:space="preserve">＋</w:t>
      </w:r>
      <w:r>
        <w:rPr>
          <w:i/>
        </w:rPr>
        <w:t xml:space="preserve">x</w:t>
      </w:r>
      <m:oMath>
        <m:sSub>
          <m:e>
            <m:r>
              <m:t>​</m:t>
            </m:r>
          </m:e>
          <m:sub>
            <m:r>
              <m:t>3</m:t>
            </m:r>
          </m:sub>
        </m:sSub>
      </m:oMath>
      <w:r>
        <w:t xml:space="preserve">＝24的正整数解的组数，</w:t>
      </w:r>
    </w:p>
    <w:p>
      <w:pPr>
        <w:pStyle w:val="BodyText"/>
      </w:pPr>
      <w:r>
        <w:t xml:space="preserve">用隔板原理知有</w:t>
      </w:r>
      <m:oMath>
        <m:sSubSup>
          <m:e>
            <m:r>
              <m:rPr>
                <m:sty m:val="p"/>
              </m:rPr>
              <m:t>C</m:t>
            </m:r>
          </m:e>
          <m:sub>
            <m:r>
              <m:t>24</m:t>
            </m:r>
            <m:r>
              <m:t>−</m:t>
            </m:r>
            <m:r>
              <m:t>1</m:t>
            </m:r>
          </m:sub>
          <m:sup>
            <m:r>
              <m:t>3</m:t>
            </m:r>
            <m:r>
              <m:rPr>
                <m:sty m:val="p"/>
              </m:rPr>
              <m:t>−</m:t>
            </m:r>
            <m:r>
              <m:t>1</m:t>
            </m:r>
          </m:sup>
        </m:sSubSup>
        <m:r>
          <m:rPr>
            <m:sty m:val="p"/>
          </m:rPr>
          <m:t>=</m:t>
        </m:r>
        <m:sSubSup>
          <m:e>
            <m:r>
              <m:rPr>
                <m:sty m:val="p"/>
              </m:rPr>
              <m:t>C</m:t>
            </m:r>
          </m:e>
          <m:sub>
            <m:r>
              <m:t>23</m:t>
            </m:r>
          </m:sub>
          <m:sup>
            <m:r>
              <m:t>2</m:t>
            </m:r>
          </m:sup>
        </m:sSubSup>
      </m:oMath>
      <w:r>
        <w:t xml:space="preserve">＝253种．</w:t>
      </w:r>
    </w:p>
    <w:p>
      <w:pPr>
        <w:pStyle w:val="BodyText"/>
      </w:pPr>
      <w:r>
        <w:t xml:space="preserve">又在</w:t>
      </w:r>
      <w:r>
        <w:t xml:space="preserve">“</w:t>
      </w:r>
      <w:r>
        <w:t xml:space="preserve">每校至少有一个名额的分法</w:t>
      </w:r>
      <w:r>
        <w:t xml:space="preserve">”</w:t>
      </w:r>
      <w:r>
        <w:t xml:space="preserve">中要排除</w:t>
      </w:r>
      <w:r>
        <w:t xml:space="preserve">“</w:t>
      </w:r>
      <w:r>
        <w:t xml:space="preserve">至少有两个学校的名额数相同</w:t>
      </w:r>
      <w:r>
        <w:t xml:space="preserve">”</w:t>
      </w:r>
      <w:r>
        <w:t xml:space="preserve">的分配方法：</w:t>
      </w:r>
    </w:p>
    <w:p>
      <w:pPr>
        <w:pStyle w:val="BodyText"/>
      </w:pPr>
      <w:r>
        <w:t xml:space="preserve">只有两校人数相同，设为(</w:t>
      </w:r>
      <w:r>
        <w:rPr>
          <w:i/>
        </w:rPr>
        <w:t xml:space="preserve">i</w:t>
      </w:r>
      <w:r>
        <w:t xml:space="preserve">，</w:t>
      </w:r>
      <w:r>
        <w:rPr>
          <w:i/>
        </w:rPr>
        <w:t xml:space="preserve">i</w:t>
      </w:r>
      <w:r>
        <w:t xml:space="preserve">，24－2</w:t>
      </w:r>
      <w:r>
        <w:rPr>
          <w:i/>
        </w:rPr>
        <w:t xml:space="preserve">i</w:t>
      </w:r>
      <w:r>
        <w:t xml:space="preserve">)，</w:t>
      </w:r>
    </w:p>
    <w:p>
      <w:pPr>
        <w:pStyle w:val="BodyText"/>
      </w:pPr>
      <w:r>
        <w:t xml:space="preserve">由题意有</w:t>
      </w:r>
      <w:r>
        <w:rPr>
          <w:i/>
        </w:rPr>
        <w:t xml:space="preserve">i</w:t>
      </w:r>
      <w:r>
        <w:t xml:space="preserve">＝1，2，3，4，5，6，7，9，10，11共3</w:t>
      </w:r>
      <m:oMath>
        <m:r>
          <m:rPr>
            <m:sty m:val="p"/>
          </m:rPr>
          <m:t>×</m:t>
        </m:r>
      </m:oMath>
      <w:r>
        <w:t xml:space="preserve">10种情况；</w:t>
      </w:r>
    </w:p>
    <w:p>
      <w:pPr>
        <w:pStyle w:val="BodyText"/>
      </w:pPr>
      <w:r>
        <w:t xml:space="preserve">三校人数都相同的只有(8，8，8)这1种．</w:t>
      </w:r>
    </w:p>
    <w:p>
      <w:pPr>
        <w:pStyle w:val="BodyText"/>
      </w:pPr>
      <w:r>
        <w:t xml:space="preserve">综上可知，满足条件的分配方法共有253－31＝222种．</w:t>
      </w:r>
    </w:p>
    <w:p>
      <w:pPr>
        <w:pStyle w:val="BodyText"/>
      </w:pPr>
      <w:r>
        <w:t xml:space="preserve">故答案为：222</w:t>
      </w:r>
    </w:p>
    <w:p>
      <w:pPr>
        <w:pStyle w:val="BodyText"/>
      </w:pPr>
      <w:r>
        <w:t xml:space="preserve">．120</w:t>
      </w:r>
    </w:p>
    <w:p>
      <w:pPr>
        <w:pStyle w:val="BodyText"/>
      </w:pPr>
      <w:r>
        <w:t xml:space="preserve">【分析】</w:t>
      </w:r>
    </w:p>
    <w:p>
      <w:pPr>
        <w:pStyle w:val="BodyText"/>
      </w:pPr>
      <w:r>
        <w:t xml:space="preserve">先在编号为2，3的盒内分别放入1个，2个球，然后再将剩17个小球，利用隔板法分为三堆放入即可.</w:t>
      </w:r>
    </w:p>
    <w:p>
      <w:pPr>
        <w:pStyle w:val="BodyText"/>
      </w:pPr>
      <w:r>
        <w:t xml:space="preserve">【详解】</w:t>
      </w:r>
    </w:p>
    <w:p>
      <w:pPr>
        <w:pStyle w:val="BodyText"/>
      </w:pPr>
      <w:r>
        <w:t xml:space="preserve">先在编号为2，3的盒内分别放入1个，2个球，还剩17个小球，</w:t>
      </w:r>
    </w:p>
    <w:p>
      <w:pPr>
        <w:pStyle w:val="BodyText"/>
      </w:pPr>
      <w:r>
        <w:t xml:space="preserve">三个盒内每个至少再放入1个，将17个球排成一排，</w:t>
      </w:r>
    </w:p>
    <w:p>
      <w:pPr>
        <w:pStyle w:val="BodyText"/>
      </w:pPr>
      <w:r>
        <w:t xml:space="preserve">有16个空隙，插入2块挡板分为三堆放入三个盒中，</w:t>
      </w:r>
    </w:p>
    <w:p>
      <w:pPr>
        <w:pStyle w:val="BodyText"/>
      </w:pPr>
      <w:r>
        <w:t xml:space="preserve">共有</w:t>
      </w:r>
      <m:oMath>
        <m:nary>
          <m:naryPr>
            <m:chr m:val="C"/>
            <m:limLoc m:val="subSup"/>
            <m:subHide m:val="0"/>
            <m:supHide m:val="0"/>
          </m:naryPr>
          <m:sub>
            <m:r>
              <m:t>16</m:t>
            </m:r>
          </m:sub>
          <m:sup>
            <m:r>
              <m:t>2</m:t>
            </m:r>
          </m:sup>
          <m:e>
            <m:r>
              <m:t>=</m:t>
            </m:r>
          </m:e>
        </m:nary>
        <m:r>
          <m:t>120</m:t>
        </m:r>
      </m:oMath>
      <w:r>
        <w:t xml:space="preserve">种方法．</w:t>
      </w:r>
    </w:p>
    <w:p>
      <w:pPr>
        <w:pStyle w:val="BodyText"/>
      </w:pPr>
      <w:r>
        <w:t xml:space="preserve">故答案为：120</w:t>
      </w:r>
    </w:p>
    <w:p>
      <w:pPr>
        <w:pStyle w:val="BodyText"/>
      </w:pPr>
      <w:r>
        <w:t xml:space="preserve">．C</w:t>
      </w:r>
    </w:p>
    <w:p>
      <w:pPr>
        <w:pStyle w:val="BodyText"/>
      </w:pPr>
      <w:r>
        <w:t xml:space="preserve">【分析】</w:t>
      </w:r>
    </w:p>
    <w:p>
      <w:pPr>
        <w:pStyle w:val="BodyText"/>
      </w:pPr>
      <w:r>
        <w:t xml:space="preserve">6名学生分配到两所敬老院，每所敬老院至少2人，则对6名学生进行分组分配即可</w:t>
      </w:r>
    </w:p>
    <w:p>
      <w:pPr>
        <w:pStyle w:val="BodyText"/>
      </w:pPr>
      <w:r>
        <w:t xml:space="preserve">【详解】</w:t>
      </w:r>
    </w:p>
    <w:p>
      <w:pPr>
        <w:pStyle w:val="BodyText"/>
      </w:pPr>
      <w:r>
        <w:t xml:space="preserve">解：6名学生分成两组，每组不少于两人的分组，一组2人另一组4人，或每组3人，</w:t>
      </w:r>
    </w:p>
    <w:p>
      <w:pPr>
        <w:pStyle w:val="BodyText"/>
      </w:pPr>
      <w:r>
        <w:t xml:space="preserve">所以不同的分配方案为</w:t>
      </w:r>
      <m:oMath>
        <m:sSubSup>
          <m:e>
            <m:r>
              <m:rPr>
                <m:sty m:val="p"/>
              </m:rPr>
              <m:t>C</m:t>
            </m:r>
          </m:e>
          <m:sub>
            <m:r>
              <m:t>6</m:t>
            </m:r>
          </m:sub>
          <m:sup>
            <m:r>
              <m:t>2</m:t>
            </m:r>
          </m:sup>
        </m:sSubSup>
        <m:sSubSup>
          <m:e>
            <m:r>
              <m:rPr>
                <m:sty m:val="p"/>
              </m:rPr>
              <m:t>A</m:t>
            </m:r>
          </m:e>
          <m:sub>
            <m:r>
              <m:t>2</m:t>
            </m:r>
          </m:sub>
          <m:sup>
            <m:r>
              <m:t>2</m:t>
            </m:r>
          </m:sup>
        </m:sSubSup>
        <m:r>
          <m:t>+</m:t>
        </m:r>
        <m:sSubSup>
          <m:e>
            <m:r>
              <m:rPr>
                <m:sty m:val="p"/>
              </m:rPr>
              <m:t>C</m:t>
            </m:r>
          </m:e>
          <m:sub>
            <m:r>
              <m:t>6</m:t>
            </m:r>
          </m:sub>
          <m:sup>
            <m:r>
              <m:t>3</m:t>
            </m:r>
          </m:sup>
        </m:sSubSup>
        <m:r>
          <m:t>=</m:t>
        </m:r>
        <m:r>
          <m:t>50</m:t>
        </m:r>
      </m:oMath>
      <w:r>
        <w:t xml:space="preserve">,</w:t>
      </w:r>
    </w:p>
    <w:p>
      <w:pPr>
        <w:pStyle w:val="BodyText"/>
      </w:pPr>
      <w:r>
        <w:t xml:space="preserve">故选：C</w:t>
      </w:r>
    </w:p>
    <w:p>
      <w:pPr>
        <w:pStyle w:val="BodyText"/>
      </w:pPr>
      <w:r>
        <w:t xml:space="preserve">．A</w:t>
      </w:r>
    </w:p>
    <w:p>
      <w:pPr>
        <w:pStyle w:val="BodyText"/>
      </w:pPr>
      <w:r>
        <w:t xml:space="preserve">【分析】</w:t>
      </w:r>
    </w:p>
    <w:p>
      <w:pPr>
        <w:pStyle w:val="BodyText"/>
      </w:pPr>
      <w:r>
        <w:t xml:space="preserve">利用分步乘法计数原理先分组再分配即可求解.</w:t>
      </w:r>
    </w:p>
    <w:p>
      <w:pPr>
        <w:pStyle w:val="BodyText"/>
      </w:pPr>
      <w:r>
        <w:t xml:space="preserve">【详解】</w:t>
      </w:r>
    </w:p>
    <w:p>
      <w:pPr>
        <w:pStyle w:val="BodyText"/>
      </w:pPr>
      <w:r>
        <w:t xml:space="preserve">根据题意，分2步进行：</w:t>
      </w:r>
    </w:p>
    <w:p>
      <w:pPr>
        <w:pStyle w:val="BodyText"/>
      </w:pPr>
      <w:r>
        <w:t xml:space="preserve">①将6个医疗小组平均分成3组，每组2支医疗队，有</w:t>
      </w:r>
      <m:oMath>
        <m:f>
          <m:fPr>
            <m:type m:val="bar"/>
          </m:fPr>
          <m:num>
            <m:sSubSup>
              <m:e>
                <m:r>
                  <m:rPr>
                    <m:sty m:val="p"/>
                  </m:rPr>
                  <m:t>C</m:t>
                </m:r>
              </m:e>
              <m:sub>
                <m:r>
                  <m:t>6</m:t>
                </m:r>
              </m:sub>
              <m:sup>
                <m:r>
                  <m:t>2</m:t>
                </m:r>
              </m:sup>
            </m:sSubSup>
            <m:sSubSup>
              <m:e>
                <m:r>
                  <m:rPr>
                    <m:sty m:val="p"/>
                  </m:rPr>
                  <m:t>C</m:t>
                </m:r>
              </m:e>
              <m:sub>
                <m:r>
                  <m:t>4</m:t>
                </m:r>
              </m:sub>
              <m:sup>
                <m:r>
                  <m:t>2</m:t>
                </m:r>
              </m:sup>
            </m:sSubSup>
            <m:sSubSup>
              <m:e>
                <m:r>
                  <m:rPr>
                    <m:sty m:val="p"/>
                  </m:rPr>
                  <m:t>C</m:t>
                </m:r>
              </m:e>
              <m:sub>
                <m:r>
                  <m:t>2</m:t>
                </m:r>
              </m:sub>
              <m:sup>
                <m:r>
                  <m:t>2</m:t>
                </m:r>
              </m:sup>
            </m:sSubSup>
          </m:num>
          <m:den>
            <m:sSubSup>
              <m:e>
                <m:r>
                  <m:rPr>
                    <m:sty m:val="p"/>
                  </m:rPr>
                  <m:t>A</m:t>
                </m:r>
              </m:e>
              <m:sub>
                <m:r>
                  <m:t>3</m:t>
                </m:r>
              </m:sub>
              <m:sup>
                <m:r>
                  <m:t>3</m:t>
                </m:r>
              </m:sup>
            </m:sSubSup>
          </m:den>
        </m:f>
        <m:r>
          <m:rPr>
            <m:sty m:val="p"/>
          </m:rPr>
          <m:t>=</m:t>
        </m:r>
        <m:r>
          <m:t>15</m:t>
        </m:r>
      </m:oMath>
      <w:r>
        <w:t xml:space="preserve">种分组方法；</w:t>
      </w:r>
    </w:p>
    <w:p>
      <w:pPr>
        <w:pStyle w:val="BodyText"/>
      </w:pPr>
      <w:r>
        <w:t xml:space="preserve">②将甲所在的小组安排到甲地，其他两个小组安排到乙、丙两地，有</w:t>
      </w:r>
      <m:oMath>
        <m:sSubSup>
          <m:e>
            <m:r>
              <m:rPr>
                <m:sty m:val="p"/>
              </m:rPr>
              <m:t>A</m:t>
            </m:r>
          </m:e>
          <m:sub>
            <m:r>
              <m:t>2</m:t>
            </m:r>
          </m:sub>
          <m:sup>
            <m:r>
              <m:t>2</m:t>
            </m:r>
          </m:sup>
        </m:sSubSup>
        <m:r>
          <m:t>=</m:t>
        </m:r>
        <m:r>
          <m:t>2</m:t>
        </m:r>
      </m:oMath>
      <w:r>
        <w:t xml:space="preserve">种情况，</w:t>
      </w:r>
    </w:p>
    <w:p>
      <w:pPr>
        <w:pStyle w:val="BodyText"/>
      </w:pPr>
      <w:r>
        <w:t xml:space="preserve">则有</w:t>
      </w:r>
      <m:oMath>
        <m:r>
          <m:t>15</m:t>
        </m:r>
        <m:r>
          <m:t>×</m:t>
        </m:r>
        <m:r>
          <m:t>2</m:t>
        </m:r>
        <m:r>
          <m:t>=</m:t>
        </m:r>
        <m:r>
          <m:t>30</m:t>
        </m:r>
      </m:oMath>
      <w:r>
        <w:t xml:space="preserve">种不同的安排方法.</w:t>
      </w:r>
    </w:p>
    <w:p>
      <w:pPr>
        <w:pStyle w:val="BodyText"/>
      </w:pPr>
      <w:r>
        <w:t xml:space="preserve">故选：A.</w:t>
      </w:r>
    </w:p>
    <w:p>
      <w:pPr>
        <w:pStyle w:val="BodyText"/>
      </w:pPr>
      <w:r>
        <w:t xml:space="preserve">【点睛】</w:t>
      </w:r>
    </w:p>
    <w:p>
      <w:pPr>
        <w:pStyle w:val="BodyText"/>
      </w:pPr>
      <w:r>
        <w:t xml:space="preserve">本题主要考查了分布乘法计数原理，涉及平均分组和分配问题，属于中档题.</w:t>
      </w:r>
    </w:p>
    <w:p>
      <w:pPr>
        <w:pStyle w:val="BodyText"/>
      </w:pPr>
      <w:r>
        <w:t xml:space="preserve">．B</w:t>
      </w:r>
    </w:p>
    <w:p>
      <w:pPr>
        <w:pStyle w:val="BodyText"/>
      </w:pPr>
      <w:r>
        <w:t xml:space="preserve">【分析】</w:t>
      </w:r>
    </w:p>
    <w:p>
      <w:pPr>
        <w:pStyle w:val="BodyText"/>
      </w:pPr>
      <w:r>
        <w:t xml:space="preserve">分别算出左边密码锁和右边密码锁的设置方式，再相乘即可得到.</w:t>
      </w:r>
    </w:p>
    <w:p>
      <w:pPr>
        <w:pStyle w:val="BodyText"/>
      </w:pPr>
      <w:r>
        <w:t xml:space="preserve">【详解】</w:t>
      </w:r>
    </w:p>
    <w:p>
      <w:pPr>
        <w:pStyle w:val="BodyText"/>
      </w:pPr>
      <w:r>
        <w:t xml:space="preserve">左边密码锁的四个数字共有</w:t>
      </w:r>
      <m:oMath>
        <m:f>
          <m:fPr>
            <m:type m:val="bar"/>
          </m:fPr>
          <m:num>
            <m:sSubSup>
              <m:e>
                <m:r>
                  <m:rPr>
                    <m:sty m:val="p"/>
                  </m:rPr>
                  <m:t>C</m:t>
                </m:r>
              </m:e>
              <m:sub>
                <m:r>
                  <m:t>4</m:t>
                </m:r>
              </m:sub>
              <m:sup>
                <m:r>
                  <m:t>2</m:t>
                </m:r>
              </m:sup>
            </m:sSubSup>
            <m:sSubSup>
              <m:e>
                <m:r>
                  <m:rPr>
                    <m:sty m:val="p"/>
                  </m:rPr>
                  <m:t>A</m:t>
                </m:r>
              </m:e>
              <m:sub>
                <m:r>
                  <m:t>4</m:t>
                </m:r>
              </m:sub>
              <m:sup>
                <m:r>
                  <m:t>2</m:t>
                </m:r>
              </m:sup>
            </m:sSubSup>
          </m:num>
          <m:den>
            <m:sSubSup>
              <m:e>
                <m:r>
                  <m:rPr>
                    <m:sty m:val="p"/>
                  </m:rPr>
                  <m:t>A</m:t>
                </m:r>
              </m:e>
              <m:sub>
                <m:r>
                  <m:t>2</m:t>
                </m:r>
              </m:sub>
              <m:sup>
                <m:r>
                  <m:t>2</m:t>
                </m:r>
              </m:sup>
            </m:sSubSup>
          </m:den>
        </m:f>
        <m:r>
          <m:t>=</m:t>
        </m:r>
        <m:r>
          <m:t>36</m:t>
        </m:r>
      </m:oMath>
      <w:r>
        <w:t xml:space="preserve">种设法，右边密码锁的四个数字共有</w:t>
      </w:r>
      <m:oMath>
        <m:sSubSup>
          <m:e>
            <m:r>
              <m:rPr>
                <m:sty m:val="p"/>
              </m:rPr>
              <m:t>A</m:t>
            </m:r>
          </m:e>
          <m:sub>
            <m:r>
              <m:t>4</m:t>
            </m:r>
          </m:sub>
          <m:sup>
            <m:r>
              <m:t>4</m:t>
            </m:r>
          </m:sup>
        </m:sSubSup>
        <m:r>
          <m:t>=</m:t>
        </m:r>
        <m:r>
          <m:t>24</m:t>
        </m:r>
      </m:oMath>
      <w:r>
        <w:t xml:space="preserve">种设法，故密码设置的方法有</w:t>
      </w:r>
      <m:oMath>
        <m:r>
          <m:t>36</m:t>
        </m:r>
        <m:r>
          <m:t>×</m:t>
        </m:r>
        <m:r>
          <m:t>24</m:t>
        </m:r>
        <m:r>
          <m:t>=</m:t>
        </m:r>
        <m:r>
          <m:t>864</m:t>
        </m:r>
      </m:oMath>
      <w:r>
        <w:t xml:space="preserve">种.</w:t>
      </w:r>
    </w:p>
    <w:p>
      <w:pPr>
        <w:pStyle w:val="BodyText"/>
      </w:pPr>
      <w:r>
        <w:t xml:space="preserve">故选：B.</w:t>
      </w:r>
    </w:p>
    <w:p>
      <w:pPr>
        <w:pStyle w:val="BodyText"/>
      </w:pPr>
      <w:r>
        <w:t xml:space="preserve">【点睛】</w:t>
      </w:r>
    </w:p>
    <w:p>
      <w:pPr>
        <w:pStyle w:val="BodyText"/>
      </w:pPr>
      <w:r>
        <w:t xml:space="preserve">方法点睛：本题考查排列组合，解排列、组合问题的基本原则：特殊优先，先分组再分解，先取后排；较复杂问题可采用间接法，转化为求它的对立事件，解题时要细心、周全，做到不重不漏，考查学生的计算，属于基础题.</w:t>
      </w:r>
    </w:p>
    <w:p>
      <w:pPr>
        <w:pStyle w:val="BodyText"/>
      </w:pPr>
      <w:r>
        <w:t xml:space="preserve">．C</w:t>
      </w:r>
    </w:p>
    <w:p>
      <w:pPr>
        <w:pStyle w:val="BodyText"/>
      </w:pPr>
      <w:r>
        <w:t xml:space="preserve">【分析】</w:t>
      </w:r>
    </w:p>
    <w:p>
      <w:pPr>
        <w:pStyle w:val="BodyText"/>
      </w:pPr>
      <w:r>
        <w:t xml:space="preserve">先将5名学生分成两组，再分配即可求解.</w:t>
      </w:r>
    </w:p>
    <w:p>
      <w:pPr>
        <w:pStyle w:val="BodyText"/>
      </w:pPr>
      <w:r>
        <w:t xml:space="preserve">【详解】</w:t>
      </w:r>
    </w:p>
    <w:p>
      <w:pPr>
        <w:pStyle w:val="BodyText"/>
      </w:pPr>
      <w:r>
        <w:t xml:space="preserve">将5名学生分成两组可以有两类，</w:t>
      </w:r>
    </w:p>
    <w:p>
      <w:pPr>
        <w:pStyle w:val="BodyText"/>
      </w:pPr>
      <w:r>
        <w:t xml:space="preserve">一组</w:t>
      </w:r>
      <m:oMath>
        <m:r>
          <m:t>4</m:t>
        </m:r>
      </m:oMath>
      <w:r>
        <w:t xml:space="preserve">人，一组</w:t>
      </w:r>
      <m:oMath>
        <m:r>
          <m:t>1</m:t>
        </m:r>
      </m:oMath>
      <w:r>
        <w:t xml:space="preserve">人，则有</w:t>
      </w:r>
      <m:oMath>
        <m:sSubSup>
          <m:e>
            <m:r>
              <m:rPr>
                <m:sty m:val="p"/>
              </m:rPr>
              <m:t>C</m:t>
            </m:r>
          </m:e>
          <m:sub>
            <m:r>
              <m:t>5</m:t>
            </m:r>
          </m:sub>
          <m:sup>
            <m:r>
              <m:t>4</m:t>
            </m:r>
          </m:sup>
        </m:sSubSup>
        <m:sSubSup>
          <m:e>
            <m:r>
              <m:rPr>
                <m:sty m:val="p"/>
              </m:rPr>
              <m:t>A</m:t>
            </m:r>
          </m:e>
          <m:sub>
            <m:r>
              <m:t>2</m:t>
            </m:r>
          </m:sub>
          <m:sup>
            <m:r>
              <m:t>2</m:t>
            </m:r>
          </m:sup>
        </m:sSubSup>
        <m:r>
          <m:t>=</m:t>
        </m:r>
        <m:r>
          <m:t>10</m:t>
        </m:r>
      </m:oMath>
      <w:r>
        <w:t xml:space="preserve">，</w:t>
      </w:r>
    </w:p>
    <w:p>
      <w:pPr>
        <w:pStyle w:val="BodyText"/>
      </w:pPr>
      <w:r>
        <w:t xml:space="preserve">一组</w:t>
      </w:r>
      <m:oMath>
        <m:r>
          <m:t>3</m:t>
        </m:r>
      </m:oMath>
      <w:r>
        <w:t xml:space="preserve">人，一组</w:t>
      </w:r>
      <m:oMath>
        <m:r>
          <m:t>2</m:t>
        </m:r>
      </m:oMath>
      <w:r>
        <w:t xml:space="preserve">人，则有</w:t>
      </w:r>
      <m:oMath>
        <m:sSubSup>
          <m:e>
            <m:r>
              <m:rPr>
                <m:sty m:val="p"/>
              </m:rPr>
              <m:t>C</m:t>
            </m:r>
          </m:e>
          <m:sub>
            <m:r>
              <m:t>5</m:t>
            </m:r>
          </m:sub>
          <m:sup>
            <m:r>
              <m:t>3</m:t>
            </m:r>
          </m:sup>
        </m:sSubSup>
        <m:sSubSup>
          <m:e>
            <m:r>
              <m:rPr>
                <m:sty m:val="p"/>
              </m:rPr>
              <m:t>A</m:t>
            </m:r>
          </m:e>
          <m:sub>
            <m:r>
              <m:t>2</m:t>
            </m:r>
          </m:sub>
          <m:sup>
            <m:r>
              <m:t>2</m:t>
            </m:r>
          </m:sup>
        </m:sSubSup>
        <m:r>
          <m:t>=</m:t>
        </m:r>
        <m:r>
          <m:t>20</m:t>
        </m:r>
      </m:oMath>
      <w:r>
        <w:t xml:space="preserve">，</w:t>
      </w:r>
    </w:p>
    <w:p>
      <w:pPr>
        <w:pStyle w:val="BodyText"/>
      </w:pPr>
      <w:r>
        <w:t xml:space="preserve">所以不同的安排方法为</w:t>
      </w:r>
      <m:oMath>
        <m:r>
          <m:t>10</m:t>
        </m:r>
        <m:r>
          <m:t>+</m:t>
        </m:r>
        <m:r>
          <m:t>20</m:t>
        </m:r>
        <m:r>
          <m:t>=</m:t>
        </m:r>
        <m:r>
          <m:t>30</m:t>
        </m:r>
      </m:oMath>
      <w:r>
        <w:t xml:space="preserve">种，</w:t>
      </w:r>
    </w:p>
    <w:p>
      <w:pPr>
        <w:pStyle w:val="BodyText"/>
      </w:pPr>
      <w:r>
        <w:t xml:space="preserve">故选：C</w:t>
      </w:r>
    </w:p>
    <w:p>
      <w:pPr>
        <w:pStyle w:val="BodyText"/>
      </w:pPr>
      <w:r>
        <w:t xml:space="preserve">【点睛】</w:t>
      </w:r>
    </w:p>
    <w:p>
      <w:pPr>
        <w:pStyle w:val="BodyText"/>
      </w:pPr>
      <w:r>
        <w:t xml:space="preserve">关键点点睛：本题的关键点是先分组后分配，5名学生分成两组，即一组</w:t>
      </w:r>
      <m:oMath>
        <m:r>
          <m:t>4</m:t>
        </m:r>
      </m:oMath>
      <w:r>
        <w:t xml:space="preserve">人，一组</w:t>
      </w:r>
      <m:oMath>
        <m:r>
          <m:t>1</m:t>
        </m:r>
      </m:oMath>
      <w:r>
        <w:t xml:space="preserve">人和一组</w:t>
      </w:r>
      <m:oMath>
        <m:r>
          <m:t>3</m:t>
        </m:r>
      </m:oMath>
      <w:r>
        <w:t xml:space="preserve">人，一组</w:t>
      </w:r>
      <m:oMath>
        <m:r>
          <m:t>2</m:t>
        </m:r>
      </m:oMath>
      <w:r>
        <w:t xml:space="preserve">人，再分配即可.</w:t>
      </w:r>
    </w:p>
    <w:p>
      <w:pPr>
        <w:pStyle w:val="BodyText"/>
      </w:pPr>
      <w:r>
        <w:t xml:space="preserve">．B</w:t>
      </w:r>
    </w:p>
    <w:p>
      <w:pPr>
        <w:pStyle w:val="BodyText"/>
      </w:pPr>
      <w:r>
        <w:t xml:space="preserve">【分析】</w:t>
      </w:r>
    </w:p>
    <w:p>
      <w:pPr>
        <w:pStyle w:val="BodyText"/>
      </w:pPr>
      <w:r>
        <w:t xml:space="preserve">分去4个人或5个人两种情况进行讨论.</w:t>
      </w:r>
    </w:p>
    <w:p>
      <w:pPr>
        <w:pStyle w:val="BodyText"/>
      </w:pPr>
      <w:r>
        <w:t xml:space="preserve">【详解】</w:t>
      </w:r>
    </w:p>
    <w:p>
      <w:pPr>
        <w:pStyle w:val="BodyText"/>
      </w:pPr>
      <w:r>
        <w:t xml:space="preserve">当去4个人时，则安排方法有</w:t>
      </w:r>
      <m:oMath>
        <m:sSubSup>
          <m:e>
            <m:r>
              <m:rPr>
                <m:sty m:val="p"/>
              </m:rPr>
              <m:t>C</m:t>
            </m:r>
          </m:e>
          <m:sub>
            <m:r>
              <m:t>5</m:t>
            </m:r>
          </m:sub>
          <m:sup>
            <m:r>
              <m:t>4</m:t>
            </m:r>
          </m:sup>
        </m:sSubSup>
        <m:sSubSup>
          <m:e>
            <m:r>
              <m:rPr>
                <m:sty m:val="p"/>
              </m:rPr>
              <m:t>C</m:t>
            </m:r>
          </m:e>
          <m:sub>
            <m:r>
              <m:t>4</m:t>
            </m:r>
          </m:sub>
          <m:sup>
            <m:r>
              <m:t>2</m:t>
            </m:r>
          </m:sup>
        </m:sSubSup>
        <m:r>
          <m:t>=</m:t>
        </m:r>
        <m:r>
          <m:t>30</m:t>
        </m:r>
      </m:oMath>
      <w:r>
        <w:t xml:space="preserve">种，</w:t>
      </w:r>
    </w:p>
    <w:p>
      <w:pPr>
        <w:pStyle w:val="BodyText"/>
      </w:pPr>
      <w:r>
        <w:t xml:space="preserve">当去5个人时，则安排方法有</w:t>
      </w:r>
      <m:oMath>
        <m:sSubSup>
          <m:e>
            <m:r>
              <m:rPr>
                <m:sty m:val="p"/>
              </m:rPr>
              <m:t>C</m:t>
            </m:r>
          </m:e>
          <m:sub>
            <m:r>
              <m:t>5</m:t>
            </m:r>
          </m:sub>
          <m:sup>
            <m:r>
              <m:t>3</m:t>
            </m:r>
          </m:sup>
        </m:sSubSup>
        <m:sSubSup>
          <m:e>
            <m:r>
              <m:rPr>
                <m:sty m:val="p"/>
              </m:rPr>
              <m:t>C</m:t>
            </m:r>
          </m:e>
          <m:sub>
            <m:r>
              <m:t>2</m:t>
            </m:r>
          </m:sub>
          <m:sup>
            <m:r>
              <m:t>1</m:t>
            </m:r>
          </m:sup>
        </m:sSubSup>
        <m:r>
          <m:t>=</m:t>
        </m:r>
        <m:r>
          <m:t>20</m:t>
        </m:r>
      </m:oMath>
      <w:r>
        <w:t xml:space="preserve">种，</w:t>
      </w:r>
    </w:p>
    <w:p>
      <w:pPr>
        <w:pStyle w:val="BodyText"/>
      </w:pPr>
      <w:r>
        <w:t xml:space="preserve">综上，不同的安排方法共有50种.</w:t>
      </w:r>
    </w:p>
    <w:p>
      <w:pPr>
        <w:pStyle w:val="BodyText"/>
      </w:pPr>
      <w:r>
        <w:t xml:space="preserve">故选：B.</w:t>
      </w:r>
    </w:p>
    <w:p>
      <w:pPr>
        <w:pStyle w:val="BodyText"/>
      </w:pPr>
      <w:r>
        <w:t xml:space="preserve">．180</w:t>
      </w:r>
    </w:p>
    <w:p>
      <w:pPr>
        <w:pStyle w:val="BodyText"/>
      </w:pPr>
      <w:r>
        <w:t xml:space="preserve">【分析】</w:t>
      </w:r>
    </w:p>
    <w:p>
      <w:pPr>
        <w:pStyle w:val="BodyText"/>
      </w:pPr>
      <w:r>
        <w:t xml:space="preserve">分为两类：第一类是一组3人，另一组5人，第二类是两组均为4人，然后根据人数分组，再进行排列即可.</w:t>
      </w:r>
    </w:p>
    <w:p>
      <w:pPr>
        <w:pStyle w:val="BodyText"/>
      </w:pPr>
      <w:r>
        <w:t xml:space="preserve">【详解】</w:t>
      </w:r>
    </w:p>
    <w:p>
      <w:pPr>
        <w:pStyle w:val="BodyText"/>
      </w:pPr>
      <w:r>
        <w:t xml:space="preserve">分配的方案有两类，</w:t>
      </w:r>
    </w:p>
    <w:p>
      <w:pPr>
        <w:pStyle w:val="BodyText"/>
      </w:pPr>
      <w:r>
        <w:t xml:space="preserve">第一类：一组3人，另一组5人，有</w:t>
      </w:r>
      <m:oMath>
        <m:d>
          <m:dPr>
            <m:begChr m:val="("/>
            <m:endChr m:val=")"/>
            <m:grow/>
          </m:dPr>
          <m:e>
            <m:sSubSup>
              <m:e>
                <m:r>
                  <m:rPr>
                    <m:sty m:val="p"/>
                  </m:rPr>
                  <m:t>C</m:t>
                </m:r>
              </m:e>
              <m:sub>
                <m:r>
                  <m:t>8</m:t>
                </m:r>
              </m:sub>
              <m:sup>
                <m:r>
                  <m:t>3</m:t>
                </m:r>
              </m:sup>
            </m:sSubSup>
            <m:r>
              <m:t>−</m:t>
            </m:r>
            <m:r>
              <m:t>1</m:t>
            </m:r>
          </m:e>
        </m:d>
        <m:r>
          <m:t>⋅</m:t>
        </m:r>
        <m:sSubSup>
          <m:e>
            <m:r>
              <m:rPr>
                <m:sty m:val="p"/>
              </m:rPr>
              <m:t>A</m:t>
            </m:r>
          </m:e>
          <m:sub>
            <m:r>
              <m:t>2</m:t>
            </m:r>
          </m:sub>
          <m:sup>
            <m:r>
              <m:t>2</m:t>
            </m:r>
          </m:sup>
        </m:sSubSup>
        <m:r>
          <m:t>=</m:t>
        </m:r>
        <m:r>
          <m:t>110</m:t>
        </m:r>
      </m:oMath>
      <w:r>
        <w:t xml:space="preserve">种；</w:t>
      </w:r>
    </w:p>
    <w:p>
      <w:pPr>
        <w:pStyle w:val="BodyText"/>
      </w:pPr>
      <w:r>
        <w:t xml:space="preserve">第二类：两组均为4人，有</w:t>
      </w:r>
      <m:oMath>
        <m:f>
          <m:fPr>
            <m:type m:val="bar"/>
          </m:fPr>
          <m:num>
            <m:sSubSup>
              <m:e>
                <m:r>
                  <m:rPr>
                    <m:sty m:val="p"/>
                  </m:rPr>
                  <m:t>C</m:t>
                </m:r>
              </m:e>
              <m:sub>
                <m:r>
                  <m:t>8</m:t>
                </m:r>
              </m:sub>
              <m:sup>
                <m:r>
                  <m:t>4</m:t>
                </m:r>
              </m:sup>
            </m:sSubSup>
            <m:sSubSup>
              <m:e>
                <m:r>
                  <m:rPr>
                    <m:sty m:val="p"/>
                  </m:rPr>
                  <m:t>C</m:t>
                </m:r>
              </m:e>
              <m:sub>
                <m:r>
                  <m:t>4</m:t>
                </m:r>
              </m:sub>
              <m:sup>
                <m:r>
                  <m:t>4</m:t>
                </m:r>
              </m:sup>
            </m:sSubSup>
          </m:num>
          <m:den>
            <m:sSubSup>
              <m:e>
                <m:r>
                  <m:rPr>
                    <m:sty m:val="p"/>
                  </m:rPr>
                  <m:t>A</m:t>
                </m:r>
              </m:e>
              <m:sub>
                <m:r>
                  <m:t>2</m:t>
                </m:r>
              </m:sub>
              <m:sup>
                <m:r>
                  <m:t>5</m:t>
                </m:r>
              </m:sup>
            </m:sSubSup>
          </m:den>
        </m:f>
        <m:r>
          <m:t>⋅</m:t>
        </m:r>
        <m:sSubSup>
          <m:e>
            <m:r>
              <m:rPr>
                <m:sty m:val="p"/>
              </m:rPr>
              <m:t>A</m:t>
            </m:r>
          </m:e>
          <m:sub>
            <m:r>
              <m:t>2</m:t>
            </m:r>
          </m:sub>
          <m:sup>
            <m:r>
              <m:t>2</m:t>
            </m:r>
          </m:sup>
        </m:sSubSup>
        <m:r>
          <m:t>=</m:t>
        </m:r>
        <m:r>
          <m:t>70</m:t>
        </m:r>
      </m:oMath>
      <w:r>
        <w:t xml:space="preserve">种，</w:t>
      </w:r>
    </w:p>
    <w:p>
      <w:pPr>
        <w:pStyle w:val="BodyText"/>
      </w:pPr>
      <w:r>
        <w:t xml:space="preserve">所以共有</w:t>
      </w:r>
      <m:oMath>
        <m:r>
          <m:t>N</m:t>
        </m:r>
        <m:r>
          <m:t>=</m:t>
        </m:r>
        <m:r>
          <m:t>110</m:t>
        </m:r>
        <m:r>
          <m:t>+</m:t>
        </m:r>
        <m:r>
          <m:t>70</m:t>
        </m:r>
        <m:r>
          <m:t>=</m:t>
        </m:r>
        <m:r>
          <m:t>180</m:t>
        </m:r>
      </m:oMath>
      <w:r>
        <w:t xml:space="preserve">种不同的分配方案．</w:t>
      </w:r>
    </w:p>
    <w:p>
      <w:pPr>
        <w:pStyle w:val="BodyText"/>
      </w:pPr>
      <w:r>
        <w:t xml:space="preserve">故填：180</w:t>
      </w:r>
    </w:p>
    <w:p>
      <w:pPr>
        <w:pStyle w:val="BodyText"/>
      </w:pPr>
      <w:r>
        <w:t xml:space="preserve">【点睛】</w:t>
      </w:r>
    </w:p>
    <w:p>
      <w:pPr>
        <w:pStyle w:val="BodyText"/>
      </w:pPr>
      <w:r>
        <w:t xml:space="preserve">本题考查了分类计数原理和分步计数原理以及排列组合数的计算，属于中档题目，解题中需要注意分组的条件要充分考虑到，防止重复和遗漏.</w:t>
      </w:r>
    </w:p>
    <w:p>
      <w:pPr>
        <w:pStyle w:val="BodyText"/>
      </w:pPr>
      <w:r>
        <w:t xml:space="preserve">．（1）</w:t>
      </w:r>
      <m:oMath>
        <m:r>
          <m:t>6</m:t>
        </m:r>
      </m:oMath>
      <w:r>
        <w:t xml:space="preserve">种；（2）</w:t>
      </w:r>
      <m:oMath>
        <m:r>
          <m:t>243</m:t>
        </m:r>
      </m:oMath>
      <w:r>
        <w:t xml:space="preserve">种；（3）150种.</w:t>
      </w:r>
    </w:p>
    <w:p>
      <w:pPr>
        <w:pStyle w:val="BodyText"/>
      </w:pPr>
      <w:r>
        <w:t xml:space="preserve">【分析】</w:t>
      </w:r>
    </w:p>
    <w:p>
      <w:pPr>
        <w:pStyle w:val="BodyText"/>
      </w:pPr>
      <w:r>
        <w:t xml:space="preserve">（1）用挡板法求解；</w:t>
      </w:r>
    </w:p>
    <w:p>
      <w:pPr>
        <w:pStyle w:val="BodyText"/>
      </w:pPr>
      <w:r>
        <w:t xml:space="preserve">（2）每本书都有三种分配方法，求幂便可得到答案；</w:t>
      </w:r>
    </w:p>
    <w:p>
      <w:pPr>
        <w:pStyle w:val="BodyText"/>
      </w:pPr>
      <w:r>
        <w:t xml:space="preserve">（3）用分组分配问题的求解方法求解，①将</w:t>
      </w:r>
      <m:oMath>
        <m:r>
          <m:t>5</m:t>
        </m:r>
      </m:oMath>
      <w:r>
        <w:t xml:space="preserve">本书分成</w:t>
      </w:r>
      <m:oMath>
        <m:r>
          <m:t>3</m:t>
        </m:r>
      </m:oMath>
      <w:r>
        <w:t xml:space="preserve">组，②将分好的三组全排列，对应3名学生，由分步计数原理计算可得答案.</w:t>
      </w:r>
    </w:p>
    <w:p>
      <w:pPr>
        <w:pStyle w:val="BodyText"/>
      </w:pPr>
      <w:r>
        <w:t xml:space="preserve">【详解】</w:t>
      </w:r>
    </w:p>
    <w:p>
      <w:pPr>
        <w:pStyle w:val="BodyText"/>
      </w:pPr>
      <w:r>
        <w:t xml:space="preserve">解：（1）根据题意，若</w:t>
      </w:r>
      <m:oMath>
        <m:r>
          <m:t>5</m:t>
        </m:r>
      </m:oMath>
      <w:r>
        <w:t xml:space="preserve">本书完全相同，将</w:t>
      </w:r>
      <m:oMath>
        <m:r>
          <m:t>5</m:t>
        </m:r>
      </m:oMath>
      <w:r>
        <w:t xml:space="preserve">本书排成一排，中间有</w:t>
      </w:r>
      <m:oMath>
        <m:r>
          <m:t>4</m:t>
        </m:r>
      </m:oMath>
      <w:r>
        <w:t xml:space="preserve">个空位可用，</w:t>
      </w:r>
    </w:p>
    <w:p>
      <w:pPr>
        <w:pStyle w:val="BodyText"/>
      </w:pPr>
      <w:r>
        <w:t xml:space="preserve">在</w:t>
      </w:r>
      <m:oMath>
        <m:r>
          <m:t>4</m:t>
        </m:r>
      </m:oMath>
      <w:r>
        <w:t xml:space="preserve">个空位中任选</w:t>
      </w:r>
      <m:oMath>
        <m:r>
          <m:t>2</m:t>
        </m:r>
      </m:oMath>
      <w:r>
        <w:t xml:space="preserve">个，插入挡板，有</w:t>
      </w:r>
      <m:oMath>
        <m:sSubSup>
          <m:e>
            <m:r>
              <m:rPr>
                <m:sty m:val="p"/>
              </m:rPr>
              <m:t>C</m:t>
            </m:r>
          </m:e>
          <m:sub>
            <m:r>
              <m:t>4</m:t>
            </m:r>
          </m:sub>
          <m:sup>
            <m:r>
              <m:t>2</m:t>
            </m:r>
          </m:sup>
        </m:sSubSup>
        <m:r>
          <m:t>=</m:t>
        </m:r>
        <m:r>
          <m:t>6</m:t>
        </m:r>
      </m:oMath>
      <w:r>
        <w:t xml:space="preserve">种情况，</w:t>
      </w:r>
    </w:p>
    <w:p>
      <w:pPr>
        <w:pStyle w:val="BodyText"/>
      </w:pPr>
      <w:r>
        <w:t xml:space="preserve">即有</w:t>
      </w:r>
      <m:oMath>
        <m:r>
          <m:t>6</m:t>
        </m:r>
      </m:oMath>
      <w:r>
        <w:t xml:space="preserve">种不同的分法；</w:t>
      </w:r>
    </w:p>
    <w:p>
      <w:pPr>
        <w:pStyle w:val="BodyText"/>
      </w:pPr>
      <w:r>
        <w:t xml:space="preserve">（2）根据题意，若</w:t>
      </w:r>
      <m:oMath>
        <m:r>
          <m:t>5</m:t>
        </m:r>
      </m:oMath>
      <w:r>
        <w:t xml:space="preserve">本书都不相同，每本书可以分给</w:t>
      </w:r>
      <m:oMath>
        <m:r>
          <m:t>3</m:t>
        </m:r>
      </m:oMath>
      <w:r>
        <w:t xml:space="preserve">人中任意1人，都有3种分法，</w:t>
      </w:r>
    </w:p>
    <w:p>
      <w:pPr>
        <w:pStyle w:val="BodyText"/>
      </w:pPr>
      <w:r>
        <w:t xml:space="preserve">则5本不同的书有</w:t>
      </w:r>
      <m:oMath>
        <m:r>
          <m:t>3</m:t>
        </m:r>
        <m:r>
          <m:t>×</m:t>
        </m:r>
        <m:r>
          <m:t>3</m:t>
        </m:r>
        <m:r>
          <m:t>×</m:t>
        </m:r>
        <m:r>
          <m:t>3</m:t>
        </m:r>
        <m:r>
          <m:t>×</m:t>
        </m:r>
        <m:r>
          <m:t>3</m:t>
        </m:r>
        <m:r>
          <m:t>×</m:t>
        </m:r>
        <m:r>
          <m:t>3</m:t>
        </m:r>
        <m:r>
          <m:t>=</m:t>
        </m:r>
        <m:sSup>
          <m:e>
            <m:r>
              <m:t>3</m:t>
            </m:r>
          </m:e>
          <m:sup>
            <m:r>
              <m:t>5</m:t>
            </m:r>
          </m:sup>
        </m:sSup>
        <m:r>
          <m:t>=</m:t>
        </m:r>
        <m:r>
          <m:t>243</m:t>
        </m:r>
      </m:oMath>
      <w:r>
        <w:t xml:space="preserve">种；</w:t>
      </w:r>
    </w:p>
    <w:p>
      <w:pPr>
        <w:pStyle w:val="BodyText"/>
      </w:pPr>
      <w:r>
        <w:t xml:space="preserve">（3）根据题意，分2步进行分析：</w:t>
      </w:r>
    </w:p>
    <w:p>
      <w:pPr>
        <w:pStyle w:val="BodyText"/>
      </w:pPr>
      <w:r>
        <w:t xml:space="preserve">①将</w:t>
      </w:r>
      <m:oMath>
        <m:r>
          <m:t>5</m:t>
        </m:r>
      </m:oMath>
      <w:r>
        <w:t xml:space="preserve">本书分成</w:t>
      </w:r>
      <m:oMath>
        <m:r>
          <m:t>3</m:t>
        </m:r>
      </m:oMath>
      <w:r>
        <w:t xml:space="preserve">组，</w:t>
      </w:r>
    </w:p>
    <w:p>
      <w:pPr>
        <w:pStyle w:val="BodyText"/>
      </w:pPr>
      <w:r>
        <w:t xml:space="preserve">若分成1、1、3的三组，有</w:t>
      </w:r>
      <m:oMath>
        <m:f>
          <m:fPr>
            <m:type m:val="bar"/>
          </m:fPr>
          <m:num>
            <m:sSubSup>
              <m:e>
                <m:r>
                  <m:rPr>
                    <m:sty m:val="p"/>
                  </m:rPr>
                  <m:t>C</m:t>
                </m:r>
              </m:e>
              <m:sub>
                <m:r>
                  <m:t>5</m:t>
                </m:r>
              </m:sub>
              <m:sup>
                <m:r>
                  <m:t>3</m:t>
                </m:r>
              </m:sup>
            </m:sSubSup>
            <m:sSubSup>
              <m:e>
                <m:r>
                  <m:rPr>
                    <m:sty m:val="p"/>
                  </m:rPr>
                  <m:t>C</m:t>
                </m:r>
              </m:e>
              <m:sub>
                <m:r>
                  <m:t>2</m:t>
                </m:r>
              </m:sub>
              <m:sup>
                <m:r>
                  <m:t>1</m:t>
                </m:r>
              </m:sup>
            </m:sSubSup>
          </m:num>
          <m:den>
            <m:sSubSup>
              <m:e>
                <m:r>
                  <m:rPr>
                    <m:sty m:val="p"/>
                  </m:rPr>
                  <m:t>A</m:t>
                </m:r>
              </m:e>
              <m:sub>
                <m:r>
                  <m:t>2</m:t>
                </m:r>
              </m:sub>
              <m:sup>
                <m:r>
                  <m:t>2</m:t>
                </m:r>
              </m:sup>
            </m:sSubSup>
          </m:den>
        </m:f>
        <m:r>
          <m:t>=</m:t>
        </m:r>
        <m:r>
          <m:t>10</m:t>
        </m:r>
      </m:oMath>
      <w:r>
        <w:t xml:space="preserve">种分组方法，</w:t>
      </w:r>
    </w:p>
    <w:p>
      <w:pPr>
        <w:pStyle w:val="BodyText"/>
      </w:pPr>
      <w:r>
        <w:t xml:space="preserve">若分成1、2、2的三组，有</w:t>
      </w:r>
      <m:oMath>
        <m:f>
          <m:fPr>
            <m:type m:val="bar"/>
          </m:fPr>
          <m:num>
            <m:sSubSup>
              <m:e>
                <m:r>
                  <m:rPr>
                    <m:sty m:val="p"/>
                  </m:rPr>
                  <m:t>C</m:t>
                </m:r>
              </m:e>
              <m:sub>
                <m:r>
                  <m:t>5</m:t>
                </m:r>
              </m:sub>
              <m:sup>
                <m:r>
                  <m:t>1</m:t>
                </m:r>
              </m:sup>
            </m:sSubSup>
            <m:sSubSup>
              <m:e>
                <m:r>
                  <m:rPr>
                    <m:sty m:val="p"/>
                  </m:rPr>
                  <m:t>C</m:t>
                </m:r>
              </m:e>
              <m:sub>
                <m:r>
                  <m:t>4</m:t>
                </m:r>
              </m:sub>
              <m:sup>
                <m:r>
                  <m:t>2</m:t>
                </m:r>
              </m:sup>
            </m:sSubSup>
            <m:sSubSup>
              <m:e>
                <m:r>
                  <m:rPr>
                    <m:sty m:val="p"/>
                  </m:rPr>
                  <m:t>C</m:t>
                </m:r>
              </m:e>
              <m:sub>
                <m:r>
                  <m:t>2</m:t>
                </m:r>
              </m:sub>
              <m:sup>
                <m:r>
                  <m:t>2</m:t>
                </m:r>
              </m:sup>
            </m:sSubSup>
          </m:num>
          <m:den>
            <m:sSubSup>
              <m:e>
                <m:r>
                  <m:rPr>
                    <m:sty m:val="p"/>
                  </m:rPr>
                  <m:t>A</m:t>
                </m:r>
              </m:e>
              <m:sub>
                <m:r>
                  <m:t>2</m:t>
                </m:r>
              </m:sub>
              <m:sup>
                <m:r>
                  <m:t>2</m:t>
                </m:r>
              </m:sup>
            </m:sSubSup>
          </m:den>
        </m:f>
        <m:r>
          <m:t>=</m:t>
        </m:r>
        <m:r>
          <m:t>15</m:t>
        </m:r>
      </m:oMath>
      <w:r>
        <w:t xml:space="preserve">种分组方法，</w:t>
      </w:r>
    </w:p>
    <w:p>
      <w:pPr>
        <w:pStyle w:val="BodyText"/>
      </w:pPr>
      <w:r>
        <w:t xml:space="preserve">则有</w:t>
      </w:r>
      <m:oMath>
        <m:r>
          <m:t>10</m:t>
        </m:r>
        <m:r>
          <m:t>+</m:t>
        </m:r>
        <m:r>
          <m:t>15</m:t>
        </m:r>
        <m:r>
          <m:t>=</m:t>
        </m:r>
        <m:r>
          <m:t>25</m:t>
        </m:r>
      </m:oMath>
      <w:r>
        <w:t xml:space="preserve">种分组方法；</w:t>
      </w:r>
    </w:p>
    <w:p>
      <w:pPr>
        <w:pStyle w:val="BodyText"/>
      </w:pPr>
      <w:r>
        <w:t xml:space="preserve">②将分好的三组全排列，对应</w:t>
      </w:r>
      <m:oMath>
        <m:r>
          <m:t>3</m:t>
        </m:r>
      </m:oMath>
      <w:r>
        <w:t xml:space="preserve">名学生，有</w:t>
      </w:r>
      <m:oMath>
        <m:sSubSup>
          <m:e>
            <m:r>
              <m:rPr>
                <m:sty m:val="p"/>
              </m:rPr>
              <m:t>A</m:t>
            </m:r>
          </m:e>
          <m:sub>
            <m:r>
              <m:t>3</m:t>
            </m:r>
          </m:sub>
          <m:sup>
            <m:r>
              <m:t>3</m:t>
            </m:r>
          </m:sup>
        </m:sSubSup>
        <m:r>
          <m:t>=</m:t>
        </m:r>
        <m:r>
          <m:t>6</m:t>
        </m:r>
      </m:oMath>
      <w:r>
        <w:t xml:space="preserve">种情况，</w:t>
      </w:r>
    </w:p>
    <w:p>
      <w:pPr>
        <w:pStyle w:val="BodyText"/>
      </w:pPr>
      <w:r>
        <w:t xml:space="preserve">则有</w:t>
      </w:r>
      <m:oMath>
        <m:r>
          <m:t>25</m:t>
        </m:r>
        <m:r>
          <m:t>×</m:t>
        </m:r>
        <m:r>
          <m:t>6</m:t>
        </m:r>
        <m:r>
          <m:t>=</m:t>
        </m:r>
        <m:r>
          <m:t>150</m:t>
        </m:r>
      </m:oMath>
      <w:r>
        <w:t xml:space="preserve">种分法.</w:t>
      </w:r>
    </w:p>
    <w:p>
      <w:pPr>
        <w:pStyle w:val="BodyText"/>
      </w:pPr>
      <w:r>
        <w:t xml:space="preserve">【点睛】</w:t>
      </w:r>
    </w:p>
    <w:p>
      <w:pPr>
        <w:pStyle w:val="BodyText"/>
      </w:pPr>
      <w:r>
        <w:t xml:space="preserve">本题考查排列、组合的应用，涉及分步计数原理的应用，难度一般. 解答时注意挡板法、分组分配问题等的应用，注意分类讨论思想的运用.</w:t>
      </w:r>
    </w:p>
    <w:p>
      <w:pPr>
        <w:pStyle w:val="BodyText"/>
      </w:pPr>
      <w:r>
        <w:t xml:space="preserve">．72</w:t>
      </w:r>
    </w:p>
    <w:p>
      <w:pPr>
        <w:pStyle w:val="BodyText"/>
      </w:pPr>
      <w:r>
        <w:t xml:space="preserve">【分析】</w:t>
      </w:r>
    </w:p>
    <w:p>
      <w:pPr>
        <w:pStyle w:val="BodyText"/>
      </w:pPr>
      <w:r>
        <w:t xml:space="preserve">先求出总数，再找到其对立面的个数；做差即可得出结论．</w:t>
      </w:r>
    </w:p>
    <w:p>
      <w:pPr>
        <w:pStyle w:val="BodyText"/>
      </w:pPr>
      <w:r>
        <w:t xml:space="preserve">【详解】</w:t>
      </w:r>
    </w:p>
    <w:p>
      <w:pPr>
        <w:pStyle w:val="BodyText"/>
      </w:pPr>
      <w:r>
        <w:t xml:space="preserve">解：用1，2，3，4，5组成一个没有重复数字的五位数，共有</w:t>
      </w:r>
      <m:oMath>
        <m:sSubSup>
          <m:e>
            <m:r>
              <m:rPr>
                <m:sty m:val="p"/>
              </m:rPr>
              <m:t>A</m:t>
            </m:r>
          </m:e>
          <m:sub>
            <m:r>
              <m:t>5</m:t>
            </m:r>
          </m:sub>
          <m:sup>
            <m:r>
              <m:t>5</m:t>
            </m:r>
          </m:sup>
        </m:sSubSup>
        <m:r>
          <m:t>=</m:t>
        </m:r>
        <m:r>
          <m:t>120</m:t>
        </m:r>
      </m:oMath>
      <w:r>
        <w:t xml:space="preserve">个；</w:t>
      </w:r>
    </w:p>
    <w:p>
      <w:pPr>
        <w:pStyle w:val="BodyText"/>
      </w:pPr>
      <w:r>
        <w:t xml:space="preserve">三个奇数中仅有两个相邻；</w:t>
      </w:r>
    </w:p>
    <w:p>
      <w:pPr>
        <w:pStyle w:val="BodyText"/>
      </w:pPr>
      <w:r>
        <w:t xml:space="preserve">其对立面是三个奇数都相邻或者都不相邻；</w:t>
      </w:r>
    </w:p>
    <w:p>
      <w:pPr>
        <w:pStyle w:val="BodyText"/>
      </w:pPr>
      <w:r>
        <w:t xml:space="preserve">当三个奇数都相邻时，把这三个奇数看成一个整体与2和4全排列共有</w:t>
      </w:r>
      <m:oMath>
        <m:sSubSup>
          <m:e>
            <m:r>
              <m:rPr>
                <m:sty m:val="p"/>
              </m:rPr>
              <m:t>A</m:t>
            </m:r>
          </m:e>
          <m:sub>
            <m:r>
              <m:t>3</m:t>
            </m:r>
          </m:sub>
          <m:sup>
            <m:r>
              <m:t>3</m:t>
            </m:r>
          </m:sup>
        </m:sSubSup>
        <m:r>
          <m:t>×</m:t>
        </m:r>
        <m:sSubSup>
          <m:e>
            <m:r>
              <m:rPr>
                <m:sty m:val="p"/>
              </m:rPr>
              <m:t>A</m:t>
            </m:r>
          </m:e>
          <m:sub>
            <m:r>
              <m:t>3</m:t>
            </m:r>
          </m:sub>
          <m:sup>
            <m:r>
              <m:t>3</m:t>
            </m:r>
          </m:sup>
        </m:sSubSup>
        <m:r>
          <m:t>=</m:t>
        </m:r>
        <m:r>
          <m:t>36</m:t>
        </m:r>
      </m:oMath>
      <w:r>
        <w:t xml:space="preserve">个；</w:t>
      </w:r>
    </w:p>
    <w:p>
      <w:pPr>
        <w:pStyle w:val="BodyText"/>
      </w:pPr>
      <w:r>
        <w:t xml:space="preserve">三个奇数都不相邻时，把这三个奇数分别插入2和4形成的三个空内共有</w:t>
      </w:r>
      <m:oMath>
        <m:sSubSup>
          <m:e>
            <m:r>
              <m:rPr>
                <m:sty m:val="p"/>
              </m:rPr>
              <m:t>A</m:t>
            </m:r>
          </m:e>
          <m:sub>
            <m:r>
              <m:t>2</m:t>
            </m:r>
          </m:sub>
          <m:sup>
            <m:r>
              <m:t>2</m:t>
            </m:r>
          </m:sup>
        </m:sSubSup>
        <m:r>
          <m:t>×</m:t>
        </m:r>
        <m:sSubSup>
          <m:e>
            <m:r>
              <m:rPr>
                <m:sty m:val="p"/>
              </m:rPr>
              <m:t>A</m:t>
            </m:r>
          </m:e>
          <m:sub>
            <m:r>
              <m:t>3</m:t>
            </m:r>
          </m:sub>
          <m:sup>
            <m:r>
              <m:t>3</m:t>
            </m:r>
          </m:sup>
        </m:sSubSup>
        <m:r>
          <m:t>=</m:t>
        </m:r>
        <m:r>
          <m:t>12</m:t>
        </m:r>
      </m:oMath>
      <w:r>
        <w:t xml:space="preserve">个；</w:t>
      </w:r>
    </w:p>
    <w:p>
      <w:pPr>
        <w:pStyle w:val="BodyText"/>
      </w:pPr>
      <w:r>
        <w:t xml:space="preserve">故符合条件的有</w:t>
      </w:r>
      <m:oMath>
        <m:r>
          <m:t>120</m:t>
        </m:r>
        <m:r>
          <m:t>−</m:t>
        </m:r>
        <m:r>
          <m:t>12</m:t>
        </m:r>
        <m:r>
          <m:t>−</m:t>
        </m:r>
        <m:r>
          <m:t>36</m:t>
        </m:r>
        <m:r>
          <m:t>=</m:t>
        </m:r>
        <m:r>
          <m:t>72</m:t>
        </m:r>
      </m:oMath>
      <w:r>
        <w:t xml:space="preserve">；</w:t>
      </w:r>
    </w:p>
    <w:p>
      <w:pPr>
        <w:pStyle w:val="BodyText"/>
      </w:pPr>
      <w:r>
        <w:t xml:space="preserve">故答案为：</w:t>
      </w:r>
      <m:oMath>
        <m:r>
          <m:t>72</m:t>
        </m:r>
      </m:oMath>
      <w:r>
        <w:t xml:space="preserve">．</w:t>
      </w:r>
    </w:p>
    <w:p>
      <w:pPr>
        <w:pStyle w:val="BodyText"/>
      </w:pPr>
      <w:r>
        <w:t xml:space="preserve">【点睛】</w:t>
      </w:r>
    </w:p>
    <w:p>
      <w:pPr>
        <w:pStyle w:val="BodyText"/>
      </w:pPr>
      <w:r>
        <w:t xml:space="preserve">本题考查分类计数原理，考查排列、组合知识，考查学生的计算能力，属于中档题．</w:t>
      </w:r>
    </w:p>
    <w:p>
      <w:pPr>
        <w:pStyle w:val="BodyText"/>
      </w:pPr>
      <w:r>
        <w:t xml:space="preserve">．</w:t>
      </w:r>
      <m:oMath>
        <m:r>
          <m:t>72</m:t>
        </m:r>
      </m:oMath>
    </w:p>
    <w:p>
      <w:pPr>
        <w:pStyle w:val="BodyText"/>
      </w:pPr>
      <w:r>
        <w:t xml:space="preserve">【分析】</w:t>
      </w:r>
    </w:p>
    <w:p>
      <w:pPr>
        <w:pStyle w:val="BodyText"/>
      </w:pPr>
      <w:r>
        <w:t xml:space="preserve">用</w:t>
      </w:r>
      <m:oMath>
        <m:r>
          <m:t>1</m:t>
        </m:r>
        <m:r>
          <m:t>,</m:t>
        </m:r>
        <m:r>
          <m:t>2</m:t>
        </m:r>
        <m:r>
          <m:t>,</m:t>
        </m:r>
        <m:r>
          <m:t>3</m:t>
        </m:r>
        <m:r>
          <m:t>,</m:t>
        </m:r>
        <m:r>
          <m:t>4</m:t>
        </m:r>
        <m:r>
          <m:t>,</m:t>
        </m:r>
        <m:r>
          <m:t>5</m:t>
        </m:r>
      </m:oMath>
      <w:r>
        <w:t xml:space="preserve">组成无重复数字的五位奇数，可以看作是</w:t>
      </w:r>
      <m:oMath>
        <m:r>
          <m:t>5</m:t>
        </m:r>
      </m:oMath>
      <w:r>
        <w:t xml:space="preserve">个空,要求个位是奇数,其它位置无条件限制,因此先从</w:t>
      </w:r>
      <m:oMath>
        <m:r>
          <m:t>3</m:t>
        </m:r>
      </m:oMath>
      <w:r>
        <w:t xml:space="preserve">个奇数中任选</w:t>
      </w:r>
      <m:oMath>
        <m:r>
          <m:t>1</m:t>
        </m:r>
      </m:oMath>
      <w:r>
        <w:t xml:space="preserve">个填入个位,其它</w:t>
      </w:r>
      <m:oMath>
        <m:r>
          <m:t>4</m:t>
        </m:r>
      </m:oMath>
      <w:r>
        <w:t xml:space="preserve">个数在</w:t>
      </w:r>
      <m:oMath>
        <m:r>
          <m:t>4</m:t>
        </m:r>
      </m:oMath>
      <w:r>
        <w:t xml:space="preserve">个位置上全排列即可.</w:t>
      </w:r>
    </w:p>
    <w:p>
      <w:pPr>
        <w:pStyle w:val="BodyText"/>
      </w:pPr>
      <w:r>
        <w:t xml:space="preserve">【详解】</w:t>
      </w:r>
    </w:p>
    <w:p>
      <w:pPr>
        <w:pStyle w:val="BodyText"/>
      </w:pPr>
      <w:r>
        <w:t xml:space="preserve">要组成无重复数字的五位奇数，则个位只能排</w:t>
      </w:r>
      <m:oMath>
        <m:r>
          <m:t>1</m:t>
        </m:r>
        <m:r>
          <m:t>,</m:t>
        </m:r>
        <m:r>
          <m:t>3</m:t>
        </m:r>
        <m:r>
          <m:t>,</m:t>
        </m:r>
        <m:r>
          <m:t>5</m:t>
        </m:r>
      </m:oMath>
      <w:r>
        <w:t xml:space="preserve">中的一个数，共有3种排法，然后还剩</w:t>
      </w:r>
      <m:oMath>
        <m:r>
          <m:t>4</m:t>
        </m:r>
      </m:oMath>
      <w:r>
        <w:t xml:space="preserve">个数，剩余的</w:t>
      </w:r>
      <m:oMath>
        <m:r>
          <m:t>4</m:t>
        </m:r>
      </m:oMath>
      <w:r>
        <w:t xml:space="preserve">个数可以在十位到万位</w:t>
      </w:r>
      <m:oMath>
        <m:r>
          <m:t>4</m:t>
        </m:r>
      </m:oMath>
      <w:r>
        <w:t xml:space="preserve">个位置上全排列，共有</w:t>
      </w:r>
      <m:oMath>
        <m:sSubSup>
          <m:e>
            <m:r>
              <m:rPr>
                <m:sty m:val="p"/>
              </m:rPr>
              <m:t>A</m:t>
            </m:r>
          </m:e>
          <m:sub>
            <m:r>
              <m:t>4</m:t>
            </m:r>
          </m:sub>
          <m:sup>
            <m:r>
              <m:t>4</m:t>
            </m:r>
          </m:sup>
        </m:sSubSup>
        <m:r>
          <m:t>=</m:t>
        </m:r>
        <m:r>
          <m:t>24</m:t>
        </m:r>
      </m:oMath>
      <w:r>
        <w:t xml:space="preserve">种排法，</w:t>
      </w:r>
    </w:p>
    <w:p>
      <w:pPr>
        <w:pStyle w:val="BodyText"/>
      </w:pPr>
      <w:r>
        <w:t xml:space="preserve">由分步乘法计数原理得，由</w:t>
      </w:r>
      <m:oMath>
        <m:r>
          <m:t>1</m:t>
        </m:r>
        <m:r>
          <m:t>,</m:t>
        </m:r>
        <m:r>
          <m:t>2</m:t>
        </m:r>
        <m:r>
          <m:t>,</m:t>
        </m:r>
        <m:r>
          <m:t>3</m:t>
        </m:r>
        <m:r>
          <m:t>,</m:t>
        </m:r>
        <m:r>
          <m:t>4</m:t>
        </m:r>
        <m:r>
          <m:t>,</m:t>
        </m:r>
        <m:r>
          <m:t>5</m:t>
        </m:r>
      </m:oMath>
      <w:r>
        <w:t xml:space="preserve">组成的无重复数字的五位数中奇数有</w:t>
      </w:r>
      <m:oMath>
        <m:r>
          <m:t>3</m:t>
        </m:r>
        <m:r>
          <m:t>×</m:t>
        </m:r>
        <m:r>
          <m:t>24</m:t>
        </m:r>
        <m:r>
          <m:t>=</m:t>
        </m:r>
        <m:r>
          <m:t>72</m:t>
        </m:r>
      </m:oMath>
      <w:r>
        <w:t xml:space="preserve">个.故答案为：</w:t>
      </w:r>
      <m:oMath>
        <m:r>
          <m:t>72</m:t>
        </m:r>
      </m:oMath>
      <w:r>
        <w:t xml:space="preserve">.</w:t>
      </w:r>
    </w:p>
    <w:p>
      <w:pPr>
        <w:pStyle w:val="BodyText"/>
      </w:pPr>
      <w:r>
        <w:t xml:space="preserve">【点睛】</w:t>
      </w:r>
    </w:p>
    <w:p>
      <w:pPr>
        <w:pStyle w:val="BodyText"/>
      </w:pPr>
      <w:r>
        <w:t xml:space="preserve">本题主要考查分步计数原理及位置有限制的排列问题，属于中档题.元素位置有限制的排列问题有两种方法：（1）先让特殊元素排在没限制的位置；（2）先把没限制的元素排在有限制的位置.</w:t>
      </w:r>
    </w:p>
    <w:p>
      <w:pPr>
        <w:pStyle w:val="BodyText"/>
      </w:pPr>
      <w:r>
        <w:t xml:space="preserve">．18；</w:t>
      </w:r>
    </w:p>
    <w:p>
      <w:pPr>
        <w:pStyle w:val="BodyText"/>
      </w:pPr>
      <w:r>
        <w:t xml:space="preserve">【分析】</w:t>
      </w:r>
    </w:p>
    <w:p>
      <w:pPr>
        <w:pStyle w:val="BodyText"/>
      </w:pPr>
      <w:r>
        <w:t xml:space="preserve">先排第一个数字，再把剩下的三个数字排列即可.</w:t>
      </w:r>
    </w:p>
    <w:p>
      <w:pPr>
        <w:pStyle w:val="BodyText"/>
      </w:pPr>
      <w:r>
        <w:t xml:space="preserve">【详解】</w:t>
      </w:r>
    </w:p>
    <w:p>
      <w:pPr>
        <w:pStyle w:val="BodyText"/>
      </w:pPr>
      <w:r>
        <w:t xml:space="preserve">因为第一个数字不能为0，所以先排第一个数字，再把剩下的三个数字排列，则一共有</w:t>
      </w:r>
      <m:oMath>
        <m:sSubSup>
          <m:e>
            <m:r>
              <m:rPr>
                <m:sty m:val="p"/>
              </m:rPr>
              <m:t>A</m:t>
            </m:r>
          </m:e>
          <m:sub>
            <m:r>
              <m:t>3</m:t>
            </m:r>
          </m:sub>
          <m:sup>
            <m:r>
              <m:t>1</m:t>
            </m:r>
          </m:sup>
        </m:sSubSup>
        <m:sSubSup>
          <m:e>
            <m:r>
              <m:rPr>
                <m:sty m:val="p"/>
              </m:rPr>
              <m:t>A</m:t>
            </m:r>
          </m:e>
          <m:sub>
            <m:r>
              <m:t>3</m:t>
            </m:r>
          </m:sub>
          <m:sup>
            <m:r>
              <m:t>3</m:t>
            </m:r>
          </m:sup>
        </m:sSubSup>
        <m:r>
          <m:t>=</m:t>
        </m:r>
        <m:r>
          <m:t>3</m:t>
        </m:r>
        <m:r>
          <m:t>×</m:t>
        </m:r>
        <m:r>
          <m:t>6</m:t>
        </m:r>
        <m:r>
          <m:t>=</m:t>
        </m:r>
        <m:r>
          <m:t>18</m:t>
        </m:r>
      </m:oMath>
      <w:r>
        <w:t xml:space="preserve">种排法.</w:t>
      </w:r>
    </w:p>
    <w:p>
      <w:pPr>
        <w:pStyle w:val="BodyText"/>
      </w:pPr>
      <w:r>
        <w:t xml:space="preserve">故答案为：18.</w:t>
      </w:r>
    </w:p>
    <w:p>
      <w:pPr>
        <w:pStyle w:val="BodyText"/>
      </w:pPr>
      <w:r>
        <w:t xml:space="preserve">【点睛】</w:t>
      </w:r>
    </w:p>
    <w:p>
      <w:pPr>
        <w:pStyle w:val="BodyText"/>
      </w:pPr>
      <w:r>
        <w:t xml:space="preserve">本题考查排数问题，属于基础题.</w:t>
      </w:r>
    </w:p>
    <w:p>
      <w:pPr>
        <w:pStyle w:val="BodyText"/>
      </w:pPr>
      <w:r>
        <w:t xml:space="preserve">．</w:t>
      </w:r>
      <m:oMath>
        <m:r>
          <m:t>276</m:t>
        </m:r>
      </m:oMath>
    </w:p>
    <w:p>
      <w:pPr>
        <w:pStyle w:val="BodyText"/>
      </w:pPr>
      <w:r>
        <w:t xml:space="preserve">【分析】</w:t>
      </w:r>
    </w:p>
    <w:p>
      <w:pPr>
        <w:pStyle w:val="BodyText"/>
      </w:pPr>
      <w:r>
        <w:t xml:space="preserve">计算出1，2，3，4，5，0组成数字不重复的六位数的个数、1，2相邻的六位数的个数、5，0相邻的六位数的个数、1和2相邻且5和0相邻的六位数的个数，利用间接法求解即可.</w:t>
      </w:r>
    </w:p>
    <w:p>
      <w:pPr>
        <w:pStyle w:val="BodyText"/>
      </w:pPr>
      <w:r>
        <w:t xml:space="preserve">【详解】</w:t>
      </w:r>
    </w:p>
    <w:p>
      <w:pPr>
        <w:pStyle w:val="BodyText"/>
      </w:pPr>
      <w:r>
        <w:t xml:space="preserve">，2，3，4，5，0组成数字不重复的六位数的个数共有</w:t>
      </w:r>
      <m:oMath>
        <m:sSubSup>
          <m:e>
            <m:r>
              <m:rPr>
                <m:sty m:val="p"/>
              </m:rPr>
              <m:t>A</m:t>
            </m:r>
          </m:e>
          <m:sub>
            <m:r>
              <m:t>6</m:t>
            </m:r>
          </m:sub>
          <m:sup>
            <m:r>
              <m:t>6</m:t>
            </m:r>
          </m:sup>
        </m:sSubSup>
        <m:r>
          <m:t>−</m:t>
        </m:r>
        <m:sSubSup>
          <m:e>
            <m:r>
              <m:rPr>
                <m:sty m:val="p"/>
              </m:rPr>
              <m:t>A</m:t>
            </m:r>
          </m:e>
          <m:sub>
            <m:r>
              <m:t>5</m:t>
            </m:r>
          </m:sub>
          <m:sup>
            <m:r>
              <m:t>5</m:t>
            </m:r>
          </m:sup>
        </m:sSubSup>
        <m:r>
          <m:t>=</m:t>
        </m:r>
        <m:r>
          <m:t>600</m:t>
        </m:r>
      </m:oMath>
      <w:r>
        <w:t xml:space="preserve">个</w:t>
      </w:r>
    </w:p>
    <w:p>
      <w:pPr>
        <w:pStyle w:val="BodyText"/>
      </w:pPr>
      <w:r>
        <w:t xml:space="preserve">其中1，2相邻的六位数的个数共有</w:t>
      </w:r>
      <m:oMath>
        <m:sSubSup>
          <m:e>
            <m:r>
              <m:rPr>
                <m:sty m:val="p"/>
              </m:rPr>
              <m:t>A</m:t>
            </m:r>
          </m:e>
          <m:sub>
            <m:r>
              <m:t>5</m:t>
            </m:r>
          </m:sub>
          <m:sup>
            <m:r>
              <m:t>5</m:t>
            </m:r>
          </m:sup>
        </m:sSubSup>
        <m:sSubSup>
          <m:e>
            <m:r>
              <m:rPr>
                <m:sty m:val="p"/>
              </m:rPr>
              <m:t>A</m:t>
            </m:r>
          </m:e>
          <m:sub>
            <m:r>
              <m:t>2</m:t>
            </m:r>
          </m:sub>
          <m:sup>
            <m:r>
              <m:t>2</m:t>
            </m:r>
          </m:sup>
        </m:sSubSup>
        <m:r>
          <m:t>−</m:t>
        </m:r>
        <m:sSubSup>
          <m:e>
            <m:r>
              <m:rPr>
                <m:sty m:val="p"/>
              </m:rPr>
              <m:t>A</m:t>
            </m:r>
          </m:e>
          <m:sub>
            <m:r>
              <m:t>4</m:t>
            </m:r>
          </m:sub>
          <m:sup>
            <m:r>
              <m:t>4</m:t>
            </m:r>
          </m:sup>
        </m:sSubSup>
        <m:sSubSup>
          <m:e>
            <m:r>
              <m:rPr>
                <m:sty m:val="p"/>
              </m:rPr>
              <m:t>A</m:t>
            </m:r>
          </m:e>
          <m:sub>
            <m:r>
              <m:t>2</m:t>
            </m:r>
          </m:sub>
          <m:sup>
            <m:r>
              <m:t>2</m:t>
            </m:r>
          </m:sup>
        </m:sSubSup>
        <m:r>
          <m:t>=</m:t>
        </m:r>
        <m:r>
          <m:t>192</m:t>
        </m:r>
      </m:oMath>
      <w:r>
        <w:t xml:space="preserve">个</w:t>
      </w:r>
    </w:p>
    <w:p>
      <w:pPr>
        <w:pStyle w:val="BodyText"/>
      </w:pPr>
      <w:r>
        <w:t xml:space="preserve">，0相邻的六位数的个数共有</w:t>
      </w:r>
      <m:oMath>
        <m:sSubSup>
          <m:e>
            <m:r>
              <m:rPr>
                <m:sty m:val="p"/>
              </m:rPr>
              <m:t>A</m:t>
            </m:r>
          </m:e>
          <m:sub>
            <m:r>
              <m:t>5</m:t>
            </m:r>
          </m:sub>
          <m:sup>
            <m:r>
              <m:t>5</m:t>
            </m:r>
          </m:sup>
        </m:sSubSup>
        <m:sSubSup>
          <m:e>
            <m:r>
              <m:rPr>
                <m:sty m:val="p"/>
              </m:rPr>
              <m:t>A</m:t>
            </m:r>
          </m:e>
          <m:sub>
            <m:r>
              <m:t>2</m:t>
            </m:r>
          </m:sub>
          <m:sup>
            <m:r>
              <m:t>2</m:t>
            </m:r>
          </m:sup>
        </m:sSubSup>
        <m:r>
          <m:t>−</m:t>
        </m:r>
        <m:sSubSup>
          <m:e>
            <m:r>
              <m:rPr>
                <m:sty m:val="p"/>
              </m:rPr>
              <m:t>A</m:t>
            </m:r>
          </m:e>
          <m:sub>
            <m:r>
              <m:t>4</m:t>
            </m:r>
          </m:sub>
          <m:sup>
            <m:r>
              <m:t>4</m:t>
            </m:r>
          </m:sup>
        </m:sSubSup>
        <m:r>
          <m:t>=</m:t>
        </m:r>
        <m:r>
          <m:t>216</m:t>
        </m:r>
      </m:oMath>
      <w:r>
        <w:t xml:space="preserve">个</w:t>
      </w:r>
    </w:p>
    <w:p>
      <w:pPr>
        <w:pStyle w:val="BodyText"/>
      </w:pPr>
      <w:r>
        <w:t xml:space="preserve">1和2相邻且5和0相邻的六位数的个数共有</w:t>
      </w:r>
      <m:oMath>
        <m:sSubSup>
          <m:e>
            <m:r>
              <m:rPr>
                <m:sty m:val="p"/>
              </m:rPr>
              <m:t>A</m:t>
            </m:r>
          </m:e>
          <m:sub>
            <m:r>
              <m:t>4</m:t>
            </m:r>
          </m:sub>
          <m:sup>
            <m:r>
              <m:t>4</m:t>
            </m:r>
          </m:sup>
        </m:sSubSup>
        <m:sSubSup>
          <m:e>
            <m:r>
              <m:rPr>
                <m:sty m:val="p"/>
              </m:rPr>
              <m:t>A</m:t>
            </m:r>
          </m:e>
          <m:sub>
            <m:r>
              <m:t>2</m:t>
            </m:r>
          </m:sub>
          <m:sup>
            <m:r>
              <m:t>2</m:t>
            </m:r>
          </m:sup>
        </m:sSubSup>
        <m:sSubSup>
          <m:e>
            <m:r>
              <m:rPr>
                <m:sty m:val="p"/>
              </m:rPr>
              <m:t>A</m:t>
            </m:r>
          </m:e>
          <m:sub>
            <m:r>
              <m:t>2</m:t>
            </m:r>
          </m:sub>
          <m:sup>
            <m:r>
              <m:t>2</m:t>
            </m:r>
          </m:sup>
        </m:sSubSup>
        <m:r>
          <m:t>−</m:t>
        </m:r>
        <m:sSubSup>
          <m:e>
            <m:r>
              <m:rPr>
                <m:sty m:val="p"/>
              </m:rPr>
              <m:t>A</m:t>
            </m:r>
          </m:e>
          <m:sub>
            <m:r>
              <m:t>3</m:t>
            </m:r>
          </m:sub>
          <m:sup>
            <m:r>
              <m:t>3</m:t>
            </m:r>
          </m:sup>
        </m:sSubSup>
        <m:sSubSup>
          <m:e>
            <m:r>
              <m:rPr>
                <m:sty m:val="p"/>
              </m:rPr>
              <m:t>A</m:t>
            </m:r>
          </m:e>
          <m:sub>
            <m:r>
              <m:t>2</m:t>
            </m:r>
          </m:sub>
          <m:sup>
            <m:r>
              <m:t>2</m:t>
            </m:r>
          </m:sup>
        </m:sSubSup>
        <m:r>
          <m:t>=</m:t>
        </m:r>
        <m:r>
          <m:t>84</m:t>
        </m:r>
      </m:oMath>
      <w:r>
        <w:t xml:space="preserve">个</w:t>
      </w:r>
    </w:p>
    <w:p>
      <w:pPr>
        <w:pStyle w:val="BodyText"/>
      </w:pPr>
      <w:r>
        <w:t xml:space="preserve">即满足1和2不相邻，5和0不相邻，则这样的六位数的个数为</w:t>
      </w:r>
      <m:oMath>
        <m:r>
          <m:t>600</m:t>
        </m:r>
        <m:r>
          <m:t>−</m:t>
        </m:r>
        <m:r>
          <m:t>192</m:t>
        </m:r>
        <m:r>
          <m:t>−</m:t>
        </m:r>
        <m:r>
          <m:t>216</m:t>
        </m:r>
        <m:r>
          <m:t>+</m:t>
        </m:r>
        <m:r>
          <m:t>84</m:t>
        </m:r>
        <m:r>
          <m:t>=</m:t>
        </m:r>
        <m:r>
          <m:t>276</m:t>
        </m:r>
      </m:oMath>
    </w:p>
    <w:p>
      <w:pPr>
        <w:pStyle w:val="BodyText"/>
      </w:pPr>
      <w:r>
        <w:t xml:space="preserve">故答案为：</w:t>
      </w:r>
      <m:oMath>
        <m:r>
          <m:t>276</m:t>
        </m:r>
      </m:oMath>
    </w:p>
    <w:p>
      <w:pPr>
        <w:pStyle w:val="BodyText"/>
      </w:pPr>
      <w:r>
        <w:t xml:space="preserve">【点睛】</w:t>
      </w:r>
    </w:p>
    <w:p>
      <w:pPr>
        <w:pStyle w:val="BodyText"/>
      </w:pPr>
      <w:r>
        <w:t xml:space="preserve">本题主要考查了利用间接法求不相邻的数字排数问题，属于中档题.</w:t>
      </w:r>
    </w:p>
    <w:p>
      <w:pPr>
        <w:pStyle w:val="BodyText"/>
      </w:pPr>
      <w:r>
        <w:t xml:space="preserve">．D</w:t>
      </w:r>
    </w:p>
    <w:p>
      <w:pPr>
        <w:pStyle w:val="BodyText"/>
      </w:pPr>
      <w:r>
        <w:t xml:space="preserve">【分析】</w:t>
      </w:r>
    </w:p>
    <w:p>
      <w:pPr>
        <w:pStyle w:val="BodyText"/>
      </w:pPr>
      <w:r>
        <w:t xml:space="preserve">分两种情况讨论，选择</w:t>
      </w:r>
      <m:oMath>
        <m:r>
          <m:t>2</m:t>
        </m:r>
      </m:oMath>
      <w:r>
        <w:t xml:space="preserve">种颜色和</w:t>
      </w:r>
      <m:oMath>
        <m:r>
          <m:t>3</m:t>
        </m:r>
      </m:oMath>
      <w:r>
        <w:t xml:space="preserve">种颜色涂色，然后分别求出涂色方法种数，相加即可.</w:t>
      </w:r>
    </w:p>
    <w:p>
      <w:pPr>
        <w:pStyle w:val="BodyText"/>
      </w:pPr>
      <w:r>
        <w:t xml:space="preserve">【详解】</w:t>
      </w:r>
    </w:p>
    <w:p>
      <w:pPr>
        <w:pStyle w:val="BodyText"/>
      </w:pPr>
      <w:r>
        <w:t xml:space="preserve">分以下两种情况讨论：</w:t>
      </w:r>
    </w:p>
    <w:p>
      <w:pPr>
        <w:pStyle w:val="BodyText"/>
      </w:pPr>
      <w:r>
        <w:t xml:space="preserve">①选择</w:t>
      </w:r>
      <m:oMath>
        <m:r>
          <m:t>2</m:t>
        </m:r>
      </m:oMath>
      <w:r>
        <w:t xml:space="preserve">种颜色涂色，则第一个和第三个格子的颜色相同，第二个和第四个格子的颜色相同，此时，不同的涂色方法种数为</w:t>
      </w:r>
      <m:oMath>
        <m:sSubSup>
          <m:e>
            <m:r>
              <m:rPr>
                <m:sty m:val="p"/>
              </m:rPr>
              <m:t>C</m:t>
            </m:r>
          </m:e>
          <m:sub>
            <m:r>
              <m:t>5</m:t>
            </m:r>
          </m:sub>
          <m:sup>
            <m:r>
              <m:t>2</m:t>
            </m:r>
          </m:sup>
        </m:sSubSup>
        <m:sSubSup>
          <m:e>
            <m:r>
              <m:rPr>
                <m:sty m:val="p"/>
              </m:rPr>
              <m:t>C</m:t>
            </m:r>
          </m:e>
          <m:sub>
            <m:r>
              <m:t>2</m:t>
            </m:r>
          </m:sub>
          <m:sup>
            <m:r>
              <m:t>1</m:t>
            </m:r>
          </m:sup>
        </m:sSubSup>
        <m:r>
          <m:t>=</m:t>
        </m:r>
        <m:r>
          <m:t>20</m:t>
        </m:r>
      </m:oMath>
      <w:r>
        <w:t xml:space="preserve">；</w:t>
      </w:r>
    </w:p>
    <w:p>
      <w:pPr>
        <w:pStyle w:val="BodyText"/>
      </w:pPr>
      <w:r>
        <w:t xml:space="preserve">②选择</w:t>
      </w:r>
      <m:oMath>
        <m:r>
          <m:t>3</m:t>
        </m:r>
      </m:oMath>
      <w:r>
        <w:t xml:space="preserve">种颜色涂色，则第一个格子有</w:t>
      </w:r>
      <m:oMath>
        <m:sSubSup>
          <m:e>
            <m:r>
              <m:rPr>
                <m:sty m:val="p"/>
              </m:rPr>
              <m:t>C</m:t>
            </m:r>
          </m:e>
          <m:sub>
            <m:r>
              <m:t>3</m:t>
            </m:r>
          </m:sub>
          <m:sup>
            <m:r>
              <m:t>1</m:t>
            </m:r>
          </m:sup>
        </m:sSubSup>
      </m:oMath>
      <w:r>
        <w:t xml:space="preserve">种选择，第二个格子有</w:t>
      </w:r>
      <m:oMath>
        <m:sSubSup>
          <m:e>
            <m:r>
              <m:rPr>
                <m:sty m:val="p"/>
              </m:rPr>
              <m:t>C</m:t>
            </m:r>
          </m:e>
          <m:sub>
            <m:r>
              <m:t>2</m:t>
            </m:r>
          </m:sub>
          <m:sup>
            <m:r>
              <m:t>1</m:t>
            </m:r>
          </m:sup>
        </m:sSubSup>
      </m:oMath>
      <w:r>
        <w:t xml:space="preserve">种选择.</w:t>
      </w:r>
    </w:p>
    <w:p>
      <w:pPr>
        <w:pStyle w:val="BodyText"/>
      </w:pPr>
      <w:r>
        <w:t xml:space="preserve">（i）若第三个格子与第一个格子颜色相同，则第四个格子只有</w:t>
      </w:r>
      <m:oMath>
        <m:r>
          <m:t>1</m:t>
        </m:r>
      </m:oMath>
      <w:r>
        <w:t xml:space="preserve">种选择；</w:t>
      </w:r>
    </w:p>
    <w:p>
      <w:pPr>
        <w:pStyle w:val="BodyText"/>
      </w:pPr>
      <w:r>
        <w:t xml:space="preserve">（ii）若第三个格子与第一个格子颜色不相同，第三个格子只有</w:t>
      </w:r>
      <m:oMath>
        <m:r>
          <m:t>1</m:t>
        </m:r>
      </m:oMath>
      <w:r>
        <w:t xml:space="preserve">种选择，第四个格子有</w:t>
      </w:r>
      <m:oMath>
        <m:sSubSup>
          <m:e>
            <m:r>
              <m:rPr>
                <m:sty m:val="p"/>
              </m:rPr>
              <m:t>C</m:t>
            </m:r>
          </m:e>
          <m:sub>
            <m:r>
              <m:t>2</m:t>
            </m:r>
          </m:sub>
          <m:sup>
            <m:r>
              <m:t>1</m:t>
            </m:r>
          </m:sup>
        </m:sSubSup>
      </m:oMath>
      <w:r>
        <w:t xml:space="preserve">种选择.</w:t>
      </w:r>
    </w:p>
    <w:p>
      <w:pPr>
        <w:pStyle w:val="BodyText"/>
      </w:pPr>
      <w:r>
        <w:t xml:space="preserve">综上所述，不同的涂色方法种数为</w:t>
      </w:r>
      <m:oMath>
        <m:r>
          <m:t>20</m:t>
        </m:r>
        <m:r>
          <m:t>+</m:t>
        </m:r>
        <m:sSubSup>
          <m:e>
            <m:r>
              <m:rPr>
                <m:sty m:val="p"/>
              </m:rPr>
              <m:t>C</m:t>
            </m:r>
          </m:e>
          <m:sub>
            <m:r>
              <m:t>5</m:t>
            </m:r>
          </m:sub>
          <m:sup>
            <m:r>
              <m:t>3</m:t>
            </m:r>
          </m:sup>
        </m:sSubSup>
        <m:r>
          <m:t>⋅</m:t>
        </m:r>
        <m:sSubSup>
          <m:e>
            <m:r>
              <m:rPr>
                <m:sty m:val="p"/>
              </m:rPr>
              <m:t>C</m:t>
            </m:r>
          </m:e>
          <m:sub>
            <m:r>
              <m:t>3</m:t>
            </m:r>
          </m:sub>
          <m:sup>
            <m:r>
              <m:t>1</m:t>
            </m:r>
          </m:sup>
        </m:sSubSup>
        <m:r>
          <m:t>⋅</m:t>
        </m:r>
        <m:sSubSup>
          <m:e>
            <m:r>
              <m:rPr>
                <m:sty m:val="p"/>
              </m:rPr>
              <m:t>C</m:t>
            </m:r>
          </m:e>
          <m:sub>
            <m:r>
              <m:t>2</m:t>
            </m:r>
          </m:sub>
          <m:sup>
            <m:r>
              <m:t>1</m:t>
            </m:r>
          </m:sup>
        </m:sSubSup>
        <m:r>
          <m:t>⋅</m:t>
        </m:r>
        <m:d>
          <m:dPr>
            <m:begChr m:val="("/>
            <m:endChr m:val=")"/>
            <m:grow/>
          </m:dPr>
          <m:e>
            <m:r>
              <m:t>1</m:t>
            </m:r>
            <m:r>
              <m:t>+</m:t>
            </m:r>
            <m:sSubSup>
              <m:e>
                <m:r>
                  <m:rPr>
                    <m:sty m:val="p"/>
                  </m:rPr>
                  <m:t>C</m:t>
                </m:r>
              </m:e>
              <m:sub>
                <m:r>
                  <m:t>2</m:t>
                </m:r>
              </m:sub>
              <m:sup>
                <m:r>
                  <m:t>1</m:t>
                </m:r>
              </m:sup>
            </m:sSubSup>
          </m:e>
        </m:d>
        <m:r>
          <m:t>=</m:t>
        </m:r>
        <m:r>
          <m:t>200</m:t>
        </m:r>
      </m:oMath>
      <w:r>
        <w:t xml:space="preserve">种.</w:t>
      </w:r>
    </w:p>
    <w:p>
      <w:pPr>
        <w:pStyle w:val="BodyText"/>
      </w:pPr>
      <w:r>
        <w:t xml:space="preserve">故选：D.</w:t>
      </w:r>
    </w:p>
    <w:p>
      <w:pPr>
        <w:pStyle w:val="BodyText"/>
      </w:pPr>
      <w:r>
        <w:t xml:space="preserve">【点睛】</w:t>
      </w:r>
    </w:p>
    <w:p>
      <w:pPr>
        <w:pStyle w:val="BodyText"/>
      </w:pPr>
      <w:r>
        <w:t xml:space="preserve">本题考查涂色问题，考查分类计数原理的应用，考查分类讨论思想的应用，属于中等题.</w:t>
      </w:r>
    </w:p>
    <w:p>
      <w:pPr>
        <w:pStyle w:val="BodyText"/>
      </w:pPr>
      <w:r>
        <w:t xml:space="preserve">．D</w:t>
      </w:r>
    </w:p>
    <w:p>
      <w:pPr>
        <w:pStyle w:val="BodyText"/>
      </w:pPr>
      <w:r>
        <w:t xml:space="preserve">【分析】</w:t>
      </w:r>
    </w:p>
    <w:p>
      <w:pPr>
        <w:pStyle w:val="BodyText"/>
      </w:pPr>
      <w:r>
        <w:t xml:space="preserve">第一步完成3号区域有6种不同方法，第二步完成1号区域有5种不同方法，第三步完成4号区域有4种不同方法，第四步完成2号区域有3种不同方法，第五步完成5号区域有4种不同方法，第六步完成6号区域有3种不同方法，最后求出不同的涂色方法即可</w:t>
      </w:r>
    </w:p>
    <w:p>
      <w:pPr>
        <w:pStyle w:val="BodyText"/>
      </w:pPr>
      <w:r>
        <w:t xml:space="preserve">【详解】</w:t>
      </w:r>
    </w:p>
    <w:p>
      <w:pPr>
        <w:pStyle w:val="BodyText"/>
      </w:pPr>
      <w:r>
        <w:t xml:space="preserve">解：根据题意分步完成任务：</w:t>
      </w:r>
    </w:p>
    <w:p>
      <w:pPr>
        <w:pStyle w:val="BodyText"/>
      </w:pPr>
      <w:r>
        <w:t xml:space="preserve">第一步：完成3号区域：从6种颜色中选1种涂色，有6种不同方法；</w:t>
      </w:r>
    </w:p>
    <w:p>
      <w:pPr>
        <w:pStyle w:val="BodyText"/>
      </w:pPr>
      <w:r>
        <w:t xml:space="preserve">第二步：完成1号区域：从除去3号区域的1种颜色后剩下的5种颜色中选1种涂色，有5种不同方法；</w:t>
      </w:r>
    </w:p>
    <w:p>
      <w:pPr>
        <w:pStyle w:val="BodyText"/>
      </w:pPr>
      <w:r>
        <w:t xml:space="preserve">第三步：完成4号区域：从除去3、1号区域的2种颜色后剩下的4种颜色中选1种涂色，有4种不同方法；</w:t>
      </w:r>
    </w:p>
    <w:p>
      <w:pPr>
        <w:pStyle w:val="BodyText"/>
      </w:pPr>
      <w:r>
        <w:t xml:space="preserve">第四步：完成2号区域：从除去3、1、4号区域的3种颜色后剩下的3种颜色中选1种涂色，有3种不同方法；</w:t>
      </w:r>
    </w:p>
    <w:p>
      <w:pPr>
        <w:pStyle w:val="BodyText"/>
      </w:pPr>
      <w:r>
        <w:t xml:space="preserve">第五步：完成5号区域：从除去1、2号区域的2种颜色后剩下的4种颜色中选1种涂色，有4种不同方法；</w:t>
      </w:r>
    </w:p>
    <w:p>
      <w:pPr>
        <w:pStyle w:val="BodyText"/>
      </w:pPr>
      <w:r>
        <w:t xml:space="preserve">第六步：完成6号区域：从除去1、2、5号区域的3种颜色后剩下的3种颜色中选1种涂色，有3种不同方法；</w:t>
      </w:r>
    </w:p>
    <w:p>
      <w:pPr>
        <w:pStyle w:val="BodyText"/>
      </w:pPr>
      <w:r>
        <w:t xml:space="preserve">所以不同的涂色方法：</w:t>
      </w:r>
      <m:oMath>
        <m:r>
          <m:t>6</m:t>
        </m:r>
        <m:r>
          <m:t>×</m:t>
        </m:r>
        <m:r>
          <m:t>5</m:t>
        </m:r>
        <m:r>
          <m:t>×</m:t>
        </m:r>
        <m:r>
          <m:t>4</m:t>
        </m:r>
        <m:r>
          <m:t>×</m:t>
        </m:r>
        <m:r>
          <m:t>3</m:t>
        </m:r>
        <m:r>
          <m:t>×</m:t>
        </m:r>
        <m:r>
          <m:t>4</m:t>
        </m:r>
        <m:r>
          <m:t>×</m:t>
        </m:r>
        <m:r>
          <m:t>3</m:t>
        </m:r>
        <m:r>
          <m:t>=</m:t>
        </m:r>
        <m:r>
          <m:t>4320</m:t>
        </m:r>
      </m:oMath>
      <w:r>
        <w:t xml:space="preserve">种.</w:t>
      </w:r>
    </w:p>
    <w:p>
      <w:pPr>
        <w:pStyle w:val="BodyText"/>
      </w:pPr>
      <w:r>
        <w:t xml:space="preserve">故选：D.</w:t>
      </w:r>
    </w:p>
    <w:p>
      <w:pPr>
        <w:pStyle w:val="BodyText"/>
      </w:pPr>
      <w:r>
        <w:t xml:space="preserve">【点睛】</w:t>
      </w:r>
    </w:p>
    <w:p>
      <w:pPr>
        <w:pStyle w:val="BodyText"/>
      </w:pPr>
      <w:r>
        <w:t xml:space="preserve">本题考查分步乘法计数原理解决涂色问题，是基础题.</w:t>
      </w:r>
    </w:p>
    <w:p>
      <w:pPr>
        <w:pStyle w:val="BodyText"/>
      </w:pPr>
      <w:r>
        <w:t xml:space="preserve">．C</w:t>
      </w:r>
    </w:p>
    <w:p>
      <w:pPr>
        <w:pStyle w:val="BodyText"/>
      </w:pPr>
      <w:r>
        <w:t xml:space="preserve">【分析】</w:t>
      </w:r>
    </w:p>
    <w:p>
      <w:pPr>
        <w:pStyle w:val="BodyText"/>
      </w:pPr>
      <w:r>
        <w:t xml:space="preserve">对面</w:t>
      </w:r>
      <m:oMath>
        <m:r>
          <m:t>S</m:t>
        </m:r>
        <m:r>
          <m:t>A</m:t>
        </m:r>
        <m:r>
          <m:t>B</m:t>
        </m:r>
      </m:oMath>
      <w:r>
        <w:t xml:space="preserve">与面</w:t>
      </w:r>
      <m:oMath>
        <m:r>
          <m:t>S</m:t>
        </m:r>
        <m:r>
          <m:t>D</m:t>
        </m:r>
        <m:r>
          <m:t>C</m:t>
        </m:r>
      </m:oMath>
      <w:r>
        <w:t xml:space="preserve">同色和不同色进行分类，结合分步乘法计算原理，即可得出答案.</w:t>
      </w:r>
    </w:p>
    <w:p>
      <w:pPr>
        <w:pStyle w:val="BodyText"/>
      </w:pPr>
      <w:r>
        <w:t xml:space="preserve">【详解】</w:t>
      </w:r>
    </w:p>
    <w:p>
      <w:pPr>
        <w:pStyle w:val="BodyText"/>
      </w:pPr>
      <w:r>
        <w:t xml:space="preserve">当面</w:t>
      </w:r>
      <m:oMath>
        <m:r>
          <m:t>S</m:t>
        </m:r>
        <m:r>
          <m:t>A</m:t>
        </m:r>
        <m:r>
          <m:t>B</m:t>
        </m:r>
      </m:oMath>
      <w:r>
        <w:t xml:space="preserve">与面</w:t>
      </w:r>
      <m:oMath>
        <m:r>
          <m:t>S</m:t>
        </m:r>
        <m:r>
          <m:t>D</m:t>
        </m:r>
        <m:r>
          <m:t>C</m:t>
        </m:r>
      </m:oMath>
      <w:r>
        <w:t xml:space="preserve">同色时，面</w:t>
      </w:r>
      <m:oMath>
        <m:r>
          <m:t>A</m:t>
        </m:r>
        <m:r>
          <m:t>B</m:t>
        </m:r>
        <m:r>
          <m:t>C</m:t>
        </m:r>
        <m:r>
          <m:t>D</m:t>
        </m:r>
      </m:oMath>
      <w:r>
        <w:t xml:space="preserve">有4种方法，面</w:t>
      </w:r>
      <m:oMath>
        <m:r>
          <m:t>S</m:t>
        </m:r>
        <m:r>
          <m:t>D</m:t>
        </m:r>
        <m:r>
          <m:t>C</m:t>
        </m:r>
      </m:oMath>
      <w:r>
        <w:t xml:space="preserve">有3种方法，面</w:t>
      </w:r>
      <m:oMath>
        <m:r>
          <m:t>S</m:t>
        </m:r>
        <m:r>
          <m:t>A</m:t>
        </m:r>
        <m:r>
          <m:t>D</m:t>
        </m:r>
      </m:oMath>
      <w:r>
        <w:t xml:space="preserve">有2种方法，面</w:t>
      </w:r>
      <m:oMath>
        <m:r>
          <m:t>S</m:t>
        </m:r>
        <m:r>
          <m:t>A</m:t>
        </m:r>
        <m:r>
          <m:t>B</m:t>
        </m:r>
      </m:oMath>
      <w:r>
        <w:t xml:space="preserve">有1种方法，面</w:t>
      </w:r>
      <m:oMath>
        <m:r>
          <m:t>S</m:t>
        </m:r>
        <m:r>
          <m:t>B</m:t>
        </m:r>
        <m:r>
          <m:t>C</m:t>
        </m:r>
      </m:oMath>
      <w:r>
        <w:t xml:space="preserve">有2种方法，即</w:t>
      </w:r>
      <m:oMath>
        <m:r>
          <m:t>4</m:t>
        </m:r>
        <m:r>
          <m:t>×</m:t>
        </m:r>
        <m:r>
          <m:t>3</m:t>
        </m:r>
        <m:r>
          <m:t>×</m:t>
        </m:r>
        <m:r>
          <m:t>2</m:t>
        </m:r>
        <m:r>
          <m:t>×</m:t>
        </m:r>
        <m:r>
          <m:t>1</m:t>
        </m:r>
        <m:r>
          <m:t>×</m:t>
        </m:r>
        <m:r>
          <m:t>2</m:t>
        </m:r>
        <m:r>
          <m:t>=</m:t>
        </m:r>
        <m:r>
          <m:t>48</m:t>
        </m:r>
      </m:oMath>
      <w:r>
        <w:t xml:space="preserve">种</w:t>
      </w:r>
    </w:p>
    <w:p>
      <w:pPr>
        <w:pStyle w:val="BodyText"/>
      </w:pPr>
      <w:r>
        <w:t xml:space="preserve">当面</w:t>
      </w:r>
      <m:oMath>
        <m:r>
          <m:t>S</m:t>
        </m:r>
        <m:r>
          <m:t>A</m:t>
        </m:r>
        <m:r>
          <m:t>B</m:t>
        </m:r>
      </m:oMath>
      <w:r>
        <w:t xml:space="preserve">与面</w:t>
      </w:r>
      <m:oMath>
        <m:r>
          <m:t>S</m:t>
        </m:r>
        <m:r>
          <m:t>D</m:t>
        </m:r>
        <m:r>
          <m:t>C</m:t>
        </m:r>
      </m:oMath>
      <w:r>
        <w:t xml:space="preserve">不同色时，面</w:t>
      </w:r>
      <m:oMath>
        <m:r>
          <m:t>A</m:t>
        </m:r>
        <m:r>
          <m:t>B</m:t>
        </m:r>
        <m:r>
          <m:t>C</m:t>
        </m:r>
        <m:r>
          <m:t>D</m:t>
        </m:r>
      </m:oMath>
      <w:r>
        <w:t xml:space="preserve">有4种方法，面</w:t>
      </w:r>
      <m:oMath>
        <m:r>
          <m:t>S</m:t>
        </m:r>
        <m:r>
          <m:t>D</m:t>
        </m:r>
        <m:r>
          <m:t>C</m:t>
        </m:r>
      </m:oMath>
      <w:r>
        <w:t xml:space="preserve">有3种方法，面</w:t>
      </w:r>
      <m:oMath>
        <m:r>
          <m:t>S</m:t>
        </m:r>
        <m:r>
          <m:t>A</m:t>
        </m:r>
        <m:r>
          <m:t>D</m:t>
        </m:r>
      </m:oMath>
      <w:r>
        <w:t xml:space="preserve">有2种方法，面</w:t>
      </w:r>
      <m:oMath>
        <m:r>
          <m:t>S</m:t>
        </m:r>
        <m:r>
          <m:t>A</m:t>
        </m:r>
        <m:r>
          <m:t>B</m:t>
        </m:r>
      </m:oMath>
      <w:r>
        <w:t xml:space="preserve">有1种方法，面</w:t>
      </w:r>
      <m:oMath>
        <m:r>
          <m:t>S</m:t>
        </m:r>
        <m:r>
          <m:t>B</m:t>
        </m:r>
        <m:r>
          <m:t>C</m:t>
        </m:r>
      </m:oMath>
      <w:r>
        <w:t xml:space="preserve">有1种方法，即</w:t>
      </w:r>
      <m:oMath>
        <m:r>
          <m:t>4</m:t>
        </m:r>
        <m:r>
          <m:t>×</m:t>
        </m:r>
        <m:r>
          <m:t>3</m:t>
        </m:r>
        <m:r>
          <m:t>×</m:t>
        </m:r>
        <m:r>
          <m:t>2</m:t>
        </m:r>
        <m:r>
          <m:t>×</m:t>
        </m:r>
        <m:r>
          <m:t>1</m:t>
        </m:r>
        <m:r>
          <m:t>×</m:t>
        </m:r>
        <m:r>
          <m:t>1</m:t>
        </m:r>
        <m:r>
          <m:t>=</m:t>
        </m:r>
        <m:r>
          <m:t>24</m:t>
        </m:r>
      </m:oMath>
      <w:r>
        <w:t xml:space="preserve">种</w:t>
      </w:r>
    </w:p>
    <w:p>
      <w:pPr>
        <w:pStyle w:val="BodyText"/>
      </w:pPr>
      <w:r>
        <w:t xml:space="preserve">即不同的染色方法总数为</w:t>
      </w:r>
      <m:oMath>
        <m:r>
          <m:t>48</m:t>
        </m:r>
        <m:r>
          <m:t>+</m:t>
        </m:r>
        <m:r>
          <m:t>24</m:t>
        </m:r>
        <m:r>
          <m:t>=</m:t>
        </m:r>
        <m:r>
          <m:t>72</m:t>
        </m:r>
      </m:oMath>
      <w:r>
        <w:t xml:space="preserve">种</w:t>
      </w:r>
    </w:p>
    <w:p>
      <w:pPr>
        <w:pStyle w:val="BodyText"/>
      </w:pPr>
      <w:r>
        <w:t xml:space="preserve">故选：C</w:t>
      </w:r>
    </w:p>
    <w:p>
      <w:pPr>
        <w:pStyle w:val="BodyText"/>
      </w:pPr>
      <w:r>
        <w:t xml:space="preserve">【点睛】</w:t>
      </w:r>
    </w:p>
    <w:p>
      <w:pPr>
        <w:pStyle w:val="BodyText"/>
      </w:pPr>
      <w:r>
        <w:t xml:space="preserve">本题主要考查了计数原理的应用，属于中档题.</w:t>
      </w:r>
    </w:p>
    <w:p>
      <w:pPr>
        <w:pStyle w:val="BodyText"/>
      </w:pPr>
      <w:r>
        <w:t xml:space="preserve">．72</w:t>
      </w:r>
    </w:p>
    <w:p>
      <w:pPr>
        <w:pStyle w:val="BodyText"/>
      </w:pPr>
      <w:r>
        <w:t xml:space="preserve">【分析】</w:t>
      </w:r>
    </w:p>
    <w:p>
      <w:pPr>
        <w:pStyle w:val="BodyText"/>
      </w:pPr>
      <w:r>
        <w:t xml:space="preserve">根据相邻的矩形涂色不同，一共有4种颜色，先涂</w:t>
      </w:r>
      <w:r>
        <w:rPr>
          <w:i/>
        </w:rPr>
        <w:t xml:space="preserve">A</w:t>
      </w:r>
      <w:r>
        <w:t xml:space="preserve">有</w:t>
      </w:r>
      <m:oMath>
        <m:sSubSup>
          <m:e>
            <m:r>
              <m:rPr>
                <m:sty m:val="p"/>
              </m:rPr>
              <m:t>C</m:t>
            </m:r>
          </m:e>
          <m:sub>
            <m:r>
              <m:t>4</m:t>
            </m:r>
          </m:sub>
          <m:sup>
            <m:r>
              <m:t>1</m:t>
            </m:r>
          </m:sup>
        </m:sSubSup>
      </m:oMath>
      <w:r>
        <w:t xml:space="preserve">种，再涂</w:t>
      </w:r>
      <w:r>
        <w:rPr>
          <w:i/>
        </w:rPr>
        <w:t xml:space="preserve">B</w:t>
      </w:r>
      <w:r>
        <w:t xml:space="preserve">有</w:t>
      </w:r>
      <m:oMath>
        <m:sSubSup>
          <m:e>
            <m:r>
              <m:rPr>
                <m:sty m:val="p"/>
              </m:rPr>
              <m:t>C</m:t>
            </m:r>
          </m:e>
          <m:sub>
            <m:r>
              <m:t>3</m:t>
            </m:r>
          </m:sub>
          <m:sup>
            <m:r>
              <m:t>1</m:t>
            </m:r>
          </m:sup>
        </m:sSubSup>
      </m:oMath>
      <w:r>
        <w:t xml:space="preserve">种，</w:t>
      </w:r>
      <w:r>
        <w:rPr>
          <w:i/>
        </w:rPr>
        <w:t xml:space="preserve">C</w:t>
      </w:r>
      <w:r>
        <w:t xml:space="preserve">与</w:t>
      </w:r>
      <w:r>
        <w:rPr>
          <w:i/>
        </w:rPr>
        <w:t xml:space="preserve">A</w:t>
      </w:r>
      <w:r>
        <w:t xml:space="preserve">，</w:t>
      </w:r>
      <w:r>
        <w:rPr>
          <w:i/>
        </w:rPr>
        <w:t xml:space="preserve">B</w:t>
      </w:r>
      <w:r>
        <w:t xml:space="preserve">相邻，则</w:t>
      </w:r>
      <w:r>
        <w:rPr>
          <w:i/>
        </w:rPr>
        <w:t xml:space="preserve">C</w:t>
      </w:r>
      <w:r>
        <w:t xml:space="preserve">从剩下的2种颜色中选，</w:t>
      </w:r>
      <w:r>
        <w:t xml:space="preserve"> </w:t>
      </w:r>
      <w:r>
        <w:rPr>
          <w:i/>
        </w:rPr>
        <w:t xml:space="preserve">D</w:t>
      </w:r>
      <w:r>
        <w:t xml:space="preserve">只与</w:t>
      </w:r>
      <w:r>
        <w:rPr>
          <w:i/>
        </w:rPr>
        <w:t xml:space="preserve">C</w:t>
      </w:r>
      <w:r>
        <w:t xml:space="preserve">相邻，可选剩下的1种和</w:t>
      </w:r>
      <w:r>
        <w:rPr>
          <w:i/>
        </w:rPr>
        <w:t xml:space="preserve">A</w:t>
      </w:r>
      <w:r>
        <w:t xml:space="preserve">，</w:t>
      </w:r>
      <w:r>
        <w:rPr>
          <w:i/>
        </w:rPr>
        <w:t xml:space="preserve">B</w:t>
      </w:r>
      <w:r>
        <w:t xml:space="preserve">用的颜色，最后利用分步计数原理求解.</w:t>
      </w:r>
    </w:p>
    <w:p>
      <w:pPr>
        <w:pStyle w:val="BodyText"/>
      </w:pPr>
      <w:r>
        <w:t xml:space="preserve">【详解】</w:t>
      </w:r>
    </w:p>
    <w:p>
      <w:pPr>
        <w:pStyle w:val="BodyText"/>
      </w:pPr>
      <w:r>
        <w:t xml:space="preserve">根据题意，先涂</w:t>
      </w:r>
      <w:r>
        <w:rPr>
          <w:i/>
        </w:rPr>
        <w:t xml:space="preserve">A</w:t>
      </w:r>
      <w:r>
        <w:t xml:space="preserve">有</w:t>
      </w:r>
      <m:oMath>
        <m:sSubSup>
          <m:e>
            <m:r>
              <m:rPr>
                <m:sty m:val="p"/>
              </m:rPr>
              <m:t>C</m:t>
            </m:r>
          </m:e>
          <m:sub>
            <m:r>
              <m:t>4</m:t>
            </m:r>
          </m:sub>
          <m:sup>
            <m:r>
              <m:t>1</m:t>
            </m:r>
          </m:sup>
        </m:sSubSup>
        <m:r>
          <m:t>=</m:t>
        </m:r>
        <m:r>
          <m:t>4</m:t>
        </m:r>
      </m:oMath>
      <w:r>
        <w:t xml:space="preserve">种，</w:t>
      </w:r>
    </w:p>
    <w:p>
      <w:pPr>
        <w:pStyle w:val="BodyText"/>
      </w:pPr>
      <w:r>
        <w:t xml:space="preserve">再涂</w:t>
      </w:r>
      <w:r>
        <w:rPr>
          <w:i/>
        </w:rPr>
        <w:t xml:space="preserve">B</w:t>
      </w:r>
      <w:r>
        <w:t xml:space="preserve">有</w:t>
      </w:r>
      <m:oMath>
        <m:sSubSup>
          <m:e>
            <m:r>
              <m:rPr>
                <m:sty m:val="p"/>
              </m:rPr>
              <m:t>C</m:t>
            </m:r>
          </m:e>
          <m:sub>
            <m:r>
              <m:t>3</m:t>
            </m:r>
          </m:sub>
          <m:sup>
            <m:r>
              <m:t>1</m:t>
            </m:r>
          </m:sup>
        </m:sSubSup>
        <m:r>
          <m:t>=</m:t>
        </m:r>
        <m:r>
          <m:t>3</m:t>
        </m:r>
      </m:oMath>
      <w:r>
        <w:t xml:space="preserve">种，</w:t>
      </w:r>
    </w:p>
    <w:p>
      <w:pPr>
        <w:pStyle w:val="BodyText"/>
      </w:pPr>
      <w:r>
        <w:rPr>
          <w:i/>
        </w:rPr>
        <w:t xml:space="preserve">C</w:t>
      </w:r>
      <w:r>
        <w:t xml:space="preserve">与</w:t>
      </w:r>
      <w:r>
        <w:rPr>
          <w:i/>
        </w:rPr>
        <w:t xml:space="preserve">A</w:t>
      </w:r>
      <w:r>
        <w:t xml:space="preserve">，</w:t>
      </w:r>
      <w:r>
        <w:rPr>
          <w:i/>
        </w:rPr>
        <w:t xml:space="preserve">B</w:t>
      </w:r>
      <w:r>
        <w:t xml:space="preserve">相邻，则</w:t>
      </w:r>
      <w:r>
        <w:rPr>
          <w:i/>
        </w:rPr>
        <w:t xml:space="preserve">C</w:t>
      </w:r>
      <w:r>
        <w:t xml:space="preserve">有</w:t>
      </w:r>
      <m:oMath>
        <m:sSubSup>
          <m:e>
            <m:r>
              <m:rPr>
                <m:sty m:val="p"/>
              </m:rPr>
              <m:t>C</m:t>
            </m:r>
          </m:e>
          <m:sub>
            <m:r>
              <m:t>2</m:t>
            </m:r>
          </m:sub>
          <m:sup>
            <m:r>
              <m:t>1</m:t>
            </m:r>
          </m:sup>
        </m:sSubSup>
        <m:r>
          <m:t>=</m:t>
        </m:r>
        <m:r>
          <m:t>2</m:t>
        </m:r>
      </m:oMath>
      <w:r>
        <w:t xml:space="preserve">种，</w:t>
      </w:r>
    </w:p>
    <w:p>
      <w:pPr>
        <w:pStyle w:val="BodyText"/>
      </w:pPr>
      <w:r>
        <w:rPr>
          <w:i/>
        </w:rPr>
        <w:t xml:space="preserve">D</w:t>
      </w:r>
      <w:r>
        <w:t xml:space="preserve">只与</w:t>
      </w:r>
      <w:r>
        <w:rPr>
          <w:i/>
        </w:rPr>
        <w:t xml:space="preserve">C</w:t>
      </w:r>
      <w:r>
        <w:t xml:space="preserve">相邻，则</w:t>
      </w:r>
      <w:r>
        <w:rPr>
          <w:i/>
        </w:rPr>
        <w:t xml:space="preserve">D</w:t>
      </w:r>
      <w:r>
        <w:t xml:space="preserve">有</w:t>
      </w:r>
      <m:oMath>
        <m:sSubSup>
          <m:e>
            <m:r>
              <m:rPr>
                <m:sty m:val="p"/>
              </m:rPr>
              <m:t>C</m:t>
            </m:r>
          </m:e>
          <m:sub>
            <m:r>
              <m:t>3</m:t>
            </m:r>
          </m:sub>
          <m:sup>
            <m:r>
              <m:t>1</m:t>
            </m:r>
          </m:sup>
        </m:sSubSup>
        <m:r>
          <m:t>=</m:t>
        </m:r>
        <m:r>
          <m:t>3</m:t>
        </m:r>
      </m:oMath>
      <w:r>
        <w:t xml:space="preserve">种，</w:t>
      </w:r>
    </w:p>
    <w:p>
      <w:pPr>
        <w:pStyle w:val="BodyText"/>
      </w:pPr>
      <w:r>
        <w:t xml:space="preserve">所以不同的涂法有</w:t>
      </w:r>
      <m:oMath>
        <m:r>
          <m:t>4</m:t>
        </m:r>
        <m:r>
          <m:t>×</m:t>
        </m:r>
        <m:r>
          <m:t>3</m:t>
        </m:r>
        <m:r>
          <m:t>×</m:t>
        </m:r>
        <m:r>
          <m:t>2</m:t>
        </m:r>
        <m:r>
          <m:t>×</m:t>
        </m:r>
        <m:r>
          <m:t>3</m:t>
        </m:r>
        <m:r>
          <m:t>=</m:t>
        </m:r>
        <m:r>
          <m:t>72</m:t>
        </m:r>
      </m:oMath>
      <w:r>
        <w:t xml:space="preserve">种，</w:t>
      </w:r>
    </w:p>
    <w:p>
      <w:pPr>
        <w:pStyle w:val="BodyText"/>
      </w:pPr>
      <w:r>
        <w:t xml:space="preserve">故答案为：72</w:t>
      </w:r>
    </w:p>
    <w:p>
      <w:pPr>
        <w:pStyle w:val="BodyText"/>
      </w:pPr>
      <w:r>
        <w:t xml:space="preserve">【点睛】</w:t>
      </w:r>
    </w:p>
    <w:p>
      <w:pPr>
        <w:pStyle w:val="BodyText"/>
      </w:pPr>
      <w:r>
        <w:t xml:space="preserve">本题主要考查计数原理中的涂色问题，还考查了分析求解问题的能力，属于基础题.</w:t>
      </w:r>
    </w:p>
    <w:p>
      <w:pPr>
        <w:pStyle w:val="BodyText"/>
      </w:pPr>
      <w:r>
        <w:t xml:space="preserve">．480</w:t>
      </w:r>
    </w:p>
    <w:p>
      <w:pPr>
        <w:pStyle w:val="BodyText"/>
      </w:pPr>
      <w:r>
        <w:t xml:space="preserve">【分析】</w:t>
      </w:r>
    </w:p>
    <w:p>
      <w:pPr>
        <w:pStyle w:val="BodyText"/>
      </w:pPr>
      <w:r>
        <w:t xml:space="preserve">按照分步计数原理，首先染A区域，再染B区域，C区域，最后染D区域，计算可得；</w:t>
      </w:r>
    </w:p>
    <w:p>
      <w:pPr>
        <w:pStyle w:val="BodyText"/>
      </w:pPr>
      <w:r>
        <w:t xml:space="preserve">【详解】</w:t>
      </w:r>
    </w:p>
    <w:p>
      <w:pPr>
        <w:pStyle w:val="BodyText"/>
      </w:pPr>
      <w:r>
        <w:t xml:space="preserve">解：依题意，首先染A区域有</w:t>
      </w:r>
      <m:oMath>
        <m:r>
          <m:t>6</m:t>
        </m:r>
      </m:oMath>
      <w:r>
        <w:t xml:space="preserve">种选择，再染B区域有5种选择，第三步染C区域有4种选择，第四步染D区域也有4种选择，根据分步乘法计数原理可知一共有</w:t>
      </w:r>
      <m:oMath>
        <m:r>
          <m:t>6</m:t>
        </m:r>
        <m:r>
          <m:t>×</m:t>
        </m:r>
        <m:r>
          <m:t>5</m:t>
        </m:r>
        <m:r>
          <m:t>×</m:t>
        </m:r>
        <m:r>
          <m:t>4</m:t>
        </m:r>
        <m:r>
          <m:t>×</m:t>
        </m:r>
        <m:r>
          <m:t>4</m:t>
        </m:r>
        <m:r>
          <m:t>=</m:t>
        </m:r>
        <m:r>
          <m:t>480</m:t>
        </m:r>
      </m:oMath>
      <w:r>
        <w:t xml:space="preserve">种方法</w:t>
      </w:r>
    </w:p>
    <w:p>
      <w:pPr>
        <w:pStyle w:val="BodyText"/>
      </w:pPr>
      <w:r>
        <w:t xml:space="preserve">故答案为：</w:t>
      </w:r>
      <m:oMath>
        <m:r>
          <m:t>480</m:t>
        </m:r>
      </m:oMath>
    </w:p>
    <w:p>
      <w:pPr>
        <w:pStyle w:val="BodyText"/>
      </w:pPr>
      <w:r>
        <w:t xml:space="preserve">【点睛】</w:t>
      </w:r>
    </w:p>
    <w:p>
      <w:pPr>
        <w:pStyle w:val="BodyText"/>
      </w:pPr>
      <w:r>
        <w:t xml:space="preserve">本题考查染色问题，分步乘法计数原理的应用，属于基础题.</w:t>
      </w:r>
    </w:p>
    <w:p>
      <w:pPr>
        <w:pStyle w:val="BodyText"/>
      </w:pPr>
      <w:r>
        <w:t xml:space="preserve">．C</w:t>
      </w:r>
    </w:p>
    <w:p>
      <w:pPr>
        <w:pStyle w:val="BodyText"/>
      </w:pPr>
      <w:r>
        <w:t xml:space="preserve">【分析】</w:t>
      </w:r>
    </w:p>
    <w:p>
      <w:pPr>
        <w:pStyle w:val="BodyText"/>
      </w:pPr>
      <w:r>
        <w:t xml:space="preserve">根据题意，分4步依次分析区域</w:t>
      </w:r>
      <w:r>
        <w:rPr>
          <w:i/>
        </w:rPr>
        <w:t xml:space="preserve">A、B、C、D、E</w:t>
      </w:r>
      <w:r>
        <w:t xml:space="preserve">的涂色方法数目，由分步计数原理计算答案.</w:t>
      </w:r>
    </w:p>
    <w:p>
      <w:pPr>
        <w:pStyle w:val="BodyText"/>
      </w:pPr>
      <w:r>
        <w:t xml:space="preserve">【详解】</w:t>
      </w:r>
    </w:p>
    <w:p>
      <w:pPr>
        <w:pStyle w:val="BodyText"/>
      </w:pPr>
      <w:r>
        <w:t xml:space="preserve">根据题意，5个区域依次为</w:t>
      </w:r>
      <w:r>
        <w:rPr>
          <w:i/>
        </w:rPr>
        <w:t xml:space="preserve">A、B、C、D、E</w:t>
      </w:r>
      <w:r>
        <w:t xml:space="preserve">, 如图，</w:t>
      </w:r>
    </w:p>
    <w:p>
      <w:pPr>
        <w:pStyle w:val="BodyText"/>
      </w:pPr>
      <w:r>
        <w:t xml:space="preserve">image</w:t>
      </w:r>
    </w:p>
    <w:p>
      <w:pPr>
        <w:pStyle w:val="BodyText"/>
      </w:pPr>
      <w:r>
        <w:t xml:space="preserve">分4步进行分析：</w:t>
      </w:r>
    </w:p>
    <w:p>
      <w:pPr>
        <w:pStyle w:val="BodyText"/>
      </w:pPr>
      <w:r>
        <w:t xml:space="preserve">①对于区域A，有5种颜色可选，</w:t>
      </w:r>
    </w:p>
    <w:p>
      <w:pPr>
        <w:pStyle w:val="BodyText"/>
      </w:pPr>
      <w:r>
        <w:t xml:space="preserve">②对于区域B，与A区域相邻，有4种颜色可选;③对于区域C，与A、B区域相邻,有3种颜色可选;</w:t>
      </w:r>
    </w:p>
    <w:p>
      <w:pPr>
        <w:pStyle w:val="BodyText"/>
      </w:pPr>
      <w:r>
        <w:t xml:space="preserve">④,对于区域D、E,若D与B颜色相同，E区域有3种颜色可选，若D与B颜色不相同，D区域有2种颜色可选，E区域有2种颜色可选，则区域D、E有</w:t>
      </w:r>
      <m:oMath>
        <m:r>
          <m:t>3</m:t>
        </m:r>
        <m:r>
          <m:t>+</m:t>
        </m:r>
        <m:r>
          <m:t>2</m:t>
        </m:r>
        <m:r>
          <m:t>×</m:t>
        </m:r>
        <m:r>
          <m:t>2</m:t>
        </m:r>
        <m:r>
          <m:t>=</m:t>
        </m:r>
        <m:r>
          <m:t>7</m:t>
        </m:r>
      </m:oMath>
      <w:r>
        <w:t xml:space="preserve">种选择,</w:t>
      </w:r>
    </w:p>
    <w:p>
      <w:pPr>
        <w:pStyle w:val="BodyText"/>
      </w:pPr>
      <w:r>
        <w:t xml:space="preserve">则不同的涂色方案有</w:t>
      </w:r>
      <m:oMath>
        <m:r>
          <m:t>5</m:t>
        </m:r>
        <m:r>
          <m:t>×</m:t>
        </m:r>
        <m:r>
          <m:t>4</m:t>
        </m:r>
        <m:r>
          <m:t>×</m:t>
        </m:r>
        <m:r>
          <m:t>3</m:t>
        </m:r>
        <m:r>
          <m:t>×</m:t>
        </m:r>
        <m:r>
          <m:t>7</m:t>
        </m:r>
        <m:r>
          <m:t>=</m:t>
        </m:r>
        <m:r>
          <m:t>420</m:t>
        </m:r>
      </m:oMath>
      <w:r>
        <w:t xml:space="preserve">种;</w:t>
      </w:r>
    </w:p>
    <w:p>
      <w:pPr>
        <w:pStyle w:val="BodyText"/>
      </w:pPr>
      <w:r>
        <w:t xml:space="preserve">故选：C</w:t>
      </w:r>
    </w:p>
    <w:p>
      <w:pPr>
        <w:pStyle w:val="BodyText"/>
      </w:pPr>
      <w:r>
        <w:t xml:space="preserve">【点睛】</w:t>
      </w:r>
    </w:p>
    <w:p>
      <w:pPr>
        <w:pStyle w:val="BodyText"/>
      </w:pPr>
      <w:r>
        <w:t xml:space="preserve">本题主要考查排列、组合的应用，涉及分步、分类计数原理的应用，属于中档题，</w:t>
      </w:r>
    </w:p>
    <w:p>
      <w:pPr>
        <w:pStyle w:val="BodyText"/>
      </w:pPr>
      <w:r>
        <w:t xml:space="preserve">．72</w:t>
      </w:r>
    </w:p>
    <w:p>
      <w:pPr>
        <w:pStyle w:val="BodyText"/>
      </w:pPr>
      <w:r>
        <w:t xml:space="preserve">【分析】</w:t>
      </w:r>
    </w:p>
    <w:p>
      <w:pPr>
        <w:pStyle w:val="BodyText"/>
      </w:pPr>
      <w:r>
        <w:t xml:space="preserve">先对</w:t>
      </w:r>
      <m:oMath>
        <m:r>
          <m:t>E</m:t>
        </m:r>
      </m:oMath>
      <w:r>
        <w:t xml:space="preserve">部分种植，再对</w:t>
      </w:r>
      <m:oMath>
        <m:r>
          <m:t>A</m:t>
        </m:r>
      </m:oMath>
      <w:r>
        <w:t xml:space="preserve">部分种植，对</w:t>
      </w:r>
      <m:oMath>
        <m:r>
          <m:t>C</m:t>
        </m:r>
      </m:oMath>
      <w:r>
        <w:t xml:space="preserve">部分种植进行分类：</w:t>
      </w:r>
      <m:oMath>
        <m:r>
          <m:rPr>
            <m:nor/>
            <m:sty m:val="p"/>
          </m:rPr>
          <m:t>①</m:t>
        </m:r>
      </m:oMath>
      <w:r>
        <w:t xml:space="preserve">若与</w:t>
      </w:r>
      <m:oMath>
        <m:r>
          <m:t>A</m:t>
        </m:r>
      </m:oMath>
      <w:r>
        <w:t xml:space="preserve">相同，</w:t>
      </w:r>
      <m:oMath>
        <m:r>
          <m:rPr>
            <m:nor/>
            <m:sty m:val="p"/>
          </m:rPr>
          <m:t>②</m:t>
        </m:r>
      </m:oMath>
      <w:r>
        <w:t xml:space="preserve">若与</w:t>
      </w:r>
      <m:oMath>
        <m:r>
          <m:t>A</m:t>
        </m:r>
      </m:oMath>
      <w:r>
        <w:t xml:space="preserve">不同进行讨论即可</w:t>
      </w:r>
    </w:p>
    <w:p>
      <w:pPr>
        <w:pStyle w:val="BodyText"/>
      </w:pPr>
      <w:r>
        <w:t xml:space="preserve">【详解】</w:t>
      </w:r>
    </w:p>
    <w:p>
      <w:pPr>
        <w:pStyle w:val="BodyText"/>
      </w:pPr>
      <w:r>
        <w:t xml:space="preserve">先对</w:t>
      </w:r>
      <m:oMath>
        <m:r>
          <m:t>E</m:t>
        </m:r>
      </m:oMath>
      <w:r>
        <w:t xml:space="preserve">部分种植，有4种不同的种植方法；</w:t>
      </w:r>
    </w:p>
    <w:p>
      <w:pPr>
        <w:pStyle w:val="BodyText"/>
      </w:pPr>
      <w:r>
        <w:t xml:space="preserve">再对</w:t>
      </w:r>
      <m:oMath>
        <m:r>
          <m:t>A</m:t>
        </m:r>
      </m:oMath>
      <w:r>
        <w:t xml:space="preserve">部分种植，又3种不同的种植方法；</w:t>
      </w:r>
    </w:p>
    <w:p>
      <w:pPr>
        <w:pStyle w:val="BodyText"/>
      </w:pPr>
      <w:r>
        <w:t xml:space="preserve">对</w:t>
      </w:r>
      <m:oMath>
        <m:r>
          <m:t>C</m:t>
        </m:r>
      </m:oMath>
      <w:r>
        <w:t xml:space="preserve">部分种植进行分类：</w:t>
      </w:r>
    </w:p>
    <w:p>
      <w:pPr>
        <w:pStyle w:val="BodyText"/>
      </w:pPr>
      <m:oMath>
        <m:r>
          <m:rPr>
            <m:nor/>
            <m:sty m:val="p"/>
          </m:rPr>
          <m:t>①</m:t>
        </m:r>
      </m:oMath>
      <w:r>
        <w:t xml:space="preserve">若与</w:t>
      </w:r>
      <m:oMath>
        <m:r>
          <m:t>A</m:t>
        </m:r>
      </m:oMath>
      <w:r>
        <w:t xml:space="preserve">相同，</w:t>
      </w:r>
      <m:oMath>
        <m:r>
          <m:t>D</m:t>
        </m:r>
      </m:oMath>
      <w:r>
        <w:t xml:space="preserve">有2种不同的种植方法，</w:t>
      </w:r>
      <m:oMath>
        <m:r>
          <m:t>B</m:t>
        </m:r>
      </m:oMath>
      <w:r>
        <w:t xml:space="preserve">有2种不同的种植方法，共有</w:t>
      </w:r>
      <m:oMath>
        <m:r>
          <m:t>4</m:t>
        </m:r>
        <m:r>
          <m:t>×</m:t>
        </m:r>
        <m:r>
          <m:t>3</m:t>
        </m:r>
        <m:r>
          <m:t>×</m:t>
        </m:r>
        <m:r>
          <m:t>2</m:t>
        </m:r>
        <m:r>
          <m:t>×</m:t>
        </m:r>
        <m:r>
          <m:t>2</m:t>
        </m:r>
        <m:r>
          <m:t>=</m:t>
        </m:r>
        <m:r>
          <m:t>48</m:t>
        </m:r>
      </m:oMath>
      <w:r>
        <w:t xml:space="preserve">（种），</w:t>
      </w:r>
    </w:p>
    <w:p>
      <w:pPr>
        <w:pStyle w:val="BodyText"/>
      </w:pPr>
      <m:oMath>
        <m:r>
          <m:rPr>
            <m:nor/>
            <m:sty m:val="p"/>
          </m:rPr>
          <m:t>②</m:t>
        </m:r>
      </m:oMath>
      <w:r>
        <w:t xml:space="preserve">若与</w:t>
      </w:r>
      <m:oMath>
        <m:r>
          <m:t>A</m:t>
        </m:r>
      </m:oMath>
      <w:r>
        <w:t xml:space="preserve">不同，</w:t>
      </w:r>
      <m:oMath>
        <m:r>
          <m:t>C</m:t>
        </m:r>
      </m:oMath>
      <w:r>
        <w:t xml:space="preserve">有2种不同的种植方法，</w:t>
      </w:r>
      <m:oMath>
        <m:r>
          <m:t>D</m:t>
        </m:r>
      </m:oMath>
      <w:r>
        <w:t xml:space="preserve">有1种不同的种植方法，</w:t>
      </w:r>
      <m:oMath>
        <m:r>
          <m:t>B</m:t>
        </m:r>
      </m:oMath>
      <w:r>
        <w:t xml:space="preserve">有1种不同的种植方法，</w:t>
      </w:r>
    </w:p>
    <w:p>
      <w:pPr>
        <w:pStyle w:val="BodyText"/>
      </w:pPr>
      <w:r>
        <w:t xml:space="preserve">共有</w:t>
      </w:r>
      <m:oMath>
        <m:r>
          <m:t>4</m:t>
        </m:r>
        <m:r>
          <m:t>×</m:t>
        </m:r>
        <m:r>
          <m:t>3</m:t>
        </m:r>
        <m:r>
          <m:t>×</m:t>
        </m:r>
        <m:r>
          <m:t>2</m:t>
        </m:r>
        <m:r>
          <m:t>×</m:t>
        </m:r>
        <m:r>
          <m:t>1</m:t>
        </m:r>
        <m:r>
          <m:t>×</m:t>
        </m:r>
        <m:r>
          <m:t>1</m:t>
        </m:r>
        <m:r>
          <m:t>=</m:t>
        </m:r>
        <m:r>
          <m:t>24</m:t>
        </m:r>
      </m:oMath>
      <w:r>
        <w:t xml:space="preserve">（种），</w:t>
      </w:r>
    </w:p>
    <w:p>
      <w:pPr>
        <w:pStyle w:val="BodyText"/>
      </w:pPr>
      <w:r>
        <w:t xml:space="preserve">综上所述，共有72种种植方法．</w:t>
      </w:r>
    </w:p>
    <w:p>
      <w:pPr>
        <w:pStyle w:val="BodyText"/>
      </w:pPr>
      <w:r>
        <w:t xml:space="preserve">故答案为：72.</w:t>
      </w:r>
    </w:p>
    <w:p>
      <w:pPr>
        <w:pStyle w:val="BodyText"/>
      </w:pPr>
      <w:r>
        <w:t xml:space="preserve">【点睛】</w:t>
      </w:r>
    </w:p>
    <w:p>
      <w:pPr>
        <w:pStyle w:val="BodyText"/>
      </w:pPr>
      <w:r>
        <w:t xml:space="preserve">本题考查排列与组合的应用，属于涂色类的问题，考查学生逻辑推理能力，是一道容易题</w:t>
      </w:r>
    </w:p>
    <w:p>
      <w:pPr>
        <w:pStyle w:val="BodyText"/>
      </w:pPr>
      <w:r>
        <w:t xml:space="preserve">．20</w:t>
      </w:r>
    </w:p>
    <w:p>
      <w:pPr>
        <w:pStyle w:val="BodyText"/>
      </w:pPr>
      <w:r>
        <w:t xml:space="preserve">【分析】</w:t>
      </w:r>
    </w:p>
    <w:p>
      <w:pPr>
        <w:pStyle w:val="BodyText"/>
      </w:pPr>
      <w:r>
        <w:t xml:space="preserve">根据题意，分情况讨论，求出每种情况对应的染色方法种数，即可得出结果．</w:t>
      </w:r>
    </w:p>
    <w:p>
      <w:pPr>
        <w:pStyle w:val="BodyText"/>
      </w:pPr>
      <w:r>
        <w:t xml:space="preserve">【详解】</w:t>
      </w:r>
    </w:p>
    <w:p>
      <w:pPr>
        <w:pStyle w:val="BodyText"/>
      </w:pPr>
      <w:r>
        <w:t xml:space="preserve">从左往右数，不管数到哪个格子，总有黑色格子不少于白色格子包含的情况有：</w:t>
      </w:r>
    </w:p>
    <w:p>
      <w:pPr>
        <w:pStyle w:val="BodyText"/>
      </w:pPr>
      <w:r>
        <w:t xml:space="preserve">全染黑色，有1种方法；</w:t>
      </w:r>
    </w:p>
    <w:p>
      <w:pPr>
        <w:pStyle w:val="BodyText"/>
      </w:pPr>
      <w:r>
        <w:t xml:space="preserve">第一个格子染黑色，另外5个格子中有1个格子染白色，剩余的都染黑色，有5种方法；第一个格子染黑色，另外5个格子中有2个格子染白色，剩余的都染黑色，有9种方法；第一个格子染黑色，另外5个格黑子中有3个格子染白色，剩余的都染黑色，有5种方法．</w:t>
      </w:r>
    </w:p>
    <w:p>
      <w:pPr>
        <w:pStyle w:val="BodyText"/>
      </w:pPr>
      <w:r>
        <w:t xml:space="preserve">所以从左往右数，不管数到哪个格子，总有黑色格子不少于白色格子的染色方法数为</w:t>
      </w:r>
      <m:oMath>
        <m:r>
          <m:t>1</m:t>
        </m:r>
        <m:r>
          <m:t>+</m:t>
        </m:r>
        <m:r>
          <m:t>5</m:t>
        </m:r>
        <m:r>
          <m:t>+</m:t>
        </m:r>
        <m:r>
          <m:t>9</m:t>
        </m:r>
        <m:r>
          <m:t>+</m:t>
        </m:r>
        <m:r>
          <m:t>5</m:t>
        </m:r>
        <m:r>
          <m:t>=</m:t>
        </m:r>
        <m:r>
          <m:t>20</m:t>
        </m:r>
      </m:oMath>
      <w:r>
        <w:t xml:space="preserve">．</w:t>
      </w:r>
    </w:p>
    <w:p>
      <w:pPr>
        <w:pStyle w:val="BodyText"/>
      </w:pPr>
      <w:r>
        <w:t xml:space="preserve">故答案为：</w:t>
      </w:r>
      <m:oMath>
        <m:r>
          <m:t>20</m:t>
        </m:r>
      </m:oMath>
      <w:r>
        <w:t xml:space="preserve">．</w:t>
      </w:r>
    </w:p>
    <w:p>
      <w:pPr>
        <w:pStyle w:val="BodyText"/>
      </w:pPr>
      <w:r>
        <w:t xml:space="preserve">【点睛】</w:t>
      </w:r>
    </w:p>
    <w:p>
      <w:pPr>
        <w:pStyle w:val="BodyText"/>
      </w:pPr>
      <w:r>
        <w:t xml:space="preserve">本题主要考查排列组合，意在考查考生的化归与转化能力、运算求解能力、逻辑推理能力，考查的核心素养是数学运算、逻辑推理．</w:t>
      </w:r>
    </w:p>
    <w:p>
      <w:pPr>
        <w:pStyle w:val="BodyText"/>
      </w:pPr>
      <w:r>
        <w:t xml:space="preserve">．252 1040</w:t>
      </w:r>
    </w:p>
    <w:p>
      <w:pPr>
        <w:pStyle w:val="BodyText"/>
      </w:pPr>
      <w:r>
        <w:t xml:space="preserve">【分析】</w:t>
      </w:r>
    </w:p>
    <w:p>
      <w:pPr>
        <w:pStyle w:val="BodyText"/>
      </w:pPr>
      <w:r>
        <w:t xml:space="preserve">利用分步计数原理先从上方的小方格</w:t>
      </w:r>
      <m:oMath>
        <m:r>
          <m:t>A</m:t>
        </m:r>
      </m:oMath>
      <w:r>
        <w:t xml:space="preserve">、</w:t>
      </w:r>
      <m:oMath>
        <m:r>
          <m:t>B</m:t>
        </m:r>
      </m:oMath>
      <w:r>
        <w:t xml:space="preserve">开始染色，再从下方</w:t>
      </w:r>
      <m:oMath>
        <m:r>
          <m:t>C</m:t>
        </m:r>
      </m:oMath>
      <w:r>
        <w:t xml:space="preserve">开始利用分类计数原理染色，直至对小方格</w:t>
      </w:r>
      <m:oMath>
        <m:r>
          <m:t>E</m:t>
        </m:r>
      </m:oMath>
      <w:r>
        <w:t xml:space="preserve">染色完毕，就可求出结果.</w:t>
      </w:r>
    </w:p>
    <w:p>
      <w:pPr>
        <w:pStyle w:val="BodyText"/>
      </w:pPr>
      <w:r>
        <w:t xml:space="preserve">【详解】</w:t>
      </w:r>
    </w:p>
    <w:p>
      <w:pPr>
        <w:pStyle w:val="BodyText"/>
      </w:pPr>
      <w:r>
        <w:t xml:space="preserve">解：（1）根据题意，若用4种颜色染色时，先对</w:t>
      </w:r>
      <m:oMath>
        <m:r>
          <m:t>A</m:t>
        </m:r>
      </m:oMath>
      <w:r>
        <w:t xml:space="preserve">、</w:t>
      </w:r>
      <m:oMath>
        <m:r>
          <m:t>B</m:t>
        </m:r>
      </m:oMath>
      <w:r>
        <w:t xml:space="preserve">区域染色有</w:t>
      </w:r>
      <m:oMath>
        <m:sSubSup>
          <m:e>
            <m:r>
              <m:rPr>
                <m:sty m:val="p"/>
              </m:rPr>
              <m:t>C</m:t>
            </m:r>
          </m:e>
          <m:sub>
            <m:r>
              <m:t>4</m:t>
            </m:r>
          </m:sub>
          <m:sup>
            <m:r>
              <m:t>1</m:t>
            </m:r>
          </m:sup>
        </m:sSubSup>
        <m:sSubSup>
          <m:e>
            <m:r>
              <m:rPr>
                <m:sty m:val="p"/>
              </m:rPr>
              <m:t>C</m:t>
            </m:r>
          </m:e>
          <m:sub>
            <m:r>
              <m:t>3</m:t>
            </m:r>
          </m:sub>
          <m:sup>
            <m:r>
              <m:t>1</m:t>
            </m:r>
          </m:sup>
        </m:sSubSup>
      </m:oMath>
      <w:r>
        <w:t xml:space="preserve">种，再对</w:t>
      </w:r>
      <m:oMath>
        <m:r>
          <m:t>C</m:t>
        </m:r>
      </m:oMath>
      <w:r>
        <w:t xml:space="preserve">染色：</w:t>
      </w:r>
    </w:p>
    <w:p>
      <w:pPr>
        <w:pStyle w:val="BodyText"/>
      </w:pPr>
      <w:r>
        <w:t xml:space="preserve">①当</w:t>
      </w:r>
      <m:oMath>
        <m:r>
          <m:t>C</m:t>
        </m:r>
      </m:oMath>
      <w:r>
        <w:t xml:space="preserve">同</w:t>
      </w:r>
      <m:oMath>
        <m:r>
          <m:t>B</m:t>
        </m:r>
      </m:oMath>
      <w:r>
        <w:t xml:space="preserve">时，有</w:t>
      </w:r>
      <m:oMath>
        <m:sSubSup>
          <m:e>
            <m:r>
              <m:rPr>
                <m:sty m:val="p"/>
              </m:rPr>
              <m:t>C</m:t>
            </m:r>
          </m:e>
          <m:sub>
            <m:r>
              <m:t>2</m:t>
            </m:r>
          </m:sub>
          <m:sup>
            <m:r>
              <m:t>1</m:t>
            </m:r>
          </m:sup>
        </m:sSubSup>
        <m:r>
          <m:t>•</m:t>
        </m:r>
        <m:sSubSup>
          <m:e>
            <m:r>
              <m:rPr>
                <m:sty m:val="p"/>
              </m:rPr>
              <m:t>C</m:t>
            </m:r>
          </m:e>
          <m:sub>
            <m:r>
              <m:t>2</m:t>
            </m:r>
          </m:sub>
          <m:sup>
            <m:r>
              <m:t>1</m:t>
            </m:r>
          </m:sup>
        </m:sSubSup>
      </m:oMath>
      <w:r>
        <w:t xml:space="preserve">种；</w:t>
      </w:r>
    </w:p>
    <w:p>
      <w:pPr>
        <w:pStyle w:val="BodyText"/>
      </w:pPr>
      <w:r>
        <w:t xml:space="preserve">②当</w:t>
      </w:r>
      <m:oMath>
        <m:r>
          <m:t>C</m:t>
        </m:r>
      </m:oMath>
      <w:r>
        <w:t xml:space="preserve">同</w:t>
      </w:r>
      <m:oMath>
        <m:r>
          <m:t>A</m:t>
        </m:r>
      </m:oMath>
      <w:r>
        <w:t xml:space="preserve">时，有</w:t>
      </w:r>
      <m:oMath>
        <m:sSubSup>
          <m:e>
            <m:r>
              <m:rPr>
                <m:sty m:val="p"/>
              </m:rPr>
              <m:t>C</m:t>
            </m:r>
          </m:e>
          <m:sub>
            <m:r>
              <m:t>3</m:t>
            </m:r>
          </m:sub>
          <m:sup>
            <m:r>
              <m:t>1</m:t>
            </m:r>
          </m:sup>
        </m:sSubSup>
        <m:r>
          <m:t>+</m:t>
        </m:r>
        <m:sSubSup>
          <m:e>
            <m:r>
              <m:rPr>
                <m:sty m:val="p"/>
              </m:rPr>
              <m:t>C</m:t>
            </m:r>
          </m:e>
          <m:sub>
            <m:r>
              <m:t>2</m:t>
            </m:r>
          </m:sub>
          <m:sup>
            <m:r>
              <m:t>1</m:t>
            </m:r>
          </m:sup>
        </m:sSubSup>
        <m:r>
          <m:t>•</m:t>
        </m:r>
        <m:sSubSup>
          <m:e>
            <m:r>
              <m:rPr>
                <m:sty m:val="p"/>
              </m:rPr>
              <m:t>C</m:t>
            </m:r>
          </m:e>
          <m:sub>
            <m:r>
              <m:t>2</m:t>
            </m:r>
          </m:sub>
          <m:sup>
            <m:r>
              <m:t>1</m:t>
            </m:r>
          </m:sup>
        </m:sSubSup>
      </m:oMath>
      <w:r>
        <w:t xml:space="preserve">种；</w:t>
      </w:r>
    </w:p>
    <w:p>
      <w:pPr>
        <w:pStyle w:val="BodyText"/>
      </w:pPr>
      <w:r>
        <w:t xml:space="preserve">③当</w:t>
      </w:r>
      <m:oMath>
        <m:r>
          <m:t>C</m:t>
        </m:r>
      </m:oMath>
      <w:r>
        <w:t xml:space="preserve">不同</w:t>
      </w:r>
      <m:oMath>
        <m:r>
          <m:t>A</m:t>
        </m:r>
      </m:oMath>
      <w:r>
        <w:t xml:space="preserve">、</w:t>
      </w:r>
      <m:oMath>
        <m:r>
          <m:t>B</m:t>
        </m:r>
      </m:oMath>
      <w:r>
        <w:t xml:space="preserve">时，有</w:t>
      </w:r>
      <m:oMath>
        <m:sSubSup>
          <m:e>
            <m:r>
              <m:rPr>
                <m:sty m:val="p"/>
              </m:rPr>
              <m:t>C</m:t>
            </m:r>
          </m:e>
          <m:sub>
            <m:r>
              <m:t>2</m:t>
            </m:r>
          </m:sub>
          <m:sup>
            <m:r>
              <m:t>1</m:t>
            </m:r>
          </m:sup>
        </m:sSubSup>
        <m:r>
          <m:t>(</m:t>
        </m:r>
        <m:sSubSup>
          <m:e>
            <m:r>
              <m:rPr>
                <m:sty m:val="p"/>
              </m:rPr>
              <m:t>C</m:t>
            </m:r>
          </m:e>
          <m:sub>
            <m:r>
              <m:t>3</m:t>
            </m:r>
          </m:sub>
          <m:sup>
            <m:r>
              <m:t>1</m:t>
            </m:r>
          </m:sup>
        </m:sSubSup>
        <m:r>
          <m:t>+</m:t>
        </m:r>
        <m:sSubSup>
          <m:e>
            <m:r>
              <m:rPr>
                <m:sty m:val="p"/>
              </m:rPr>
              <m:t>C</m:t>
            </m:r>
          </m:e>
          <m:sub>
            <m:r>
              <m:t>2</m:t>
            </m:r>
          </m:sub>
          <m:sup>
            <m:r>
              <m:t>1</m:t>
            </m:r>
          </m:sup>
        </m:sSubSup>
        <m:r>
          <m:t>)</m:t>
        </m:r>
      </m:oMath>
      <w:r>
        <w:t xml:space="preserve">种；</w:t>
      </w:r>
    </w:p>
    <w:p>
      <w:pPr>
        <w:pStyle w:val="BodyText"/>
      </w:pPr>
      <w:r>
        <w:t xml:space="preserve">综合①②③共有</w:t>
      </w:r>
      <m:oMath>
        <m:sSubSup>
          <m:e>
            <m:r>
              <m:rPr>
                <m:sty m:val="p"/>
              </m:rPr>
              <m:t>C</m:t>
            </m:r>
          </m:e>
          <m:sub>
            <m:r>
              <m:t>4</m:t>
            </m:r>
          </m:sub>
          <m:sup>
            <m:r>
              <m:t>1</m:t>
            </m:r>
          </m:sup>
        </m:sSubSup>
        <m:sSubSup>
          <m:e>
            <m:r>
              <m:rPr>
                <m:sty m:val="p"/>
              </m:rPr>
              <m:t>C</m:t>
            </m:r>
          </m:e>
          <m:sub>
            <m:r>
              <m:t>3</m:t>
            </m:r>
          </m:sub>
          <m:sup>
            <m:r>
              <m:t>1</m:t>
            </m:r>
          </m:sup>
        </m:sSubSup>
        <m:r>
          <m:t>•</m:t>
        </m:r>
        <m:r>
          <m:t>[</m:t>
        </m:r>
        <m:sSubSup>
          <m:e>
            <m:r>
              <m:rPr>
                <m:sty m:val="p"/>
              </m:rPr>
              <m:t>C</m:t>
            </m:r>
          </m:e>
          <m:sub>
            <m:r>
              <m:t>2</m:t>
            </m:r>
          </m:sub>
          <m:sup>
            <m:r>
              <m:t>1</m:t>
            </m:r>
          </m:sup>
        </m:sSubSup>
        <m:r>
          <m:t>•</m:t>
        </m:r>
        <m:sSubSup>
          <m:e>
            <m:r>
              <m:rPr>
                <m:sty m:val="p"/>
              </m:rPr>
              <m:t>C</m:t>
            </m:r>
          </m:e>
          <m:sub>
            <m:r>
              <m:t>2</m:t>
            </m:r>
          </m:sub>
          <m:sup>
            <m:r>
              <m:t>1</m:t>
            </m:r>
          </m:sup>
        </m:sSubSup>
        <m:r>
          <m:t>+</m:t>
        </m:r>
        <m:sSubSup>
          <m:e>
            <m:r>
              <m:rPr>
                <m:sty m:val="p"/>
              </m:rPr>
              <m:t>C</m:t>
            </m:r>
          </m:e>
          <m:sub>
            <m:r>
              <m:t>3</m:t>
            </m:r>
          </m:sub>
          <m:sup>
            <m:r>
              <m:t>1</m:t>
            </m:r>
          </m:sup>
        </m:sSubSup>
        <m:r>
          <m:t>+</m:t>
        </m:r>
        <m:sSubSup>
          <m:e>
            <m:r>
              <m:rPr>
                <m:sty m:val="p"/>
              </m:rPr>
              <m:t>C</m:t>
            </m:r>
          </m:e>
          <m:sub>
            <m:r>
              <m:t>2</m:t>
            </m:r>
          </m:sub>
          <m:sup>
            <m:r>
              <m:t>1</m:t>
            </m:r>
          </m:sup>
        </m:sSubSup>
        <m:r>
          <m:t>•</m:t>
        </m:r>
        <m:sSubSup>
          <m:e>
            <m:r>
              <m:rPr>
                <m:sty m:val="p"/>
              </m:rPr>
              <m:t>C</m:t>
            </m:r>
          </m:e>
          <m:sub>
            <m:r>
              <m:t>2</m:t>
            </m:r>
          </m:sub>
          <m:sup>
            <m:r>
              <m:t>1</m:t>
            </m:r>
          </m:sup>
        </m:sSubSup>
        <m:r>
          <m:t>+</m:t>
        </m:r>
        <m:sSubSup>
          <m:e>
            <m:r>
              <m:rPr>
                <m:sty m:val="p"/>
              </m:rPr>
              <m:t>C</m:t>
            </m:r>
          </m:e>
          <m:sub>
            <m:r>
              <m:t>2</m:t>
            </m:r>
          </m:sub>
          <m:sup>
            <m:r>
              <m:t>1</m:t>
            </m:r>
          </m:sup>
        </m:sSubSup>
        <m:r>
          <m:t>(</m:t>
        </m:r>
        <m:sSubSup>
          <m:e>
            <m:r>
              <m:rPr>
                <m:sty m:val="p"/>
              </m:rPr>
              <m:t>C</m:t>
            </m:r>
          </m:e>
          <m:sub>
            <m:r>
              <m:t>3</m:t>
            </m:r>
          </m:sub>
          <m:sup>
            <m:r>
              <m:t>1</m:t>
            </m:r>
          </m:sup>
        </m:sSubSup>
        <m:r>
          <m:t>+</m:t>
        </m:r>
        <m:sSubSup>
          <m:e>
            <m:r>
              <m:rPr>
                <m:sty m:val="p"/>
              </m:rPr>
              <m:t>C</m:t>
            </m:r>
          </m:e>
          <m:sub>
            <m:r>
              <m:t>2</m:t>
            </m:r>
          </m:sub>
          <m:sup>
            <m:r>
              <m:t>1</m:t>
            </m:r>
          </m:sup>
        </m:sSubSup>
        <m:r>
          <m:t>)</m:t>
        </m:r>
        <m:r>
          <m:t>]</m:t>
        </m:r>
        <m:r>
          <m:t>=</m:t>
        </m:r>
        <m:r>
          <m:t>252</m:t>
        </m:r>
      </m:oMath>
      <w:r>
        <w:t xml:space="preserve">种；</w:t>
      </w:r>
    </w:p>
    <w:p>
      <w:pPr>
        <w:pStyle w:val="BodyText"/>
      </w:pPr>
      <w:r>
        <w:t xml:space="preserve">（2）根据题意，若用5种颜色染色时，先对</w:t>
      </w:r>
      <m:oMath>
        <m:r>
          <m:t>A</m:t>
        </m:r>
      </m:oMath>
      <w:r>
        <w:t xml:space="preserve">、</w:t>
      </w:r>
      <m:oMath>
        <m:r>
          <m:t>B</m:t>
        </m:r>
      </m:oMath>
      <w:r>
        <w:t xml:space="preserve">区域染色有</w:t>
      </w:r>
      <m:oMath>
        <m:sSubSup>
          <m:e>
            <m:r>
              <m:rPr>
                <m:sty m:val="p"/>
              </m:rPr>
              <m:t>C</m:t>
            </m:r>
          </m:e>
          <m:sub>
            <m:r>
              <m:t>5</m:t>
            </m:r>
          </m:sub>
          <m:sup>
            <m:r>
              <m:t>1</m:t>
            </m:r>
          </m:sup>
        </m:sSubSup>
        <m:r>
          <m:t>•</m:t>
        </m:r>
        <m:sSubSup>
          <m:e>
            <m:r>
              <m:rPr>
                <m:sty m:val="p"/>
              </m:rPr>
              <m:t>C</m:t>
            </m:r>
          </m:e>
          <m:sub>
            <m:r>
              <m:t>4</m:t>
            </m:r>
          </m:sub>
          <m:sup>
            <m:r>
              <m:t>1</m:t>
            </m:r>
          </m:sup>
        </m:sSubSup>
      </m:oMath>
      <w:r>
        <w:t xml:space="preserve">种，再对</w:t>
      </w:r>
      <m:oMath>
        <m:r>
          <m:t>C</m:t>
        </m:r>
      </m:oMath>
      <w:r>
        <w:t xml:space="preserve">染色：</w:t>
      </w:r>
    </w:p>
    <w:p>
      <w:pPr>
        <w:pStyle w:val="BodyText"/>
      </w:pPr>
      <w:r>
        <w:t xml:space="preserve">image</w:t>
      </w:r>
      <w:r>
        <w:t xml:space="preserve">①当</w:t>
      </w:r>
      <m:oMath>
        <m:r>
          <m:t>C</m:t>
        </m:r>
      </m:oMath>
      <w:r>
        <w:t xml:space="preserve">同</w:t>
      </w:r>
      <m:oMath>
        <m:r>
          <m:t>B</m:t>
        </m:r>
      </m:oMath>
      <w:r>
        <w:t xml:space="preserve">时，有</w:t>
      </w:r>
      <m:oMath>
        <m:sSubSup>
          <m:e>
            <m:r>
              <m:rPr>
                <m:sty m:val="p"/>
              </m:rPr>
              <m:t>C</m:t>
            </m:r>
          </m:e>
          <m:sub>
            <m:r>
              <m:t>3</m:t>
            </m:r>
          </m:sub>
          <m:sup>
            <m:r>
              <m:t>1</m:t>
            </m:r>
          </m:sup>
        </m:sSubSup>
        <m:r>
          <m:t>•</m:t>
        </m:r>
        <m:sSubSup>
          <m:e>
            <m:r>
              <m:rPr>
                <m:sty m:val="p"/>
              </m:rPr>
              <m:t>C</m:t>
            </m:r>
          </m:e>
          <m:sub>
            <m:r>
              <m:t>3</m:t>
            </m:r>
          </m:sub>
          <m:sup>
            <m:r>
              <m:t>1</m:t>
            </m:r>
          </m:sup>
        </m:sSubSup>
      </m:oMath>
      <w:r>
        <w:t xml:space="preserve">种；</w:t>
      </w:r>
    </w:p>
    <w:p>
      <w:pPr>
        <w:pStyle w:val="BodyText"/>
      </w:pPr>
      <w:r>
        <w:t xml:space="preserve">②当</w:t>
      </w:r>
      <m:oMath>
        <m:r>
          <m:t>C</m:t>
        </m:r>
      </m:oMath>
      <w:r>
        <w:t xml:space="preserve">同</w:t>
      </w:r>
      <m:oMath>
        <m:r>
          <m:t>A</m:t>
        </m:r>
      </m:oMath>
      <w:r>
        <w:t xml:space="preserve">时，有</w:t>
      </w:r>
      <m:oMath>
        <m:sSubSup>
          <m:e>
            <m:r>
              <m:rPr>
                <m:sty m:val="p"/>
              </m:rPr>
              <m:t>C</m:t>
            </m:r>
          </m:e>
          <m:sub>
            <m:r>
              <m:t>4</m:t>
            </m:r>
          </m:sub>
          <m:sup>
            <m:r>
              <m:t>1</m:t>
            </m:r>
          </m:sup>
        </m:sSubSup>
        <m:r>
          <m:t>+</m:t>
        </m:r>
        <m:sSubSup>
          <m:e>
            <m:r>
              <m:rPr>
                <m:sty m:val="p"/>
              </m:rPr>
              <m:t>C</m:t>
            </m:r>
          </m:e>
          <m:sub>
            <m:r>
              <m:t>3</m:t>
            </m:r>
          </m:sub>
          <m:sup>
            <m:r>
              <m:t>1</m:t>
            </m:r>
          </m:sup>
        </m:sSubSup>
        <m:r>
          <m:t>•</m:t>
        </m:r>
        <m:sSubSup>
          <m:e>
            <m:r>
              <m:rPr>
                <m:sty m:val="p"/>
              </m:rPr>
              <m:t>C</m:t>
            </m:r>
          </m:e>
          <m:sub>
            <m:r>
              <m:t>3</m:t>
            </m:r>
          </m:sub>
          <m:sup>
            <m:r>
              <m:t>1</m:t>
            </m:r>
          </m:sup>
        </m:sSubSup>
      </m:oMath>
      <w:r>
        <w:t xml:space="preserve">种；</w:t>
      </w:r>
    </w:p>
    <w:p>
      <w:pPr>
        <w:pStyle w:val="BodyText"/>
      </w:pPr>
      <w:r>
        <w:t xml:space="preserve">③当</w:t>
      </w:r>
      <m:oMath>
        <m:r>
          <m:t>C</m:t>
        </m:r>
      </m:oMath>
      <w:r>
        <w:t xml:space="preserve">不同</w:t>
      </w:r>
      <m:oMath>
        <m:r>
          <m:t>A</m:t>
        </m:r>
      </m:oMath>
      <w:r>
        <w:t xml:space="preserve">、</w:t>
      </w:r>
      <m:oMath>
        <m:r>
          <m:t>B</m:t>
        </m:r>
      </m:oMath>
      <w:r>
        <w:t xml:space="preserve">时，有</w:t>
      </w:r>
      <m:oMath>
        <m:sSubSup>
          <m:e>
            <m:r>
              <m:rPr>
                <m:sty m:val="p"/>
              </m:rPr>
              <m:t>C</m:t>
            </m:r>
          </m:e>
          <m:sub>
            <m:r>
              <m:t>3</m:t>
            </m:r>
          </m:sub>
          <m:sup>
            <m:r>
              <m:t>1</m:t>
            </m:r>
          </m:sup>
        </m:sSubSup>
        <m:r>
          <m:t>(</m:t>
        </m:r>
        <m:sSubSup>
          <m:e>
            <m:r>
              <m:rPr>
                <m:sty m:val="p"/>
              </m:rPr>
              <m:t>C</m:t>
            </m:r>
          </m:e>
          <m:sub>
            <m:r>
              <m:t>4</m:t>
            </m:r>
          </m:sub>
          <m:sup>
            <m:r>
              <m:t>1</m:t>
            </m:r>
          </m:sup>
        </m:sSubSup>
        <m:r>
          <m:t>+</m:t>
        </m:r>
        <m:sSubSup>
          <m:e>
            <m:r>
              <m:rPr>
                <m:sty m:val="p"/>
              </m:rPr>
              <m:t>C</m:t>
            </m:r>
          </m:e>
          <m:sub>
            <m:r>
              <m:t>2</m:t>
            </m:r>
          </m:sub>
          <m:sup>
            <m:r>
              <m:t>1</m:t>
            </m:r>
          </m:sup>
        </m:sSubSup>
        <m:sSubSup>
          <m:e>
            <m:r>
              <m:rPr>
                <m:sty m:val="p"/>
              </m:rPr>
              <m:t>C</m:t>
            </m:r>
          </m:e>
          <m:sub>
            <m:r>
              <m:t>3</m:t>
            </m:r>
          </m:sub>
          <m:sup>
            <m:r>
              <m:t>1</m:t>
            </m:r>
          </m:sup>
        </m:sSubSup>
        <m:r>
          <m:t>)</m:t>
        </m:r>
      </m:oMath>
      <w:r>
        <w:t xml:space="preserve">种；</w:t>
      </w:r>
    </w:p>
    <w:p>
      <w:pPr>
        <w:pStyle w:val="BodyText"/>
      </w:pPr>
      <w:r>
        <w:t xml:space="preserve">综合①②③，共有</w:t>
      </w:r>
      <m:oMath>
        <m:sSubSup>
          <m:e>
            <m:r>
              <m:rPr>
                <m:sty m:val="p"/>
              </m:rPr>
              <m:t>C</m:t>
            </m:r>
          </m:e>
          <m:sub>
            <m:r>
              <m:t>5</m:t>
            </m:r>
          </m:sub>
          <m:sup>
            <m:r>
              <m:t>1</m:t>
            </m:r>
          </m:sup>
        </m:sSubSup>
        <m:r>
          <m:t>•</m:t>
        </m:r>
        <m:sSubSup>
          <m:e>
            <m:r>
              <m:rPr>
                <m:sty m:val="p"/>
              </m:rPr>
              <m:t>C</m:t>
            </m:r>
          </m:e>
          <m:sub>
            <m:r>
              <m:t>4</m:t>
            </m:r>
          </m:sub>
          <m:sup>
            <m:r>
              <m:t>1</m:t>
            </m:r>
          </m:sup>
        </m:sSubSup>
        <m:r>
          <m:t>[</m:t>
        </m:r>
        <m:sSubSup>
          <m:e>
            <m:r>
              <m:rPr>
                <m:sty m:val="p"/>
              </m:rPr>
              <m:t>C</m:t>
            </m:r>
          </m:e>
          <m:sub>
            <m:r>
              <m:t>3</m:t>
            </m:r>
          </m:sub>
          <m:sup>
            <m:r>
              <m:t>1</m:t>
            </m:r>
          </m:sup>
        </m:sSubSup>
        <m:r>
          <m:t>•</m:t>
        </m:r>
        <m:sSubSup>
          <m:e>
            <m:r>
              <m:rPr>
                <m:sty m:val="p"/>
              </m:rPr>
              <m:t>C</m:t>
            </m:r>
          </m:e>
          <m:sub>
            <m:r>
              <m:t>3</m:t>
            </m:r>
          </m:sub>
          <m:sup>
            <m:r>
              <m:t>1</m:t>
            </m:r>
          </m:sup>
        </m:sSubSup>
        <m:r>
          <m:t>+</m:t>
        </m:r>
        <m:sSubSup>
          <m:e>
            <m:r>
              <m:rPr>
                <m:sty m:val="p"/>
              </m:rPr>
              <m:t>C</m:t>
            </m:r>
          </m:e>
          <m:sub>
            <m:r>
              <m:t>4</m:t>
            </m:r>
          </m:sub>
          <m:sup>
            <m:r>
              <m:t>1</m:t>
            </m:r>
          </m:sup>
        </m:sSubSup>
        <m:r>
          <m:t>+</m:t>
        </m:r>
        <m:sSubSup>
          <m:e>
            <m:r>
              <m:rPr>
                <m:sty m:val="p"/>
              </m:rPr>
              <m:t>C</m:t>
            </m:r>
          </m:e>
          <m:sub>
            <m:r>
              <m:t>3</m:t>
            </m:r>
          </m:sub>
          <m:sup>
            <m:r>
              <m:t>1</m:t>
            </m:r>
          </m:sup>
        </m:sSubSup>
        <m:r>
          <m:t>•</m:t>
        </m:r>
        <m:sSubSup>
          <m:e>
            <m:r>
              <m:rPr>
                <m:sty m:val="p"/>
              </m:rPr>
              <m:t>C</m:t>
            </m:r>
          </m:e>
          <m:sub>
            <m:r>
              <m:t>3</m:t>
            </m:r>
          </m:sub>
          <m:sup>
            <m:r>
              <m:t>1</m:t>
            </m:r>
          </m:sup>
        </m:sSubSup>
        <m:r>
          <m:t>+</m:t>
        </m:r>
        <m:sSubSup>
          <m:e>
            <m:r>
              <m:rPr>
                <m:sty m:val="p"/>
              </m:rPr>
              <m:t>C</m:t>
            </m:r>
          </m:e>
          <m:sub>
            <m:r>
              <m:t>3</m:t>
            </m:r>
          </m:sub>
          <m:sup>
            <m:r>
              <m:t>1</m:t>
            </m:r>
          </m:sup>
        </m:sSubSup>
        <m:r>
          <m:t>(</m:t>
        </m:r>
        <m:sSubSup>
          <m:e>
            <m:r>
              <m:rPr>
                <m:sty m:val="p"/>
              </m:rPr>
              <m:t>C</m:t>
            </m:r>
          </m:e>
          <m:sub>
            <m:r>
              <m:t>4</m:t>
            </m:r>
          </m:sub>
          <m:sup>
            <m:r>
              <m:t>1</m:t>
            </m:r>
          </m:sup>
        </m:sSubSup>
        <m:r>
          <m:t>+</m:t>
        </m:r>
        <m:sSubSup>
          <m:e>
            <m:r>
              <m:rPr>
                <m:sty m:val="p"/>
              </m:rPr>
              <m:t>C</m:t>
            </m:r>
          </m:e>
          <m:sub>
            <m:r>
              <m:t>2</m:t>
            </m:r>
          </m:sub>
          <m:sup>
            <m:r>
              <m:t>1</m:t>
            </m:r>
          </m:sup>
        </m:sSubSup>
        <m:sSubSup>
          <m:e>
            <m:r>
              <m:rPr>
                <m:sty m:val="p"/>
              </m:rPr>
              <m:t>C</m:t>
            </m:r>
          </m:e>
          <m:sub>
            <m:r>
              <m:t>3</m:t>
            </m:r>
          </m:sub>
          <m:sup>
            <m:r>
              <m:t>1</m:t>
            </m:r>
          </m:sup>
        </m:sSubSup>
        <m:r>
          <m:t>)</m:t>
        </m:r>
        <m:r>
          <m:t>]</m:t>
        </m:r>
        <m:r>
          <m:t>=</m:t>
        </m:r>
        <m:r>
          <m:t>1040</m:t>
        </m:r>
      </m:oMath>
      <w:r>
        <w:t xml:space="preserve">种.</w:t>
      </w:r>
    </w:p>
    <w:p>
      <w:pPr>
        <w:pStyle w:val="BodyText"/>
      </w:pPr>
      <w:r>
        <w:t xml:space="preserve">故答案为：252；1040.</w:t>
      </w:r>
    </w:p>
    <w:p>
      <w:pPr>
        <w:pStyle w:val="BodyText"/>
      </w:pPr>
      <w:r>
        <w:t xml:space="preserve">【点睛】</w:t>
      </w:r>
    </w:p>
    <w:p>
      <w:pPr>
        <w:pStyle w:val="BodyText"/>
      </w:pPr>
      <w:r>
        <w:t xml:space="preserve">本题考查排列组合的应用，涉及分步计数原理与分类计数原理的应用，属于中档题.</w:t>
      </w:r>
    </w:p>
    <w:p>
      <w:pPr>
        <w:pStyle w:val="BodyText"/>
      </w:pPr>
      <w:r>
        <w:t xml:space="preserve">．C</w:t>
      </w:r>
    </w:p>
    <w:p>
      <w:pPr>
        <w:pStyle w:val="BodyText"/>
      </w:pPr>
      <w:r>
        <w:t xml:space="preserve">【分析】</w:t>
      </w:r>
    </w:p>
    <w:p>
      <w:pPr>
        <w:pStyle w:val="BodyText"/>
      </w:pPr>
      <w:r>
        <w:t xml:space="preserve">记</w:t>
      </w:r>
      <w:r>
        <w:t xml:space="preserve">“</w:t>
      </w:r>
      <w:r>
        <w:t xml:space="preserve">该中学学生喜欢足球</w:t>
      </w:r>
      <w:r>
        <w:t xml:space="preserve">”</w:t>
      </w:r>
      <w:r>
        <w:t xml:space="preserve">为事件</w:t>
      </w:r>
      <m:oMath>
        <m:r>
          <m:t>A</m:t>
        </m:r>
      </m:oMath>
      <w:r>
        <w:t xml:space="preserve">，</w:t>
      </w:r>
      <w:r>
        <w:t xml:space="preserve">“</w:t>
      </w:r>
      <w:r>
        <w:t xml:space="preserve">该中学学生喜欢游泳</w:t>
      </w:r>
      <w:r>
        <w:t xml:space="preserve">”</w:t>
      </w:r>
      <w:r>
        <w:t xml:space="preserve">为事件</w:t>
      </w:r>
      <m:oMath>
        <m:r>
          <m:t>B</m:t>
        </m:r>
      </m:oMath>
      <w:r>
        <w:t xml:space="preserve">，则</w:t>
      </w:r>
      <w:r>
        <w:t xml:space="preserve">“</w:t>
      </w:r>
      <w:r>
        <w:t xml:space="preserve">该中学学生喜欢足球或游泳</w:t>
      </w:r>
      <w:r>
        <w:t xml:space="preserve">”</w:t>
      </w:r>
      <w:r>
        <w:t xml:space="preserve">为事件</w:t>
      </w:r>
      <m:oMath>
        <m:r>
          <m:t>A</m:t>
        </m:r>
        <m:r>
          <m:t>+</m:t>
        </m:r>
        <m:r>
          <m:t>B</m:t>
        </m:r>
      </m:oMath>
      <w:r>
        <w:t xml:space="preserve">，</w:t>
      </w:r>
      <w:r>
        <w:t xml:space="preserve">“</w:t>
      </w:r>
      <w:r>
        <w:t xml:space="preserve">该中学学生既喜欢足球又喜欢游泳</w:t>
      </w:r>
      <w:r>
        <w:t xml:space="preserve">”</w:t>
      </w:r>
      <w:r>
        <w:t xml:space="preserve">为事件</w:t>
      </w:r>
      <m:oMath>
        <m:r>
          <m:t>A</m:t>
        </m:r>
        <m:r>
          <m:t>⋅</m:t>
        </m:r>
        <m:r>
          <m:t>B</m:t>
        </m:r>
      </m:oMath>
      <w:r>
        <w:t xml:space="preserve">，然后根据积事件的概率公式</w:t>
      </w:r>
      <m:oMath>
        <m:r>
          <m:t>P</m:t>
        </m:r>
        <m:r>
          <m:t>(</m:t>
        </m:r>
        <m:r>
          <m:t>A</m:t>
        </m:r>
        <m:r>
          <m:t>⋅</m:t>
        </m:r>
        <m:r>
          <m:t>B</m:t>
        </m:r>
        <m:r>
          <m:t>)</m:t>
        </m:r>
        <m:r>
          <m:t>=</m:t>
        </m:r>
      </m:oMath>
      <m:oMath>
        <m:r>
          <m:t>P</m:t>
        </m:r>
        <m:r>
          <m:t>(</m:t>
        </m:r>
        <m:r>
          <m:t>A</m:t>
        </m:r>
        <m:r>
          <m:t>)</m:t>
        </m:r>
        <m:r>
          <m:t>+</m:t>
        </m:r>
        <m:r>
          <m:t>P</m:t>
        </m:r>
        <m:r>
          <m:t>(</m:t>
        </m:r>
        <m:r>
          <m:t>B</m:t>
        </m:r>
        <m:r>
          <m:t>)</m:t>
        </m:r>
        <m:r>
          <m:t>−</m:t>
        </m:r>
        <m:r>
          <m:t>P</m:t>
        </m:r>
        <m:r>
          <m:t>(</m:t>
        </m:r>
        <m:r>
          <m:t>A</m:t>
        </m:r>
        <m:r>
          <m:t>+</m:t>
        </m:r>
        <m:r>
          <m:t>B</m:t>
        </m:r>
        <m:r>
          <m:t>)</m:t>
        </m:r>
      </m:oMath>
      <w:r>
        <w:t xml:space="preserve">可得结果.</w:t>
      </w:r>
    </w:p>
    <w:p>
      <w:pPr>
        <w:pStyle w:val="BodyText"/>
      </w:pPr>
      <w:r>
        <w:t xml:space="preserve">【详解】</w:t>
      </w:r>
    </w:p>
    <w:p>
      <w:pPr>
        <w:pStyle w:val="BodyText"/>
      </w:pPr>
      <w:r>
        <w:t xml:space="preserve">记</w:t>
      </w:r>
      <w:r>
        <w:t xml:space="preserve">“</w:t>
      </w:r>
      <w:r>
        <w:t xml:space="preserve">该中学学生喜欢足球</w:t>
      </w:r>
      <w:r>
        <w:t xml:space="preserve">”</w:t>
      </w:r>
      <w:r>
        <w:t xml:space="preserve">为事件</w:t>
      </w:r>
      <m:oMath>
        <m:r>
          <m:t>A</m:t>
        </m:r>
      </m:oMath>
      <w:r>
        <w:t xml:space="preserve">，</w:t>
      </w:r>
      <w:r>
        <w:t xml:space="preserve">“</w:t>
      </w:r>
      <w:r>
        <w:t xml:space="preserve">该中学学生喜欢游泳</w:t>
      </w:r>
      <w:r>
        <w:t xml:space="preserve">”</w:t>
      </w:r>
      <w:r>
        <w:t xml:space="preserve">为事件</w:t>
      </w:r>
      <m:oMath>
        <m:r>
          <m:t>B</m:t>
        </m:r>
      </m:oMath>
      <w:r>
        <w:t xml:space="preserve">，则</w:t>
      </w:r>
      <w:r>
        <w:t xml:space="preserve">“</w:t>
      </w:r>
      <w:r>
        <w:t xml:space="preserve">该中学学生喜欢足球或游泳</w:t>
      </w:r>
      <w:r>
        <w:t xml:space="preserve">”</w:t>
      </w:r>
      <w:r>
        <w:t xml:space="preserve">为事件</w:t>
      </w:r>
      <m:oMath>
        <m:r>
          <m:t>A</m:t>
        </m:r>
        <m:r>
          <m:t>+</m:t>
        </m:r>
        <m:r>
          <m:t>B</m:t>
        </m:r>
      </m:oMath>
      <w:r>
        <w:t xml:space="preserve">，</w:t>
      </w:r>
      <w:r>
        <w:t xml:space="preserve">“</w:t>
      </w:r>
      <w:r>
        <w:t xml:space="preserve">该中学学生既喜欢足球又喜欢游泳</w:t>
      </w:r>
      <w:r>
        <w:t xml:space="preserve">”</w:t>
      </w:r>
      <w:r>
        <w:t xml:space="preserve">为事件</w:t>
      </w:r>
      <m:oMath>
        <m:r>
          <m:t>A</m:t>
        </m:r>
        <m:r>
          <m:t>⋅</m:t>
        </m:r>
        <m:r>
          <m:t>B</m:t>
        </m:r>
      </m:oMath>
      <w:r>
        <w:t xml:space="preserve">，</w:t>
      </w:r>
    </w:p>
    <w:p>
      <w:pPr>
        <w:pStyle w:val="BodyText"/>
      </w:pPr>
      <w:r>
        <w:t xml:space="preserve">则</w:t>
      </w:r>
      <m:oMath>
        <m:r>
          <m:t>P</m:t>
        </m:r>
        <m:r>
          <m:t>(</m:t>
        </m:r>
        <m:r>
          <m:t>A</m:t>
        </m:r>
        <m:r>
          <m:t>)</m:t>
        </m:r>
        <m:r>
          <m:t>=</m:t>
        </m:r>
        <m:r>
          <m:t>0.6</m:t>
        </m:r>
      </m:oMath>
      <w:r>
        <w:t xml:space="preserve">，</w:t>
      </w:r>
      <m:oMath>
        <m:r>
          <m:t>P</m:t>
        </m:r>
        <m:r>
          <m:t>(</m:t>
        </m:r>
        <m:r>
          <m:t>B</m:t>
        </m:r>
        <m:r>
          <m:t>)</m:t>
        </m:r>
        <m:r>
          <m:t>=</m:t>
        </m:r>
        <m:r>
          <m:t>0.82</m:t>
        </m:r>
      </m:oMath>
      <w:r>
        <w:t xml:space="preserve">，</w:t>
      </w:r>
      <m:oMath>
        <m:r>
          <m:t>P</m:t>
        </m:r>
        <m:d>
          <m:dPr>
            <m:begChr m:val="("/>
            <m:endChr m:val=")"/>
            <m:grow/>
          </m:dPr>
          <m:e>
            <m:r>
              <m:t>A</m:t>
            </m:r>
            <m:r>
              <m:t>+</m:t>
            </m:r>
            <m:r>
              <m:t>B</m:t>
            </m:r>
          </m:e>
        </m:d>
        <m:r>
          <m:t>=</m:t>
        </m:r>
        <m:r>
          <m:t>0.96</m:t>
        </m:r>
      </m:oMath>
      <w:r>
        <w:t xml:space="preserve">，</w:t>
      </w:r>
    </w:p>
    <w:p>
      <w:pPr>
        <w:pStyle w:val="BodyText"/>
      </w:pPr>
      <w:r>
        <w:t xml:space="preserve">所以</w:t>
      </w:r>
      <m:oMath>
        <m:r>
          <m:t>P</m:t>
        </m:r>
        <m:r>
          <m:t>(</m:t>
        </m:r>
        <m:r>
          <m:t>A</m:t>
        </m:r>
        <m:r>
          <m:t>⋅</m:t>
        </m:r>
        <m:r>
          <m:t>B</m:t>
        </m:r>
        <m:r>
          <m:t>)</m:t>
        </m:r>
        <m:r>
          <m:t>=</m:t>
        </m:r>
      </m:oMath>
      <m:oMath>
        <m:r>
          <m:t>P</m:t>
        </m:r>
        <m:r>
          <m:t>(</m:t>
        </m:r>
        <m:r>
          <m:t>A</m:t>
        </m:r>
        <m:r>
          <m:t>)</m:t>
        </m:r>
        <m:r>
          <m:t>+</m:t>
        </m:r>
        <m:r>
          <m:t>P</m:t>
        </m:r>
        <m:r>
          <m:t>(</m:t>
        </m:r>
        <m:r>
          <m:t>B</m:t>
        </m:r>
        <m:r>
          <m:t>)</m:t>
        </m:r>
        <m:r>
          <m:t>−</m:t>
        </m:r>
        <m:r>
          <m:t>P</m:t>
        </m:r>
        <m:r>
          <m:t>(</m:t>
        </m:r>
        <m:r>
          <m:t>A</m:t>
        </m:r>
        <m:r>
          <m:t>+</m:t>
        </m:r>
        <m:r>
          <m:t>B</m:t>
        </m:r>
        <m:r>
          <m:t>)</m:t>
        </m:r>
      </m:oMath>
      <m:oMath>
        <m:r>
          <m:t>=</m:t>
        </m:r>
        <m:r>
          <m:t>0.6</m:t>
        </m:r>
        <m:r>
          <m:t>+</m:t>
        </m:r>
        <m:r>
          <m:t>0.82</m:t>
        </m:r>
        <m:r>
          <m:t>−</m:t>
        </m:r>
        <m:r>
          <m:t>0.96</m:t>
        </m:r>
        <m:r>
          <m:t>=</m:t>
        </m:r>
        <m:r>
          <m:t>0.46</m:t>
        </m:r>
      </m:oMath>
    </w:p>
    <w:p>
      <w:pPr>
        <w:pStyle w:val="BodyText"/>
      </w:pPr>
      <w:r>
        <w:t xml:space="preserve">所以该中学既喜欢足球又喜欢游泳的学生数占该校学生总数的比例为</w:t>
      </w:r>
      <m:oMath>
        <m:r>
          <m:t>46</m:t>
        </m:r>
        <m:r>
          <m:t>%</m:t>
        </m:r>
      </m:oMath>
      <w:r>
        <w:t xml:space="preserve">.</w:t>
      </w:r>
    </w:p>
    <w:p>
      <w:pPr>
        <w:pStyle w:val="BodyText"/>
      </w:pPr>
      <w:r>
        <w:t xml:space="preserve">故选：C.</w:t>
      </w:r>
    </w:p>
    <w:p>
      <w:pPr>
        <w:pStyle w:val="BodyText"/>
      </w:pPr>
      <w:r>
        <w:t xml:space="preserve">【点睛】</w:t>
      </w:r>
    </w:p>
    <w:p>
      <w:pPr>
        <w:pStyle w:val="BodyText"/>
      </w:pPr>
      <w:r>
        <w:t xml:space="preserve">本题考查了积事件的概率公式，属于基础题.</w:t>
      </w:r>
    </w:p>
    <w:p>
      <w:pPr>
        <w:pStyle w:val="BodyText"/>
      </w:pPr>
      <w:r>
        <w:t xml:space="preserve">．B</w:t>
      </w:r>
    </w:p>
    <w:p>
      <w:pPr>
        <w:pStyle w:val="BodyText"/>
      </w:pPr>
      <w:r>
        <w:t xml:space="preserve">【详解】</w:t>
      </w:r>
    </w:p>
    <w:p>
      <w:pPr>
        <w:pStyle w:val="BodyText"/>
      </w:pPr>
      <w:r>
        <w:t xml:space="preserve">分析：由公式</w:t>
      </w:r>
      <m:oMath>
        <m:r>
          <m:rPr>
            <m:sty m:val="p"/>
          </m:rPr>
          <m:t>P</m:t>
        </m:r>
        <m:d>
          <m:dPr>
            <m:begChr m:val="("/>
            <m:endChr m:val=")"/>
            <m:grow/>
          </m:dPr>
          <m:e>
            <m:r>
              <m:rPr>
                <m:sty m:val="p"/>
              </m:rPr>
              <m:t>A</m:t>
            </m:r>
            <m:r>
              <m:t>∪</m:t>
            </m:r>
            <m:r>
              <m:rPr>
                <m:sty m:val="p"/>
              </m:rPr>
              <m:t>B</m:t>
            </m:r>
          </m:e>
        </m:d>
        <m:r>
          <m:t>=</m:t>
        </m:r>
        <m:r>
          <m:rPr>
            <m:sty m:val="p"/>
          </m:rPr>
          <m:t>P</m:t>
        </m:r>
        <m:d>
          <m:dPr>
            <m:begChr m:val="("/>
            <m:endChr m:val=")"/>
            <m:grow/>
          </m:dPr>
          <m:e>
            <m:r>
              <m:rPr>
                <m:sty m:val="p"/>
              </m:rPr>
              <m:t>A</m:t>
            </m:r>
          </m:e>
        </m:d>
        <m:r>
          <m:t>+</m:t>
        </m:r>
        <m:r>
          <m:rPr>
            <m:sty m:val="p"/>
          </m:rPr>
          <m:t>P</m:t>
        </m:r>
        <m:d>
          <m:dPr>
            <m:begChr m:val="("/>
            <m:endChr m:val=")"/>
            <m:grow/>
          </m:dPr>
          <m:e>
            <m:r>
              <m:rPr>
                <m:sty m:val="p"/>
              </m:rPr>
              <m:t>B</m:t>
            </m:r>
          </m:e>
        </m:d>
        <m:r>
          <m:t>+</m:t>
        </m:r>
        <m:r>
          <m:rPr>
            <m:sty m:val="p"/>
          </m:rPr>
          <m:t>P</m:t>
        </m:r>
        <m:d>
          <m:dPr>
            <m:begChr m:val="("/>
            <m:endChr m:val=")"/>
            <m:grow/>
          </m:dPr>
          <m:e>
            <m:r>
              <m:rPr>
                <m:sty m:val="p"/>
              </m:rPr>
              <m:t>A</m:t>
            </m:r>
            <m:r>
              <m:t>B</m:t>
            </m:r>
          </m:e>
        </m:d>
      </m:oMath>
      <w:r>
        <w:t xml:space="preserve">计算可得</w:t>
      </w:r>
    </w:p>
    <w:p>
      <w:pPr>
        <w:pStyle w:val="BodyText"/>
      </w:pPr>
      <w:r>
        <w:t xml:space="preserve">详解：设事件A为只用现金支付，事件B为只用非现金支付，</w:t>
      </w:r>
    </w:p>
    <w:p>
      <w:pPr>
        <w:pStyle w:val="BodyText"/>
      </w:pPr>
      <w:r>
        <w:t xml:space="preserve">则</w:t>
      </w:r>
      <m:oMath>
        <m:r>
          <m:rPr>
            <m:sty m:val="p"/>
          </m:rPr>
          <m:t>P</m:t>
        </m:r>
        <m:d>
          <m:dPr>
            <m:begChr m:val="("/>
            <m:endChr m:val=")"/>
            <m:grow/>
          </m:dPr>
          <m:e>
            <m:r>
              <m:rPr>
                <m:sty m:val="p"/>
              </m:rPr>
              <m:t>A</m:t>
            </m:r>
            <m:r>
              <m:t>∪</m:t>
            </m:r>
            <m:r>
              <m:rPr>
                <m:sty m:val="p"/>
              </m:rPr>
              <m:t>B</m:t>
            </m:r>
          </m:e>
        </m:d>
        <m:r>
          <m:t>=</m:t>
        </m:r>
        <m:r>
          <m:rPr>
            <m:sty m:val="p"/>
          </m:rPr>
          <m:t>P</m:t>
        </m:r>
        <m:d>
          <m:dPr>
            <m:begChr m:val="("/>
            <m:endChr m:val=")"/>
            <m:grow/>
          </m:dPr>
          <m:e>
            <m:r>
              <m:rPr>
                <m:sty m:val="p"/>
              </m:rPr>
              <m:t>A</m:t>
            </m:r>
          </m:e>
        </m:d>
        <m:r>
          <m:t>+</m:t>
        </m:r>
        <m:r>
          <m:rPr>
            <m:sty m:val="p"/>
          </m:rPr>
          <m:t>P</m:t>
        </m:r>
        <m:d>
          <m:dPr>
            <m:begChr m:val="("/>
            <m:endChr m:val=")"/>
            <m:grow/>
          </m:dPr>
          <m:e>
            <m:r>
              <m:rPr>
                <m:sty m:val="p"/>
              </m:rPr>
              <m:t>B</m:t>
            </m:r>
          </m:e>
        </m:d>
        <m:r>
          <m:t>+</m:t>
        </m:r>
        <m:r>
          <m:rPr>
            <m:sty m:val="p"/>
          </m:rPr>
          <m:t>P</m:t>
        </m:r>
        <m:d>
          <m:dPr>
            <m:begChr m:val="("/>
            <m:endChr m:val=")"/>
            <m:grow/>
          </m:dPr>
          <m:e>
            <m:r>
              <m:rPr>
                <m:sty m:val="p"/>
              </m:rPr>
              <m:t>A</m:t>
            </m:r>
            <m:r>
              <m:t>B</m:t>
            </m:r>
          </m:e>
        </m:d>
        <m:r>
          <m:t>=</m:t>
        </m:r>
        <m:r>
          <m:t>1</m:t>
        </m:r>
      </m:oMath>
    </w:p>
    <w:p>
      <w:pPr>
        <w:pStyle w:val="BodyText"/>
      </w:pPr>
      <w:r>
        <w:t xml:space="preserve">因为</w:t>
      </w:r>
      <m:oMath>
        <m:r>
          <m:rPr>
            <m:sty m:val="p"/>
          </m:rPr>
          <m:t>P</m:t>
        </m:r>
        <m:d>
          <m:dPr>
            <m:begChr m:val="("/>
            <m:endChr m:val=")"/>
            <m:grow/>
          </m:dPr>
          <m:e>
            <m:r>
              <m:rPr>
                <m:sty m:val="p"/>
              </m:rPr>
              <m:t>A</m:t>
            </m:r>
          </m:e>
        </m:d>
        <m:r>
          <m:t>=</m:t>
        </m:r>
        <m:r>
          <m:t>0.45</m:t>
        </m:r>
        <m:r>
          <m:t>,</m:t>
        </m:r>
        <m:r>
          <m:rPr>
            <m:sty m:val="p"/>
          </m:rPr>
          <m:t>P</m:t>
        </m:r>
        <m:d>
          <m:dPr>
            <m:begChr m:val="("/>
            <m:endChr m:val=")"/>
            <m:grow/>
          </m:dPr>
          <m:e>
            <m:r>
              <m:rPr>
                <m:sty m:val="p"/>
              </m:rPr>
              <m:t>A</m:t>
            </m:r>
            <m:r>
              <m:t>B</m:t>
            </m:r>
          </m:e>
        </m:d>
        <m:r>
          <m:t>=</m:t>
        </m:r>
        <m:r>
          <m:t>0.15</m:t>
        </m:r>
      </m:oMath>
    </w:p>
    <w:p>
      <w:pPr>
        <w:pStyle w:val="BodyText"/>
      </w:pPr>
      <w:r>
        <w:t xml:space="preserve">所以</w:t>
      </w:r>
      <m:oMath>
        <m:r>
          <m:rPr>
            <m:sty m:val="p"/>
          </m:rPr>
          <m:t>P</m:t>
        </m:r>
        <m:d>
          <m:dPr>
            <m:begChr m:val="("/>
            <m:endChr m:val=")"/>
            <m:grow/>
          </m:dPr>
          <m:e>
            <m:r>
              <m:rPr>
                <m:sty m:val="p"/>
              </m:rPr>
              <m:t>B</m:t>
            </m:r>
          </m:e>
        </m:d>
        <m:r>
          <m:t>=</m:t>
        </m:r>
        <m:r>
          <m:t>0.4</m:t>
        </m:r>
      </m:oMath>
      <w:r>
        <w:t xml:space="preserve">，</w:t>
      </w:r>
    </w:p>
    <w:p>
      <w:pPr>
        <w:pStyle w:val="BodyText"/>
      </w:pPr>
      <w:r>
        <w:t xml:space="preserve">故选B.</w:t>
      </w:r>
    </w:p>
    <w:p>
      <w:pPr>
        <w:pStyle w:val="BodyText"/>
      </w:pPr>
      <w:r>
        <w:t xml:space="preserve">点睛：本题主要考查事件的基本关系和概率的计算，属于基础题．</w:t>
      </w:r>
    </w:p>
    <w:p>
      <w:pPr>
        <w:pStyle w:val="BodyText"/>
      </w:pPr>
      <w:r>
        <w:t xml:space="preserve">．B</w:t>
      </w:r>
    </w:p>
    <w:p>
      <w:pPr>
        <w:pStyle w:val="BodyText"/>
      </w:pPr>
      <w:r>
        <w:t xml:space="preserve">【解析】</w:t>
      </w:r>
    </w:p>
    <w:p>
      <w:pPr>
        <w:pStyle w:val="BodyText"/>
      </w:pPr>
      <w:r>
        <w:t xml:space="preserve">试题分析：若乙盒中放入的是红球，则须保证抽到的两个均是红球；若乙盒中放入的是黑球，则须保证抽到的两个球是一红一黑，且红球放入甲盒；若丙盒中放入的是红球，则须保证抽到的两个球是一红一黑：且黑球放入甲盒；若丙盒中放入的是黑球，则须保证抽到的两个球都是黑球.由于抽到两个红球的次数与抽到两个黑球的次数应是相等的，故乙盒中红球与丙盒中黑球一样多，选B.</w:t>
      </w:r>
    </w:p>
    <w:p>
      <w:pPr>
        <w:pStyle w:val="BodyText"/>
      </w:pPr>
      <w:r>
        <w:t xml:space="preserve">【考点】概率统计分析</w:t>
      </w:r>
    </w:p>
    <w:p>
      <w:pPr>
        <w:pStyle w:val="BodyText"/>
      </w:pPr>
      <w:r>
        <w:t xml:space="preserve">【名师点睛】本题创新味十足，是能力立意的好题.如果所求事件对应的基本事件有多种可能，那么一般我们通过逐一列举计数，再求概率，此题即是如此.列举的关键是要有序(有规律)，从而确保不重不漏.另外注意对立事件概率公式的应用.</w:t>
      </w:r>
    </w:p>
    <w:p>
      <w:pPr>
        <w:pStyle w:val="BodyText"/>
      </w:pPr>
      <w:r>
        <w:t xml:space="preserve">．A</w:t>
      </w:r>
    </w:p>
    <w:p>
      <w:pPr>
        <w:pStyle w:val="BodyText"/>
      </w:pPr>
      <w:r>
        <w:t xml:space="preserve">【解析】</w:t>
      </w:r>
    </w:p>
    <w:p>
      <w:pPr>
        <w:pStyle w:val="BodyText"/>
      </w:pPr>
      <w:r>
        <w:t xml:space="preserve">试题分析：甲不输概率为</w:t>
      </w:r>
      <m:oMath>
        <m:f>
          <m:fPr>
            <m:type m:val="bar"/>
          </m:fPr>
          <m:num>
            <m:r>
              <m:t>1</m:t>
            </m:r>
          </m:num>
          <m:den>
            <m:r>
              <m:t>2</m:t>
            </m:r>
          </m:den>
        </m:f>
        <m:r>
          <m:t>+</m:t>
        </m:r>
        <m:f>
          <m:fPr>
            <m:type m:val="bar"/>
          </m:fPr>
          <m:num>
            <m:r>
              <m:t>1</m:t>
            </m:r>
          </m:num>
          <m:den>
            <m:r>
              <m:t>3</m:t>
            </m:r>
          </m:den>
        </m:f>
        <m:r>
          <m:t>=</m:t>
        </m:r>
        <m:f>
          <m:fPr>
            <m:type m:val="bar"/>
          </m:fPr>
          <m:num>
            <m:r>
              <m:t>5</m:t>
            </m:r>
          </m:num>
          <m:den>
            <m:r>
              <m:t>6</m:t>
            </m:r>
          </m:den>
        </m:f>
        <m:r>
          <m:t>.</m:t>
        </m:r>
      </m:oMath>
      <w:r>
        <w:t xml:space="preserve">选A.</w:t>
      </w:r>
    </w:p>
    <w:p>
      <w:pPr>
        <w:pStyle w:val="BodyText"/>
      </w:pPr>
      <w:r>
        <w:t xml:space="preserve">【考点】概率</w:t>
      </w:r>
    </w:p>
    <w:p>
      <w:pPr>
        <w:pStyle w:val="BodyText"/>
      </w:pPr>
      <w:r>
        <w:t xml:space="preserve">【名师点睛】概率问题的考查，侧重于对古典概型和对立事件的概率考查，属于简单题.运用概率加法的前提是事件互斥，不输包含赢与和，两种互斥，可用概率加法公式.对古典概型概率的考查，注重事件本身的理解，淡化计数方法.因此先明确所求事件本身的含义，然后利用枚举法、树形图解决计数问题，而当正面问题比较复杂时，往往采取计数其对立事件.</w:t>
      </w:r>
    </w:p>
    <w:p>
      <w:pPr>
        <w:pStyle w:val="BodyText"/>
      </w:pPr>
      <w:r>
        <w:t xml:space="preserve">．</w:t>
      </w:r>
      <m:oMath>
        <m:f>
          <m:fPr>
            <m:type m:val="bar"/>
          </m:fPr>
          <m:num>
            <m:r>
              <m:t>1</m:t>
            </m:r>
          </m:num>
          <m:den>
            <m:r>
              <m:t>6</m:t>
            </m:r>
          </m:den>
        </m:f>
      </m:oMath>
      <w:r>
        <w:t xml:space="preserve"> </w:t>
      </w:r>
      <m:oMath>
        <m:f>
          <m:fPr>
            <m:type m:val="bar"/>
          </m:fPr>
          <m:num>
            <m:r>
              <m:t>2</m:t>
            </m:r>
          </m:num>
          <m:den>
            <m:r>
              <m:t>3</m:t>
            </m:r>
          </m:den>
        </m:f>
      </m:oMath>
    </w:p>
    <w:p>
      <w:pPr>
        <w:pStyle w:val="BodyText"/>
      </w:pPr>
      <w:r>
        <w:t xml:space="preserve">【分析】</w:t>
      </w:r>
    </w:p>
    <w:p>
      <w:pPr>
        <w:pStyle w:val="BodyText"/>
      </w:pPr>
      <w:r>
        <w:t xml:space="preserve">根据相互独立事件同时发生的概率关系，即可求出两球都落入盒子的概率；同理可求两球都不落入盒子的概率，进而求出至少一球落入盒子的概率.</w:t>
      </w:r>
    </w:p>
    <w:p>
      <w:pPr>
        <w:pStyle w:val="BodyText"/>
      </w:pPr>
      <w:r>
        <w:t xml:space="preserve">【详解】</w:t>
      </w:r>
    </w:p>
    <w:p>
      <w:pPr>
        <w:pStyle w:val="BodyText"/>
      </w:pPr>
      <w:r>
        <w:t xml:space="preserve">甲、乙两球落入盒子的概率分别为</w:t>
      </w:r>
      <m:oMath>
        <m:f>
          <m:fPr>
            <m:type m:val="bar"/>
          </m:fPr>
          <m:num>
            <m:r>
              <m:t>1</m:t>
            </m:r>
          </m:num>
          <m:den>
            <m:r>
              <m:t>2</m:t>
            </m:r>
          </m:den>
        </m:f>
        <m:r>
          <m:t>,</m:t>
        </m:r>
        <m:f>
          <m:fPr>
            <m:type m:val="bar"/>
          </m:fPr>
          <m:num>
            <m:r>
              <m:t>1</m:t>
            </m:r>
          </m:num>
          <m:den>
            <m:r>
              <m:t>3</m:t>
            </m:r>
          </m:den>
        </m:f>
      </m:oMath>
      <w:r>
        <w:t xml:space="preserve">，</w:t>
      </w:r>
    </w:p>
    <w:p>
      <w:pPr>
        <w:pStyle w:val="BodyText"/>
      </w:pPr>
      <w:r>
        <w:t xml:space="preserve">且两球是否落入盒子互不影响，</w:t>
      </w:r>
    </w:p>
    <w:p>
      <w:pPr>
        <w:pStyle w:val="BodyText"/>
      </w:pPr>
      <w:r>
        <w:t xml:space="preserve">所以甲、乙都落入盒子的概率为</w:t>
      </w:r>
      <m:oMath>
        <m:f>
          <m:fPr>
            <m:type m:val="bar"/>
          </m:fPr>
          <m:num>
            <m:r>
              <m:t>1</m:t>
            </m:r>
          </m:num>
          <m:den>
            <m:r>
              <m:t>2</m:t>
            </m:r>
          </m:den>
        </m:f>
        <m:r>
          <m:t>×</m:t>
        </m:r>
        <m:f>
          <m:fPr>
            <m:type m:val="bar"/>
          </m:fPr>
          <m:num>
            <m:r>
              <m:t>1</m:t>
            </m:r>
          </m:num>
          <m:den>
            <m:r>
              <m:t>3</m:t>
            </m:r>
          </m:den>
        </m:f>
        <m:r>
          <m:t>=</m:t>
        </m:r>
        <m:f>
          <m:fPr>
            <m:type m:val="bar"/>
          </m:fPr>
          <m:num>
            <m:r>
              <m:t>1</m:t>
            </m:r>
          </m:num>
          <m:den>
            <m:r>
              <m:t>6</m:t>
            </m:r>
          </m:den>
        </m:f>
      </m:oMath>
      <w:r>
        <w:t xml:space="preserve">，</w:t>
      </w:r>
    </w:p>
    <w:p>
      <w:pPr>
        <w:pStyle w:val="BodyText"/>
      </w:pPr>
      <w:r>
        <w:t xml:space="preserve">甲、乙两球都不落入盒子的概率为</w:t>
      </w:r>
      <m:oMath>
        <m:r>
          <m:t>(</m:t>
        </m:r>
        <m:r>
          <m:t>1</m:t>
        </m:r>
        <m:r>
          <m:t>−</m:t>
        </m:r>
        <m:f>
          <m:fPr>
            <m:type m:val="bar"/>
          </m:fPr>
          <m:num>
            <m:r>
              <m:t>1</m:t>
            </m:r>
          </m:num>
          <m:den>
            <m:r>
              <m:t>2</m:t>
            </m:r>
          </m:den>
        </m:f>
        <m:r>
          <m:t>)</m:t>
        </m:r>
        <m:r>
          <m:t>×</m:t>
        </m:r>
        <m:r>
          <m:t>(</m:t>
        </m:r>
        <m:r>
          <m:t>1</m:t>
        </m:r>
        <m:r>
          <m:t>−</m:t>
        </m:r>
        <m:f>
          <m:fPr>
            <m:type m:val="bar"/>
          </m:fPr>
          <m:num>
            <m:r>
              <m:t>1</m:t>
            </m:r>
          </m:num>
          <m:den>
            <m:r>
              <m:t>3</m:t>
            </m:r>
          </m:den>
        </m:f>
        <m:r>
          <m:t>)</m:t>
        </m:r>
        <m:r>
          <m:t>=</m:t>
        </m:r>
        <m:f>
          <m:fPr>
            <m:type m:val="bar"/>
          </m:fPr>
          <m:num>
            <m:r>
              <m:t>1</m:t>
            </m:r>
          </m:num>
          <m:den>
            <m:r>
              <m:t>3</m:t>
            </m:r>
          </m:den>
        </m:f>
      </m:oMath>
      <w:r>
        <w:t xml:space="preserve">，</w:t>
      </w:r>
    </w:p>
    <w:p>
      <w:pPr>
        <w:pStyle w:val="BodyText"/>
      </w:pPr>
      <w:r>
        <w:t xml:space="preserve">所以甲、乙两球至少有一个落入盒子的概率为</w:t>
      </w:r>
      <m:oMath>
        <m:f>
          <m:fPr>
            <m:type m:val="bar"/>
          </m:fPr>
          <m:num>
            <m:r>
              <m:t>2</m:t>
            </m:r>
          </m:num>
          <m:den>
            <m:r>
              <m:t>3</m:t>
            </m:r>
          </m:den>
        </m:f>
      </m:oMath>
      <w:r>
        <w:t xml:space="preserve">.</w:t>
      </w:r>
    </w:p>
    <w:p>
      <w:pPr>
        <w:pStyle w:val="BodyText"/>
      </w:pPr>
      <w:r>
        <w:t xml:space="preserve">故答案为：</w:t>
      </w:r>
      <m:oMath>
        <m:f>
          <m:fPr>
            <m:type m:val="bar"/>
          </m:fPr>
          <m:num>
            <m:r>
              <m:t>1</m:t>
            </m:r>
          </m:num>
          <m:den>
            <m:r>
              <m:t>6</m:t>
            </m:r>
          </m:den>
        </m:f>
      </m:oMath>
      <w:r>
        <w:t xml:space="preserve">；</w:t>
      </w:r>
      <m:oMath>
        <m:f>
          <m:fPr>
            <m:type m:val="bar"/>
          </m:fPr>
          <m:num>
            <m:r>
              <m:t>2</m:t>
            </m:r>
          </m:num>
          <m:den>
            <m:r>
              <m:t>3</m:t>
            </m:r>
          </m:den>
        </m:f>
      </m:oMath>
      <w:r>
        <w:t xml:space="preserve">.</w:t>
      </w:r>
    </w:p>
    <w:p>
      <w:pPr>
        <w:pStyle w:val="BodyText"/>
      </w:pPr>
      <w:r>
        <w:t xml:space="preserve">【点睛】</w:t>
      </w:r>
    </w:p>
    <w:p>
      <w:pPr>
        <w:pStyle w:val="BodyText"/>
      </w:pPr>
      <w:r>
        <w:t xml:space="preserve">本题主要考查独立事件同时发生的概率，以及利用对立事件求概率，属于基础题.</w:t>
      </w:r>
    </w:p>
    <w:p>
      <w:pPr>
        <w:pStyle w:val="BodyText"/>
      </w:pPr>
      <w:r>
        <w:t xml:space="preserve">．D</w:t>
      </w:r>
    </w:p>
    <w:p>
      <w:pPr>
        <w:pStyle w:val="BodyText"/>
      </w:pPr>
      <w:r>
        <w:t xml:space="preserve">【分析】</w:t>
      </w:r>
    </w:p>
    <w:p>
      <w:pPr>
        <w:pStyle w:val="BodyText"/>
      </w:pPr>
      <w:r>
        <w:t xml:space="preserve">男女生人数相同可利用整体发分析出两位女生相邻的概率，进而得解.</w:t>
      </w:r>
    </w:p>
    <w:p>
      <w:pPr>
        <w:pStyle w:val="BodyText"/>
      </w:pPr>
      <w:r>
        <w:t xml:space="preserve">【详解】</w:t>
      </w:r>
    </w:p>
    <w:p>
      <w:pPr>
        <w:pStyle w:val="BodyText"/>
      </w:pPr>
      <w:r>
        <w:t xml:space="preserve">两位男同学和两位女同学排成一列，因为男生和女生人数相等，两位女生相邻与不相邻的排法种数相同，所以两位女生相邻与不相邻的概率均是</w:t>
      </w:r>
      <m:oMath>
        <m:f>
          <m:fPr>
            <m:type m:val="bar"/>
          </m:fPr>
          <m:num>
            <m:r>
              <m:t>1</m:t>
            </m:r>
          </m:num>
          <m:den>
            <m:r>
              <m:t>2</m:t>
            </m:r>
          </m:den>
        </m:f>
      </m:oMath>
      <w:r>
        <w:t xml:space="preserve">．故选D．</w:t>
      </w:r>
    </w:p>
    <w:p>
      <w:pPr>
        <w:pStyle w:val="BodyText"/>
      </w:pPr>
      <w:r>
        <w:t xml:space="preserve">【点睛】</w:t>
      </w:r>
    </w:p>
    <w:p>
      <w:pPr>
        <w:pStyle w:val="BodyText"/>
      </w:pPr>
      <w:r>
        <w:t xml:space="preserve">本题考查常见背景中的古典概型，渗透了数学建模和数学运算素养．采取等同法，利用等价转化的思想解题．</w:t>
      </w:r>
    </w:p>
    <w:p>
      <w:pPr>
        <w:pStyle w:val="BodyText"/>
      </w:pPr>
      <w:r>
        <w:t xml:space="preserve">．D</w:t>
      </w:r>
    </w:p>
    <w:p>
      <w:pPr>
        <w:pStyle w:val="BodyText"/>
      </w:pPr>
      <w:r>
        <w:t xml:space="preserve">【解析】</w:t>
      </w:r>
    </w:p>
    <w:p>
      <w:pPr>
        <w:pStyle w:val="BodyText"/>
      </w:pPr>
      <w:r>
        <w:t xml:space="preserve">分析：分别求出事件</w:t>
      </w:r>
      <w:r>
        <w:t xml:space="preserve">“</w:t>
      </w:r>
      <w:r>
        <w:t xml:space="preserve">2名男同学和3名女同学中任选2人参加社区服务</w:t>
      </w:r>
      <w:r>
        <w:t xml:space="preserve">”</w:t>
      </w:r>
      <w:r>
        <w:t xml:space="preserve">的总可能及事件</w:t>
      </w:r>
      <w:r>
        <w:t xml:space="preserve">“</w:t>
      </w:r>
      <w:r>
        <w:t xml:space="preserve">选中的2人都是女同学</w:t>
      </w:r>
      <w:r>
        <w:t xml:space="preserve">”</w:t>
      </w:r>
      <w:r>
        <w:t xml:space="preserve">的总可能，代入概率公式可求得概率.</w:t>
      </w:r>
    </w:p>
    <w:p>
      <w:pPr>
        <w:pStyle w:val="BodyText"/>
      </w:pPr>
      <w:r>
        <w:t xml:space="preserve">详解：设2名男同学为</w:t>
      </w:r>
      <m:oMath>
        <m:sSub>
          <m:e>
            <m:r>
              <m:rPr>
                <m:sty m:val="p"/>
              </m:rPr>
              <m:t>A</m:t>
            </m:r>
          </m:e>
          <m:sub>
            <m:r>
              <m:t>1</m:t>
            </m:r>
          </m:sub>
        </m:sSub>
        <m:r>
          <m:t>,</m:t>
        </m:r>
        <m:sSub>
          <m:e>
            <m:r>
              <m:rPr>
                <m:sty m:val="p"/>
              </m:rPr>
              <m:t>A</m:t>
            </m:r>
          </m:e>
          <m:sub>
            <m:r>
              <m:t>2</m:t>
            </m:r>
          </m:sub>
        </m:sSub>
      </m:oMath>
      <w:r>
        <w:t xml:space="preserve">，3名女同学为</w:t>
      </w:r>
      <m:oMath>
        <m:sSub>
          <m:e>
            <m:r>
              <m:t>B</m:t>
            </m:r>
          </m:e>
          <m:sub>
            <m:r>
              <m:t>1</m:t>
            </m:r>
          </m:sub>
        </m:sSub>
        <m:r>
          <m:t>,</m:t>
        </m:r>
        <m:sSub>
          <m:e>
            <m:r>
              <m:t>B</m:t>
            </m:r>
          </m:e>
          <m:sub>
            <m:r>
              <m:t>2</m:t>
            </m:r>
          </m:sub>
        </m:sSub>
        <m:r>
          <m:t>,</m:t>
        </m:r>
        <m:sSub>
          <m:e>
            <m:r>
              <m:t>B</m:t>
            </m:r>
          </m:e>
          <m:sub>
            <m:r>
              <m:t>3</m:t>
            </m:r>
          </m:sub>
        </m:sSub>
      </m:oMath>
      <w:r>
        <w:t xml:space="preserve">，从以上5名同学中任选2人总共有</w:t>
      </w:r>
      <m:oMath>
        <m:sSub>
          <m:e>
            <m:r>
              <m:rPr>
                <m:sty m:val="p"/>
              </m:rPr>
              <m:t>A</m:t>
            </m:r>
          </m:e>
          <m:sub>
            <m:r>
              <m:t>1</m:t>
            </m:r>
          </m:sub>
        </m:sSub>
        <m:sSub>
          <m:e>
            <m:r>
              <m:rPr>
                <m:sty m:val="p"/>
              </m:rPr>
              <m:t>A</m:t>
            </m:r>
          </m:e>
          <m:sub>
            <m:r>
              <m:t>2</m:t>
            </m:r>
          </m:sub>
        </m:sSub>
        <m:r>
          <m:t>,</m:t>
        </m:r>
        <m:sSub>
          <m:e>
            <m:r>
              <m:rPr>
                <m:sty m:val="p"/>
              </m:rPr>
              <m:t>A</m:t>
            </m:r>
          </m:e>
          <m:sub>
            <m:r>
              <m:t>1</m:t>
            </m:r>
          </m:sub>
        </m:sSub>
        <m:sSub>
          <m:e>
            <m:r>
              <m:t>B</m:t>
            </m:r>
          </m:e>
          <m:sub>
            <m:r>
              <m:t>1</m:t>
            </m:r>
          </m:sub>
        </m:sSub>
        <m:r>
          <m:t>,</m:t>
        </m:r>
        <m:sSub>
          <m:e>
            <m:r>
              <m:rPr>
                <m:sty m:val="p"/>
              </m:rPr>
              <m:t>A</m:t>
            </m:r>
          </m:e>
          <m:sub>
            <m:r>
              <m:t>1</m:t>
            </m:r>
          </m:sub>
        </m:sSub>
        <m:sSub>
          <m:e>
            <m:r>
              <m:t>B</m:t>
            </m:r>
          </m:e>
          <m:sub>
            <m:r>
              <m:t>2</m:t>
            </m:r>
          </m:sub>
        </m:sSub>
        <m:r>
          <m:t>,</m:t>
        </m:r>
        <m:sSub>
          <m:e>
            <m:r>
              <m:rPr>
                <m:sty m:val="p"/>
              </m:rPr>
              <m:t>A</m:t>
            </m:r>
          </m:e>
          <m:sub>
            <m:r>
              <m:t>1</m:t>
            </m:r>
          </m:sub>
        </m:sSub>
        <m:sSub>
          <m:e>
            <m:r>
              <m:t>B</m:t>
            </m:r>
          </m:e>
          <m:sub>
            <m:r>
              <m:t>3</m:t>
            </m:r>
          </m:sub>
        </m:sSub>
        <m:r>
          <m:t>,</m:t>
        </m:r>
        <m:sSub>
          <m:e>
            <m:r>
              <m:rPr>
                <m:sty m:val="p"/>
              </m:rPr>
              <m:t>A</m:t>
            </m:r>
          </m:e>
          <m:sub>
            <m:r>
              <m:t>2</m:t>
            </m:r>
          </m:sub>
        </m:sSub>
        <m:sSub>
          <m:e>
            <m:r>
              <m:t>B</m:t>
            </m:r>
          </m:e>
          <m:sub>
            <m:r>
              <m:t>1</m:t>
            </m:r>
          </m:sub>
        </m:sSub>
        <m:r>
          <m:t>,</m:t>
        </m:r>
        <m:sSub>
          <m:e>
            <m:r>
              <m:rPr>
                <m:sty m:val="p"/>
              </m:rPr>
              <m:t>A</m:t>
            </m:r>
          </m:e>
          <m:sub>
            <m:r>
              <m:t>2</m:t>
            </m:r>
          </m:sub>
        </m:sSub>
        <m:sSub>
          <m:e>
            <m:r>
              <m:t>B</m:t>
            </m:r>
          </m:e>
          <m:sub>
            <m:r>
              <m:t>2</m:t>
            </m:r>
          </m:sub>
        </m:sSub>
        <m:r>
          <m:t>,</m:t>
        </m:r>
        <m:sSub>
          <m:e>
            <m:r>
              <m:rPr>
                <m:sty m:val="p"/>
              </m:rPr>
              <m:t>A</m:t>
            </m:r>
          </m:e>
          <m:sub>
            <m:r>
              <m:t>2</m:t>
            </m:r>
          </m:sub>
        </m:sSub>
        <m:sSub>
          <m:e>
            <m:r>
              <m:t>B</m:t>
            </m:r>
          </m:e>
          <m:sub>
            <m:r>
              <m:t>3</m:t>
            </m:r>
          </m:sub>
        </m:sSub>
        <m:r>
          <m:t>,</m:t>
        </m:r>
        <m:sSub>
          <m:e>
            <m:r>
              <m:t>B</m:t>
            </m:r>
          </m:e>
          <m:sub>
            <m:r>
              <m:t>1</m:t>
            </m:r>
          </m:sub>
        </m:sSub>
        <m:sSub>
          <m:e>
            <m:r>
              <m:t>B</m:t>
            </m:r>
          </m:e>
          <m:sub>
            <m:r>
              <m:t>2</m:t>
            </m:r>
          </m:sub>
        </m:sSub>
        <m:r>
          <m:t>,</m:t>
        </m:r>
        <m:sSub>
          <m:e>
            <m:r>
              <m:t>B</m:t>
            </m:r>
          </m:e>
          <m:sub>
            <m:r>
              <m:t>1</m:t>
            </m:r>
          </m:sub>
        </m:sSub>
        <m:sSub>
          <m:e>
            <m:r>
              <m:t>B</m:t>
            </m:r>
          </m:e>
          <m:sub>
            <m:r>
              <m:t>3</m:t>
            </m:r>
          </m:sub>
        </m:sSub>
        <m:r>
          <m:t>,</m:t>
        </m:r>
        <m:sSub>
          <m:e>
            <m:r>
              <m:t>B</m:t>
            </m:r>
          </m:e>
          <m:sub>
            <m:r>
              <m:t>2</m:t>
            </m:r>
          </m:sub>
        </m:sSub>
        <m:sSub>
          <m:e>
            <m:r>
              <m:t>B</m:t>
            </m:r>
          </m:e>
          <m:sub>
            <m:r>
              <m:t>3</m:t>
            </m:r>
          </m:sub>
        </m:sSub>
      </m:oMath>
      <w:r>
        <w:t xml:space="preserve">共10种可能，</w:t>
      </w:r>
    </w:p>
    <w:p>
      <w:pPr>
        <w:pStyle w:val="BodyText"/>
      </w:pPr>
      <w:r>
        <w:t xml:space="preserve">选中的2人都是女同学的情况共有</w:t>
      </w:r>
      <m:oMath>
        <m:sSub>
          <m:e>
            <m:r>
              <m:t>B</m:t>
            </m:r>
          </m:e>
          <m:sub>
            <m:r>
              <m:t>1</m:t>
            </m:r>
          </m:sub>
        </m:sSub>
        <m:sSub>
          <m:e>
            <m:r>
              <m:t>B</m:t>
            </m:r>
          </m:e>
          <m:sub>
            <m:r>
              <m:t>2</m:t>
            </m:r>
          </m:sub>
        </m:sSub>
        <m:r>
          <m:t>,</m:t>
        </m:r>
        <m:sSub>
          <m:e>
            <m:r>
              <m:t>B</m:t>
            </m:r>
          </m:e>
          <m:sub>
            <m:r>
              <m:t>1</m:t>
            </m:r>
          </m:sub>
        </m:sSub>
        <m:sSub>
          <m:e>
            <m:r>
              <m:t>B</m:t>
            </m:r>
          </m:e>
          <m:sub>
            <m:r>
              <m:t>3</m:t>
            </m:r>
          </m:sub>
        </m:sSub>
        <m:r>
          <m:t>,</m:t>
        </m:r>
        <m:sSub>
          <m:e>
            <m:r>
              <m:t>B</m:t>
            </m:r>
          </m:e>
          <m:sub>
            <m:r>
              <m:t>2</m:t>
            </m:r>
          </m:sub>
        </m:sSub>
        <m:sSub>
          <m:e>
            <m:r>
              <m:t>B</m:t>
            </m:r>
          </m:e>
          <m:sub>
            <m:r>
              <m:t>3</m:t>
            </m:r>
          </m:sub>
        </m:sSub>
      </m:oMath>
      <w:r>
        <w:t xml:space="preserve">共三种可能</w:t>
      </w:r>
    </w:p>
    <w:p>
      <w:pPr>
        <w:pStyle w:val="BodyText"/>
      </w:pPr>
      <w:r>
        <w:t xml:space="preserve">则选中的2人都是女同学的概率为</w:t>
      </w:r>
      <m:oMath>
        <m:r>
          <m:t>P</m:t>
        </m:r>
        <m:r>
          <m:t>=</m:t>
        </m:r>
        <m:f>
          <m:fPr>
            <m:type m:val="bar"/>
          </m:fPr>
          <m:num>
            <m:r>
              <m:t>3</m:t>
            </m:r>
          </m:num>
          <m:den>
            <m:r>
              <m:t>10</m:t>
            </m:r>
          </m:den>
        </m:f>
        <m:r>
          <m:t>=</m:t>
        </m:r>
        <m:r>
          <m:t>0.3</m:t>
        </m:r>
      </m:oMath>
      <w:r>
        <w:t xml:space="preserve">，</w:t>
      </w:r>
    </w:p>
    <w:p>
      <w:pPr>
        <w:pStyle w:val="BodyText"/>
      </w:pPr>
      <w:r>
        <w:t xml:space="preserve">故选D.</w:t>
      </w:r>
    </w:p>
    <w:p>
      <w:pPr>
        <w:pStyle w:val="BodyText"/>
      </w:pPr>
      <w:r>
        <w:t xml:space="preserve">点睛：应用古典概型求某事件的步骤：第一步，判断本试验的结果是否为等可能事件，设出事件</w:t>
      </w:r>
      <m:oMath>
        <m:r>
          <m:t>A</m:t>
        </m:r>
      </m:oMath>
      <w:r>
        <w:t xml:space="preserve">；第二步，分别求出基本事件的总数</w:t>
      </w:r>
      <m:oMath>
        <m:r>
          <m:t>n</m:t>
        </m:r>
      </m:oMath>
      <w:r>
        <w:t xml:space="preserve">与所求事件</w:t>
      </w:r>
      <m:oMath>
        <m:r>
          <m:t>A</m:t>
        </m:r>
      </m:oMath>
      <w:r>
        <w:t xml:space="preserve">中所包含的基本事件个数</w:t>
      </w:r>
      <m:oMath>
        <m:r>
          <m:t>m</m:t>
        </m:r>
      </m:oMath>
      <w:r>
        <w:t xml:space="preserve">；第三步，利用公式</w:t>
      </w:r>
      <m:oMath>
        <m:r>
          <m:t>P</m:t>
        </m:r>
        <m:r>
          <m:t>(</m:t>
        </m:r>
        <m:r>
          <m:t>A</m:t>
        </m:r>
        <m:r>
          <m:t>)</m:t>
        </m:r>
        <m:r>
          <m:t>=</m:t>
        </m:r>
        <m:f>
          <m:fPr>
            <m:type m:val="bar"/>
          </m:fPr>
          <m:num>
            <m:r>
              <m:t>m</m:t>
            </m:r>
          </m:num>
          <m:den>
            <m:r>
              <m:t>n</m:t>
            </m:r>
          </m:den>
        </m:f>
      </m:oMath>
      <w:r>
        <w:t xml:space="preserve">求出事件</w:t>
      </w:r>
      <m:oMath>
        <m:r>
          <m:t>A</m:t>
        </m:r>
      </m:oMath>
      <w:r>
        <w:t xml:space="preserve">的概率.</w:t>
      </w:r>
    </w:p>
    <w:p>
      <w:pPr>
        <w:pStyle w:val="BodyText"/>
      </w:pPr>
      <w:r>
        <w:t xml:space="preserve">．B</w:t>
      </w:r>
    </w:p>
    <w:p>
      <w:pPr>
        <w:pStyle w:val="BodyText"/>
      </w:pPr>
      <w:r>
        <w:t xml:space="preserve">【分析】</w:t>
      </w:r>
    </w:p>
    <w:p>
      <w:pPr>
        <w:pStyle w:val="BodyText"/>
      </w:pPr>
      <w:r>
        <w:t xml:space="preserve">本题首先用列举法写出所有基本事件，从中确定符合条件的基本事件数，应用古典概率的计算公式求解．</w:t>
      </w:r>
    </w:p>
    <w:p>
      <w:pPr>
        <w:pStyle w:val="BodyText"/>
      </w:pPr>
      <w:r>
        <w:t xml:space="preserve">【详解】</w:t>
      </w:r>
    </w:p>
    <w:p>
      <w:pPr>
        <w:pStyle w:val="BodyText"/>
      </w:pPr>
      <w:r>
        <w:t xml:space="preserve">设其中做过测试的3只兔子为</w:t>
      </w:r>
      <m:oMath>
        <m:r>
          <m:t>a</m:t>
        </m:r>
        <m:r>
          <m:t>,</m:t>
        </m:r>
        <m:r>
          <m:t>b</m:t>
        </m:r>
        <m:r>
          <m:t>,</m:t>
        </m:r>
        <m:r>
          <m:t>c</m:t>
        </m:r>
      </m:oMath>
      <w:r>
        <w:t xml:space="preserve">，剩余的2只为</w:t>
      </w:r>
      <m:oMath>
        <m:r>
          <m:t>A</m:t>
        </m:r>
        <m:r>
          <m:t>,</m:t>
        </m:r>
        <m:r>
          <m:t>B</m:t>
        </m:r>
      </m:oMath>
      <w:r>
        <w:t xml:space="preserve">，则从这5只中任取3只的所有取法有</w:t>
      </w:r>
      <m:oMath>
        <m:r>
          <m:t>{</m:t>
        </m:r>
        <m:r>
          <m:t>a</m:t>
        </m:r>
        <m:r>
          <m:t>,</m:t>
        </m:r>
        <m:r>
          <m:t>b</m:t>
        </m:r>
        <m:r>
          <m:t>,</m:t>
        </m:r>
        <m:r>
          <m:t>c</m:t>
        </m:r>
        <m:r>
          <m:t>}</m:t>
        </m:r>
        <m:r>
          <m:t>,</m:t>
        </m:r>
        <m:r>
          <m:t>{</m:t>
        </m:r>
        <m:r>
          <m:t>a</m:t>
        </m:r>
        <m:r>
          <m:t>,</m:t>
        </m:r>
        <m:r>
          <m:t>b</m:t>
        </m:r>
        <m:r>
          <m:t>,</m:t>
        </m:r>
        <m:r>
          <m:t>A</m:t>
        </m:r>
        <m:r>
          <m:t>}</m:t>
        </m:r>
        <m:r>
          <m:t>,</m:t>
        </m:r>
        <m:r>
          <m:t>{</m:t>
        </m:r>
        <m:r>
          <m:t>a</m:t>
        </m:r>
        <m:r>
          <m:t>,</m:t>
        </m:r>
        <m:r>
          <m:t>b</m:t>
        </m:r>
        <m:r>
          <m:t>,</m:t>
        </m:r>
        <m:r>
          <m:t>B</m:t>
        </m:r>
        <m:r>
          <m:t>}</m:t>
        </m:r>
        <m:r>
          <m:t>,</m:t>
        </m:r>
        <m:r>
          <m:t>{</m:t>
        </m:r>
        <m:r>
          <m:t>a</m:t>
        </m:r>
        <m:r>
          <m:t>,</m:t>
        </m:r>
        <m:r>
          <m:t>c</m:t>
        </m:r>
        <m:r>
          <m:t>,</m:t>
        </m:r>
        <m:r>
          <m:t>A</m:t>
        </m:r>
        <m:r>
          <m:t>}</m:t>
        </m:r>
        <m:r>
          <m:t>,</m:t>
        </m:r>
        <m:r>
          <m:t>{</m:t>
        </m:r>
        <m:r>
          <m:t>a</m:t>
        </m:r>
        <m:r>
          <m:t>,</m:t>
        </m:r>
        <m:r>
          <m:t>c</m:t>
        </m:r>
        <m:r>
          <m:t>,</m:t>
        </m:r>
        <m:r>
          <m:t>B</m:t>
        </m:r>
        <m:r>
          <m:t>}</m:t>
        </m:r>
        <m:r>
          <m:t>,</m:t>
        </m:r>
        <m:r>
          <m:t>{</m:t>
        </m:r>
        <m:r>
          <m:t>a</m:t>
        </m:r>
        <m:r>
          <m:t>,</m:t>
        </m:r>
        <m:r>
          <m:t>A</m:t>
        </m:r>
        <m:r>
          <m:t>,</m:t>
        </m:r>
        <m:r>
          <m:t>B</m:t>
        </m:r>
        <m:r>
          <m:t>}</m:t>
        </m:r>
      </m:oMath>
      <w:r>
        <w:t xml:space="preserve">，</w:t>
      </w:r>
      <m:oMath>
        <m:r>
          <m:t>{</m:t>
        </m:r>
        <m:r>
          <m:t>b</m:t>
        </m:r>
        <m:r>
          <m:t>,</m:t>
        </m:r>
        <m:r>
          <m:t>c</m:t>
        </m:r>
        <m:r>
          <m:t>,</m:t>
        </m:r>
        <m:r>
          <m:t>A</m:t>
        </m:r>
        <m:r>
          <m:t>}</m:t>
        </m:r>
        <m:r>
          <m:t>,</m:t>
        </m:r>
        <m:r>
          <m:t>{</m:t>
        </m:r>
        <m:r>
          <m:t>b</m:t>
        </m:r>
        <m:r>
          <m:t>,</m:t>
        </m:r>
        <m:r>
          <m:t>c</m:t>
        </m:r>
        <m:r>
          <m:t>,</m:t>
        </m:r>
        <m:r>
          <m:t>B</m:t>
        </m:r>
        <m:r>
          <m:t>}</m:t>
        </m:r>
        <m:r>
          <m:t>,</m:t>
        </m:r>
        <m:r>
          <m:t>{</m:t>
        </m:r>
        <m:r>
          <m:t>b</m:t>
        </m:r>
        <m:r>
          <m:t>,</m:t>
        </m:r>
        <m:r>
          <m:t>A</m:t>
        </m:r>
        <m:r>
          <m:t>,</m:t>
        </m:r>
        <m:r>
          <m:t>B</m:t>
        </m:r>
        <m:r>
          <m:t>}</m:t>
        </m:r>
        <m:r>
          <m:t>,</m:t>
        </m:r>
        <m:r>
          <m:t>{</m:t>
        </m:r>
        <m:r>
          <m:t>c</m:t>
        </m:r>
        <m:r>
          <m:t>,</m:t>
        </m:r>
        <m:r>
          <m:t>A</m:t>
        </m:r>
        <m:r>
          <m:t>,</m:t>
        </m:r>
        <m:r>
          <m:t>B</m:t>
        </m:r>
        <m:r>
          <m:t>}</m:t>
        </m:r>
      </m:oMath>
      <w:r>
        <w:t xml:space="preserve">共10种．其中恰有2只做过测试的取法有</w:t>
      </w:r>
      <m:oMath>
        <m:r>
          <m:t>{</m:t>
        </m:r>
        <m:r>
          <m:t>a</m:t>
        </m:r>
        <m:r>
          <m:t>,</m:t>
        </m:r>
        <m:r>
          <m:t>b</m:t>
        </m:r>
        <m:r>
          <m:t>,</m:t>
        </m:r>
        <m:r>
          <m:t>A</m:t>
        </m:r>
        <m:r>
          <m:t>}</m:t>
        </m:r>
        <m:r>
          <m:t>,</m:t>
        </m:r>
        <m:r>
          <m:t>{</m:t>
        </m:r>
        <m:r>
          <m:t>a</m:t>
        </m:r>
        <m:r>
          <m:t>,</m:t>
        </m:r>
        <m:r>
          <m:t>b</m:t>
        </m:r>
        <m:r>
          <m:t>,</m:t>
        </m:r>
        <m:r>
          <m:t>B</m:t>
        </m:r>
        <m:r>
          <m:t>}</m:t>
        </m:r>
        <m:r>
          <m:t>,</m:t>
        </m:r>
        <m:r>
          <m:t>{</m:t>
        </m:r>
        <m:r>
          <m:t>a</m:t>
        </m:r>
        <m:r>
          <m:t>,</m:t>
        </m:r>
        <m:r>
          <m:t>c</m:t>
        </m:r>
        <m:r>
          <m:t>,</m:t>
        </m:r>
        <m:r>
          <m:t>A</m:t>
        </m:r>
        <m:r>
          <m:t>}</m:t>
        </m:r>
        <m:r>
          <m:t>,</m:t>
        </m:r>
        <m:r>
          <m:t>{</m:t>
        </m:r>
        <m:r>
          <m:t>a</m:t>
        </m:r>
        <m:r>
          <m:t>,</m:t>
        </m:r>
        <m:r>
          <m:t>c</m:t>
        </m:r>
        <m:r>
          <m:t>,</m:t>
        </m:r>
        <m:r>
          <m:t>B</m:t>
        </m:r>
        <m:r>
          <m:t>}</m:t>
        </m:r>
        <m:r>
          <m:t>,</m:t>
        </m:r>
      </m:oMath>
      <m:oMath>
        <m:r>
          <m:t>{</m:t>
        </m:r>
        <m:r>
          <m:t>b</m:t>
        </m:r>
        <m:r>
          <m:t>,</m:t>
        </m:r>
        <m:r>
          <m:t>c</m:t>
        </m:r>
        <m:r>
          <m:t>,</m:t>
        </m:r>
        <m:r>
          <m:t>A</m:t>
        </m:r>
        <m:r>
          <m:t>}</m:t>
        </m:r>
        <m:r>
          <m:t>,</m:t>
        </m:r>
        <m:r>
          <m:t>{</m:t>
        </m:r>
        <m:r>
          <m:t>b</m:t>
        </m:r>
        <m:r>
          <m:t>,</m:t>
        </m:r>
        <m:r>
          <m:t>c</m:t>
        </m:r>
        <m:r>
          <m:t>,</m:t>
        </m:r>
        <m:r>
          <m:t>B</m:t>
        </m:r>
        <m:r>
          <m:t>}</m:t>
        </m:r>
      </m:oMath>
      <w:r>
        <w:t xml:space="preserve">共6种，</w:t>
      </w:r>
    </w:p>
    <w:p>
      <w:pPr>
        <w:pStyle w:val="BodyText"/>
      </w:pPr>
      <w:r>
        <w:t xml:space="preserve">所以恰有2只做过测试的概率为</w:t>
      </w:r>
      <m:oMath>
        <m:f>
          <m:fPr>
            <m:type m:val="bar"/>
          </m:fPr>
          <m:num>
            <m:r>
              <m:t>6</m:t>
            </m:r>
          </m:num>
          <m:den>
            <m:r>
              <m:t>10</m:t>
            </m:r>
          </m:den>
        </m:f>
        <m:r>
          <m:t>=</m:t>
        </m:r>
        <m:f>
          <m:fPr>
            <m:type m:val="bar"/>
          </m:fPr>
          <m:num>
            <m:r>
              <m:t>3</m:t>
            </m:r>
          </m:num>
          <m:den>
            <m:r>
              <m:t>5</m:t>
            </m:r>
          </m:den>
        </m:f>
      </m:oMath>
      <w:r>
        <w:t xml:space="preserve">，选B．</w:t>
      </w:r>
    </w:p>
    <w:p>
      <w:pPr>
        <w:pStyle w:val="BodyText"/>
      </w:pPr>
      <w:r>
        <w:t xml:space="preserve">【点睛】</w:t>
      </w:r>
    </w:p>
    <w:p>
      <w:pPr>
        <w:pStyle w:val="BodyText"/>
      </w:pPr>
      <w:r>
        <w:t xml:space="preserve">本题主要考查古典概率的求解，题目较易，注重了基础知识、基本计算能力的考查．应用列举法写出所有基本事件过程中易于出现遗漏或重复，将兔子标注字母，利用</w:t>
      </w:r>
      <w:r>
        <w:t xml:space="preserve">“</w:t>
      </w:r>
      <w:r>
        <w:t xml:space="preserve">树图法</w:t>
      </w:r>
      <w:r>
        <w:t xml:space="preserve">”</w:t>
      </w:r>
      <w:r>
        <w:t xml:space="preserve">，可最大限度的避免出错．</w:t>
      </w:r>
    </w:p>
    <w:p>
      <w:pPr>
        <w:pStyle w:val="BodyText"/>
      </w:pPr>
      <w:r>
        <w:t xml:space="preserve">．C</w:t>
      </w:r>
    </w:p>
    <w:p>
      <w:pPr>
        <w:pStyle w:val="BodyText"/>
      </w:pPr>
      <w:r>
        <w:t xml:space="preserve">【解析】</w:t>
      </w:r>
    </w:p>
    <w:p>
      <w:pPr>
        <w:pStyle w:val="BodyText"/>
      </w:pPr>
      <w:r>
        <w:t xml:space="preserve">选取两支彩笔的方法有</w:t>
      </w:r>
      <m:oMath>
        <m:sSubSup>
          <m:e>
            <m:r>
              <m:rPr>
                <m:sty m:val="p"/>
              </m:rPr>
              <m:t>C</m:t>
            </m:r>
          </m:e>
          <m:sub>
            <m:r>
              <m:t>5</m:t>
            </m:r>
          </m:sub>
          <m:sup>
            <m:r>
              <m:t>2</m:t>
            </m:r>
          </m:sup>
        </m:sSubSup>
      </m:oMath>
      <w:r>
        <w:t xml:space="preserve">种，含有红色彩笔的选法为</w:t>
      </w:r>
      <m:oMath>
        <m:sSubSup>
          <m:e>
            <m:r>
              <m:rPr>
                <m:sty m:val="p"/>
              </m:rPr>
              <m:t>C</m:t>
            </m:r>
          </m:e>
          <m:sub>
            <m:r>
              <m:t>4</m:t>
            </m:r>
          </m:sub>
          <m:sup>
            <m:r>
              <m:t>1</m:t>
            </m:r>
          </m:sup>
        </m:sSubSup>
      </m:oMath>
      <w:r>
        <w:t xml:space="preserve">种，</w:t>
      </w:r>
    </w:p>
    <w:p>
      <w:pPr>
        <w:pStyle w:val="BodyText"/>
      </w:pPr>
      <w:r>
        <w:t xml:space="preserve">由古典概型公式，满足题意的概率值为</w:t>
      </w:r>
      <m:oMath>
        <m:r>
          <m:t>p</m:t>
        </m:r>
        <m:r>
          <m:t>=</m:t>
        </m:r>
        <m:f>
          <m:fPr>
            <m:type m:val="bar"/>
          </m:fPr>
          <m:num>
            <m:sSubSup>
              <m:e>
                <m:r>
                  <m:rPr>
                    <m:sty m:val="p"/>
                  </m:rPr>
                  <m:t>C</m:t>
                </m:r>
              </m:e>
              <m:sub>
                <m:r>
                  <m:t>4</m:t>
                </m:r>
              </m:sub>
              <m:sup>
                <m:r>
                  <m:t>1</m:t>
                </m:r>
              </m:sup>
            </m:sSubSup>
          </m:num>
          <m:den>
            <m:sSubSup>
              <m:e>
                <m:r>
                  <m:rPr>
                    <m:sty m:val="p"/>
                  </m:rPr>
                  <m:t>C</m:t>
                </m:r>
              </m:e>
              <m:sub>
                <m:r>
                  <m:t>5</m:t>
                </m:r>
              </m:sub>
              <m:sup>
                <m:r>
                  <m:t>2</m:t>
                </m:r>
              </m:sup>
            </m:sSubSup>
          </m:den>
        </m:f>
        <m:r>
          <m:t>=</m:t>
        </m:r>
        <m:f>
          <m:fPr>
            <m:type m:val="bar"/>
          </m:fPr>
          <m:num>
            <m:r>
              <m:t>4</m:t>
            </m:r>
          </m:num>
          <m:den>
            <m:r>
              <m:t>10</m:t>
            </m:r>
          </m:den>
        </m:f>
        <m:r>
          <m:t>=</m:t>
        </m:r>
        <m:f>
          <m:fPr>
            <m:type m:val="bar"/>
          </m:fPr>
          <m:num>
            <m:r>
              <m:t>2</m:t>
            </m:r>
          </m:num>
          <m:den>
            <m:r>
              <m:t>5</m:t>
            </m:r>
          </m:den>
        </m:f>
      </m:oMath>
      <w:r>
        <w:t xml:space="preserve">.</w:t>
      </w:r>
    </w:p>
    <w:p>
      <w:pPr>
        <w:pStyle w:val="BodyText"/>
      </w:pPr>
      <w:r>
        <w:t xml:space="preserve">本题选择C选项.</w:t>
      </w:r>
    </w:p>
    <w:p>
      <w:pPr>
        <w:pStyle w:val="BodyText"/>
      </w:pPr>
      <w:r>
        <w:t xml:space="preserve">考点：古典概型</w:t>
      </w:r>
    </w:p>
    <w:p>
      <w:pPr>
        <w:pStyle w:val="BodyText"/>
      </w:pPr>
      <w:r>
        <w:t xml:space="preserve">名师点睛：对于古典概型问题主要把握基本事件的种数和符合要求的事件种数，基本事件的种数要注意区别是排列问题还是组合问题，看抽取时是有、无顺序，本题从这5支彩笔中任取2支不同颜色的彩笔，是组合问题，当然简单问题建议采取列举法更直观一些.</w:t>
      </w:r>
    </w:p>
    <w:p>
      <w:pPr>
        <w:pStyle w:val="BodyText"/>
      </w:pPr>
      <w:r>
        <w:t xml:space="preserve">．C</w:t>
      </w:r>
    </w:p>
    <w:p>
      <w:pPr>
        <w:pStyle w:val="BodyText"/>
      </w:pPr>
      <w:r>
        <w:t xml:space="preserve">【解析】</w:t>
      </w:r>
    </w:p>
    <w:p>
      <w:pPr>
        <w:pStyle w:val="BodyText"/>
      </w:pPr>
      <w:r>
        <w:t xml:space="preserve">分析：先确定不超过30的素数，再确定两个不同的数的和等于30的取法，最后根据古典概型概率公式求概率.</w:t>
      </w:r>
    </w:p>
    <w:p>
      <w:pPr>
        <w:pStyle w:val="BodyText"/>
      </w:pPr>
      <w:r>
        <w:t xml:space="preserve">详解：不超过30的素数有2，3，5，7，11，13，17，19，23，29，共10个，随机选取两个不同的数，共有</w:t>
      </w:r>
      <m:oMath>
        <m:sSubSup>
          <m:e>
            <m:r>
              <m:rPr>
                <m:sty m:val="p"/>
              </m:rPr>
              <m:t>C</m:t>
            </m:r>
          </m:e>
          <m:sub>
            <m:r>
              <m:t>10</m:t>
            </m:r>
          </m:sub>
          <m:sup>
            <m:r>
              <m:t>2</m:t>
            </m:r>
          </m:sup>
        </m:sSubSup>
        <m:r>
          <m:t>=</m:t>
        </m:r>
        <m:r>
          <m:t>45</m:t>
        </m:r>
      </m:oMath>
      <w:r>
        <w:t xml:space="preserve">种方法，因为</w:t>
      </w:r>
      <m:oMath>
        <m:r>
          <m:t>7</m:t>
        </m:r>
        <m:r>
          <m:rPr>
            <m:sty m:val="p"/>
          </m:rPr>
          <m:t>+</m:t>
        </m:r>
        <m:r>
          <m:t>23</m:t>
        </m:r>
        <m:r>
          <m:rPr>
            <m:sty m:val="p"/>
          </m:rPr>
          <m:t>=</m:t>
        </m:r>
        <m:r>
          <m:t>11</m:t>
        </m:r>
        <m:r>
          <m:rPr>
            <m:sty m:val="p"/>
          </m:rPr>
          <m:t>+</m:t>
        </m:r>
        <m:r>
          <m:t>19</m:t>
        </m:r>
        <m:r>
          <m:rPr>
            <m:sty m:val="p"/>
          </m:rPr>
          <m:t>=</m:t>
        </m:r>
        <m:r>
          <m:t>13</m:t>
        </m:r>
        <m:r>
          <m:rPr>
            <m:sty m:val="p"/>
          </m:rPr>
          <m:t>+</m:t>
        </m:r>
        <m:r>
          <m:t>17</m:t>
        </m:r>
        <m:r>
          <m:rPr>
            <m:sty m:val="p"/>
          </m:rPr>
          <m:t>=</m:t>
        </m:r>
        <m:r>
          <m:t>30</m:t>
        </m:r>
      </m:oMath>
      <w:r>
        <w:t xml:space="preserve">，所以随机选取两个不同的数，其和等于30的有3种方法，故概率为</w:t>
      </w:r>
      <m:oMath>
        <m:f>
          <m:fPr>
            <m:type m:val="bar"/>
          </m:fPr>
          <m:num>
            <m:r>
              <m:t>3</m:t>
            </m:r>
          </m:num>
          <m:den>
            <m:r>
              <m:t>45</m:t>
            </m:r>
          </m:den>
        </m:f>
        <m:r>
          <m:rPr>
            <m:sty m:val="p"/>
          </m:rPr>
          <m:t>=</m:t>
        </m:r>
        <m:f>
          <m:fPr>
            <m:type m:val="bar"/>
          </m:fPr>
          <m:num>
            <m:r>
              <m:t>1</m:t>
            </m:r>
          </m:num>
          <m:den>
            <m:r>
              <m:t>15</m:t>
            </m:r>
          </m:den>
        </m:f>
      </m:oMath>
      <w:r>
        <w:t xml:space="preserve">，选C.</w:t>
      </w:r>
    </w:p>
    <w:p>
      <w:pPr>
        <w:pStyle w:val="BodyText"/>
      </w:pPr>
      <w:r>
        <w:t xml:space="preserve">点睛：古典概型中基本事件数的探求方法：</w:t>
      </w:r>
      <w:r>
        <w:t xml:space="preserve"> </w:t>
      </w:r>
      <w:hyperlink w:anchor="GrindEQ__1_">
        <w:r>
          <w:rPr>
            <w:rStyle w:val="a4"/>
          </w:rPr>
          <w:t xml:space="preserve">[GrindEQ__1_]</w:t>
        </w:r>
      </w:hyperlink>
      <w:r>
        <w:t xml:space="preserve">列举法.</w:t>
      </w:r>
      <w:r>
        <w:t xml:space="preserve"> </w:t>
      </w:r>
      <w:hyperlink w:anchor="GrindEQ__2_">
        <w:r>
          <w:rPr>
            <w:rStyle w:val="a4"/>
          </w:rPr>
          <w:t xml:space="preserve">[GrindEQ__2_]</w:t>
        </w:r>
      </w:hyperlink>
      <w:r>
        <w:t xml:space="preserve">树状图法：适合于较为复杂的问题中的基本事件的探求.对于基本事件有</w:t>
      </w:r>
      <w:r>
        <w:t xml:space="preserve">“</w:t>
      </w:r>
      <w:r>
        <w:t xml:space="preserve">有序</w:t>
      </w:r>
      <w:r>
        <w:t xml:space="preserve">”</w:t>
      </w:r>
      <w:r>
        <w:t xml:space="preserve">与</w:t>
      </w:r>
      <w:r>
        <w:t xml:space="preserve">“</w:t>
      </w:r>
      <w:r>
        <w:t xml:space="preserve">无序</w:t>
      </w:r>
      <w:r>
        <w:t xml:space="preserve">”</w:t>
      </w:r>
      <w:r>
        <w:t xml:space="preserve">区别的题目，常采用树状图法.</w:t>
      </w:r>
      <w:r>
        <w:t xml:space="preserve"> </w:t>
      </w:r>
      <w:hyperlink w:anchor="GrindEQ__3_">
        <w:r>
          <w:rPr>
            <w:rStyle w:val="a4"/>
          </w:rPr>
          <w:t xml:space="preserve">[GrindEQ__3_]</w:t>
        </w:r>
      </w:hyperlink>
      <w:r>
        <w:t xml:space="preserve">列表法：适用于多元素基本事件的求解问题，通过列表把复杂的题目简单化、抽象的题目具体化.</w:t>
      </w:r>
      <w:r>
        <w:t xml:space="preserve"> </w:t>
      </w:r>
      <w:hyperlink w:anchor="GrindEQ__4_">
        <w:r>
          <w:rPr>
            <w:rStyle w:val="a4"/>
          </w:rPr>
          <w:t xml:space="preserve">[GrindEQ__4_]</w:t>
        </w:r>
      </w:hyperlink>
      <w:r>
        <w:t xml:space="preserve">排列组合法：适用于限制条件较多且元素数目较多的题目.</w:t>
      </w:r>
    </w:p>
    <w:p>
      <w:pPr>
        <w:pStyle w:val="BodyText"/>
      </w:pPr>
      <w:r>
        <w:t xml:space="preserve">．C</w:t>
      </w:r>
    </w:p>
    <w:p>
      <w:pPr>
        <w:pStyle w:val="BodyText"/>
      </w:pPr>
      <w:r>
        <w:t xml:space="preserve">【解析】</w:t>
      </w:r>
    </w:p>
    <w:p>
      <w:pPr>
        <w:pStyle w:val="BodyText"/>
      </w:pPr>
      <w:r>
        <w:t xml:space="preserve">标有</w:t>
      </w:r>
      <m:oMath>
        <m:r>
          <m:t>1</m:t>
        </m:r>
      </m:oMath>
      <w:r>
        <w:t xml:space="preserve">，</w:t>
      </w:r>
      <m:oMath>
        <m:r>
          <m:t>2</m:t>
        </m:r>
      </m:oMath>
      <w:r>
        <w:t xml:space="preserve">，</w:t>
      </w:r>
      <m:oMath>
        <m:r>
          <m:t>⋅</m:t>
        </m:r>
        <m:r>
          <m:t>⋅</m:t>
        </m:r>
        <m:r>
          <m:t>⋅</m:t>
        </m:r>
      </m:oMath>
      <w:r>
        <w:t xml:space="preserve">，</w:t>
      </w:r>
      <m:oMath>
        <m:r>
          <m:t>9</m:t>
        </m:r>
      </m:oMath>
      <w:r>
        <w:t xml:space="preserve">的</w:t>
      </w:r>
      <m:oMath>
        <m:r>
          <m:t>9</m:t>
        </m:r>
      </m:oMath>
      <w:r>
        <w:t xml:space="preserve">张卡片中，标奇数的有</w:t>
      </w:r>
      <m:oMath>
        <m:r>
          <m:t>5</m:t>
        </m:r>
      </m:oMath>
      <w:r>
        <w:t xml:space="preserve">张，标偶数的有</w:t>
      </w:r>
      <m:oMath>
        <m:r>
          <m:t>4</m:t>
        </m:r>
      </m:oMath>
      <w:r>
        <w:t xml:space="preserve">张，所以抽到的2张卡片上的数奇偶性不同的概率是</w:t>
      </w:r>
      <m:oMath>
        <m:f>
          <m:fPr>
            <m:type m:val="bar"/>
          </m:fPr>
          <m:num>
            <m:r>
              <m:t>2</m:t>
            </m:r>
            <m:sSubSup>
              <m:e>
                <m:r>
                  <m:rPr>
                    <m:sty m:val="p"/>
                  </m:rPr>
                  <m:t>C</m:t>
                </m:r>
              </m:e>
              <m:sub>
                <m:r>
                  <m:t>5</m:t>
                </m:r>
              </m:sub>
              <m:sup>
                <m:r>
                  <m:t>1</m:t>
                </m:r>
              </m:sup>
            </m:sSubSup>
            <m:sSubSup>
              <m:e>
                <m:r>
                  <m:rPr>
                    <m:sty m:val="p"/>
                  </m:rPr>
                  <m:t>C</m:t>
                </m:r>
              </m:e>
              <m:sub>
                <m:r>
                  <m:t>4</m:t>
                </m:r>
              </m:sub>
              <m:sup>
                <m:r>
                  <m:t>1</m:t>
                </m:r>
              </m:sup>
            </m:sSubSup>
          </m:num>
          <m:den>
            <m:r>
              <m:t>9</m:t>
            </m:r>
            <m:r>
              <m:t>×</m:t>
            </m:r>
            <m:r>
              <m:t>8</m:t>
            </m:r>
          </m:den>
        </m:f>
        <m:r>
          <m:t>=</m:t>
        </m:r>
        <m:f>
          <m:fPr>
            <m:type m:val="bar"/>
          </m:fPr>
          <m:num>
            <m:r>
              <m:t>5</m:t>
            </m:r>
          </m:num>
          <m:den>
            <m:r>
              <m:t>9</m:t>
            </m:r>
          </m:den>
        </m:f>
      </m:oMath>
      <w:r>
        <w:t xml:space="preserve"> </w:t>
      </w:r>
      <w:r>
        <w:t xml:space="preserve">,选C.</w:t>
      </w:r>
    </w:p>
    <w:p>
      <w:pPr>
        <w:pStyle w:val="BodyText"/>
      </w:pPr>
      <w:r>
        <w:t xml:space="preserve">【名师点睛】概率问题的考查，侧重于对古典概型和对立事件的概率考查，属于简单题.江苏对古典概型概率考查，注重事件本身的理解，淡化计数方法.因此先明确所求事件本身的含义，然后一般利用枚举法、树形图解决计数问题，而当正面问题比较复杂时，往往采取计数其对立事件.</w:t>
      </w:r>
    </w:p>
    <w:p>
      <w:pPr>
        <w:pStyle w:val="BodyText"/>
      </w:pPr>
      <w:r>
        <w:t xml:space="preserve">．D</w:t>
      </w:r>
    </w:p>
    <w:p>
      <w:pPr>
        <w:pStyle w:val="BodyText"/>
      </w:pPr>
      <w:r>
        <w:t xml:space="preserve">【解析】</w:t>
      </w:r>
    </w:p>
    <w:p>
      <w:pPr>
        <w:pStyle w:val="BodyText"/>
      </w:pPr>
      <w:r>
        <w:t xml:space="preserve">考点：古典概型及其概率计算公式．</w:t>
      </w:r>
    </w:p>
    <w:p>
      <w:pPr>
        <w:pStyle w:val="BodyText"/>
      </w:pPr>
      <w:r>
        <w:t xml:space="preserve">分析：从正六边形的6个顶点中随机选择4个顶点，选择方法有C</w:t>
      </w:r>
      <m:oMath>
        <m:sSub>
          <m:e>
            <m:r>
              <m:t>​</m:t>
            </m:r>
          </m:e>
          <m:sub>
            <m:r>
              <m:t>6</m:t>
            </m:r>
          </m:sub>
        </m:sSub>
      </m:oMath>
      <m:oMath>
        <m:sSup>
          <m:e>
            <m:r>
              <m:t>​</m:t>
            </m:r>
          </m:e>
          <m:sup>
            <m:r>
              <m:t>4</m:t>
            </m:r>
          </m:sup>
        </m:sSup>
      </m:oMath>
      <w:r>
        <w:t xml:space="preserve">=15种，且每种情况出现的可能性相同，故为古典概型，由列举法计算出它们作为顶点的四边形是矩形的方法种数，求比值即可．</w:t>
      </w:r>
    </w:p>
    <w:p>
      <w:pPr>
        <w:pStyle w:val="BodyText"/>
      </w:pPr>
      <w:r>
        <w:t xml:space="preserve">解：从正六边形的6个顶点中随机选择4个顶点，选择方法有C</w:t>
      </w:r>
      <m:oMath>
        <m:sSub>
          <m:e>
            <m:r>
              <m:t>​</m:t>
            </m:r>
          </m:e>
          <m:sub>
            <m:r>
              <m:t>6</m:t>
            </m:r>
          </m:sub>
        </m:sSub>
      </m:oMath>
      <m:oMath>
        <m:sSup>
          <m:e>
            <m:r>
              <m:t>​</m:t>
            </m:r>
          </m:e>
          <m:sup>
            <m:r>
              <m:t>4</m:t>
            </m:r>
          </m:sup>
        </m:sSup>
      </m:oMath>
      <w:r>
        <w:t xml:space="preserve">=15种，</w:t>
      </w:r>
    </w:p>
    <w:p>
      <w:pPr>
        <w:pStyle w:val="BodyText"/>
      </w:pPr>
      <w:r>
        <w:t xml:space="preserve">它们作为顶点的四边形是矩形的方法种数为3，由古典概型可知</w:t>
      </w:r>
    </w:p>
    <w:p>
      <w:pPr>
        <w:pStyle w:val="BodyText"/>
      </w:pPr>
      <w:r>
        <w:t xml:space="preserve">它们作为顶点的四边形是矩形的概率等于</w:t>
      </w:r>
      <m:oMath>
        <m:f>
          <m:fPr>
            <m:type m:val="bar"/>
          </m:fPr>
          <m:num>
            <m:r>
              <m:t>3</m:t>
            </m:r>
          </m:num>
          <m:den>
            <m:r>
              <m:t>15</m:t>
            </m:r>
          </m:den>
        </m:f>
      </m:oMath>
      <w:r>
        <w:t xml:space="preserve">=</w:t>
      </w:r>
      <m:oMath>
        <m:f>
          <m:fPr>
            <m:type m:val="bar"/>
          </m:fPr>
          <m:num>
            <m:r>
              <m:t>1</m:t>
            </m:r>
          </m:num>
          <m:den>
            <m:r>
              <m:t>5</m:t>
            </m:r>
          </m:den>
        </m:f>
      </m:oMath>
    </w:p>
    <w:p>
      <w:pPr>
        <w:pStyle w:val="BodyText"/>
      </w:pPr>
      <w:r>
        <w:t xml:space="preserve">故选D．</w:t>
      </w:r>
    </w:p>
    <w:p>
      <w:pPr>
        <w:pStyle w:val="BodyText"/>
      </w:pPr>
      <w:r>
        <w:t xml:space="preserve">．</w:t>
      </w:r>
      <m:oMath>
        <m:f>
          <m:fPr>
            <m:type m:val="bar"/>
          </m:fPr>
          <m:num>
            <m:r>
              <m:t>7</m:t>
            </m:r>
          </m:num>
          <m:den>
            <m:r>
              <m:t>10</m:t>
            </m:r>
          </m:den>
        </m:f>
      </m:oMath>
      <w:r>
        <w:t xml:space="preserve">.</w:t>
      </w:r>
    </w:p>
    <w:p>
      <w:pPr>
        <w:pStyle w:val="BodyText"/>
      </w:pPr>
      <w:r>
        <w:t xml:space="preserve">【分析】</w:t>
      </w:r>
    </w:p>
    <w:p>
      <w:pPr>
        <w:pStyle w:val="BodyText"/>
      </w:pPr>
      <w:r>
        <w:t xml:space="preserve">先求事件的总数，再求选出的2名同学中至少有1名女同学的事件数，最后根据古典概型的概率计算公式得出答案.</w:t>
      </w:r>
    </w:p>
    <w:p>
      <w:pPr>
        <w:pStyle w:val="BodyText"/>
      </w:pPr>
      <w:r>
        <w:t xml:space="preserve">【详解】</w:t>
      </w:r>
    </w:p>
    <w:p>
      <w:pPr>
        <w:pStyle w:val="BodyText"/>
      </w:pPr>
      <w:r>
        <w:t xml:space="preserve">从3名男同学和2名女同学中任选2名同学参加志愿服务，共有</w:t>
      </w:r>
      <m:oMath>
        <m:sSubSup>
          <m:e>
            <m:r>
              <m:rPr>
                <m:sty m:val="p"/>
              </m:rPr>
              <m:t>C</m:t>
            </m:r>
          </m:e>
          <m:sub>
            <m:r>
              <m:t>5</m:t>
            </m:r>
          </m:sub>
          <m:sup>
            <m:r>
              <m:t>2</m:t>
            </m:r>
          </m:sup>
        </m:sSubSup>
        <m:r>
          <m:t>=</m:t>
        </m:r>
        <m:r>
          <m:t>10</m:t>
        </m:r>
      </m:oMath>
      <w:r>
        <w:t xml:space="preserve">种情况.</w:t>
      </w:r>
    </w:p>
    <w:p>
      <w:pPr>
        <w:pStyle w:val="BodyText"/>
      </w:pPr>
      <w:r>
        <w:t xml:space="preserve">若选出的2名学生恰有1名女生，有</w:t>
      </w:r>
      <m:oMath>
        <m:sSubSup>
          <m:e>
            <m:r>
              <m:rPr>
                <m:sty m:val="p"/>
              </m:rPr>
              <m:t>C</m:t>
            </m:r>
          </m:e>
          <m:sub>
            <m:r>
              <m:t>3</m:t>
            </m:r>
          </m:sub>
          <m:sup>
            <m:r>
              <m:t>1</m:t>
            </m:r>
          </m:sup>
        </m:sSubSup>
        <m:sSubSup>
          <m:e>
            <m:r>
              <m:rPr>
                <m:sty m:val="p"/>
              </m:rPr>
              <m:t>C</m:t>
            </m:r>
          </m:e>
          <m:sub>
            <m:r>
              <m:t>2</m:t>
            </m:r>
          </m:sub>
          <m:sup>
            <m:r>
              <m:t>1</m:t>
            </m:r>
          </m:sup>
        </m:sSubSup>
        <m:r>
          <m:t>=</m:t>
        </m:r>
        <m:r>
          <m:t>6</m:t>
        </m:r>
      </m:oMath>
      <w:r>
        <w:t xml:space="preserve">种情况，</w:t>
      </w:r>
    </w:p>
    <w:p>
      <w:pPr>
        <w:pStyle w:val="BodyText"/>
      </w:pPr>
      <w:r>
        <w:t xml:space="preserve">若选出的2名学生都是女生，有</w:t>
      </w:r>
      <m:oMath>
        <m:sSubSup>
          <m:e>
            <m:r>
              <m:rPr>
                <m:sty m:val="p"/>
              </m:rPr>
              <m:t>C</m:t>
            </m:r>
          </m:e>
          <m:sub>
            <m:r>
              <m:t>2</m:t>
            </m:r>
          </m:sub>
          <m:sup>
            <m:r>
              <m:t>2</m:t>
            </m:r>
          </m:sup>
        </m:sSubSup>
        <m:r>
          <m:t>=</m:t>
        </m:r>
        <m:r>
          <m:t>1</m:t>
        </m:r>
      </m:oMath>
      <w:r>
        <w:t xml:space="preserve">种情况，</w:t>
      </w:r>
    </w:p>
    <w:p>
      <w:pPr>
        <w:pStyle w:val="BodyText"/>
      </w:pPr>
      <w:r>
        <w:t xml:space="preserve">所以所求的概率为</w:t>
      </w:r>
      <m:oMath>
        <m:f>
          <m:fPr>
            <m:type m:val="bar"/>
          </m:fPr>
          <m:num>
            <m:r>
              <m:t>6</m:t>
            </m:r>
            <m:r>
              <m:t>+</m:t>
            </m:r>
            <m:r>
              <m:t>1</m:t>
            </m:r>
          </m:num>
          <m:den>
            <m:r>
              <m:t>10</m:t>
            </m:r>
          </m:den>
        </m:f>
        <m:r>
          <m:t>=</m:t>
        </m:r>
        <m:f>
          <m:fPr>
            <m:type m:val="bar"/>
          </m:fPr>
          <m:num>
            <m:r>
              <m:t>7</m:t>
            </m:r>
          </m:num>
          <m:den>
            <m:r>
              <m:t>10</m:t>
            </m:r>
          </m:den>
        </m:f>
      </m:oMath>
      <w:r>
        <w:t xml:space="preserve">.</w:t>
      </w:r>
    </w:p>
    <w:p>
      <w:pPr>
        <w:pStyle w:val="BodyText"/>
      </w:pPr>
      <w:r>
        <w:t xml:space="preserve">【点睛】</w:t>
      </w:r>
    </w:p>
    <w:p>
      <w:pPr>
        <w:pStyle w:val="BodyText"/>
      </w:pPr>
      <w:r>
        <w:t xml:space="preserve">计数原理是高考考查的重点内容，考查的形式有两种，一是独立考查，二是与古典概型结合考查，由于古典概型概率的计算比较明确，所以，计算正确基本事件总数是解题的重要一环.在处理问题的过程中，应注意审清题意，明确</w:t>
      </w:r>
      <w:r>
        <w:t xml:space="preserve">“</w:t>
      </w:r>
      <w:r>
        <w:t xml:space="preserve">分类</w:t>
      </w:r>
      <w:r>
        <w:t xml:space="preserve">”</w:t>
      </w:r>
      <w:r>
        <w:t xml:space="preserve">“</w:t>
      </w:r>
      <w:r>
        <w:t xml:space="preserve">分步</w:t>
      </w:r>
      <w:r>
        <w:t xml:space="preserve">”</w:t>
      </w:r>
      <w:r>
        <w:t xml:space="preserve">，根据顺序有无，明确</w:t>
      </w:r>
      <w:r>
        <w:t xml:space="preserve">“</w:t>
      </w:r>
      <w:r>
        <w:t xml:space="preserve">排列</w:t>
      </w:r>
      <w:r>
        <w:t xml:space="preserve">”</w:t>
      </w:r>
      <w:r>
        <w:t xml:space="preserve">“</w:t>
      </w:r>
      <w:r>
        <w:t xml:space="preserve">组合</w:t>
      </w:r>
      <w:r>
        <w:t xml:space="preserve">”</w:t>
      </w:r>
      <w:r>
        <w:t xml:space="preserve">.</w:t>
      </w:r>
    </w:p>
    <w:p>
      <w:pPr>
        <w:pStyle w:val="BodyText"/>
      </w:pPr>
      <w:r>
        <w:t xml:space="preserve">．</w:t>
      </w:r>
      <m:oMath>
        <m:f>
          <m:fPr>
            <m:type m:val="bar"/>
          </m:fPr>
          <m:num>
            <m:r>
              <m:t>1</m:t>
            </m:r>
          </m:num>
          <m:den>
            <m:r>
              <m:t>9</m:t>
            </m:r>
          </m:den>
        </m:f>
      </m:oMath>
    </w:p>
    <w:p>
      <w:pPr>
        <w:pStyle w:val="BodyText"/>
      </w:pPr>
      <w:r>
        <w:t xml:space="preserve">【分析】</w:t>
      </w:r>
    </w:p>
    <w:p>
      <w:pPr>
        <w:pStyle w:val="BodyText"/>
      </w:pPr>
      <w:r>
        <w:t xml:space="preserve">分别求出基本事件总数，点数和为5的种数，再根据概率公式解答即可．</w:t>
      </w:r>
    </w:p>
    <w:p>
      <w:pPr>
        <w:pStyle w:val="BodyText"/>
      </w:pPr>
      <w:r>
        <w:t xml:space="preserve">【详解】</w:t>
      </w:r>
    </w:p>
    <w:p>
      <w:pPr>
        <w:pStyle w:val="BodyText"/>
      </w:pPr>
      <w:r>
        <w:t xml:space="preserve">根据题意可得基本事件数总为</w:t>
      </w:r>
      <m:oMath>
        <m:r>
          <m:t>6</m:t>
        </m:r>
        <m:r>
          <m:t>×</m:t>
        </m:r>
        <m:r>
          <m:t>6</m:t>
        </m:r>
        <m:r>
          <m:t>=</m:t>
        </m:r>
        <m:r>
          <m:t>36</m:t>
        </m:r>
      </m:oMath>
      <w:r>
        <w:t xml:space="preserve">个.</w:t>
      </w:r>
    </w:p>
    <w:p>
      <w:pPr>
        <w:pStyle w:val="BodyText"/>
      </w:pPr>
      <w:r>
        <w:t xml:space="preserve">点数和为5的基本事件有</w:t>
      </w:r>
      <m:oMath>
        <m:d>
          <m:dPr>
            <m:begChr m:val="("/>
            <m:endChr m:val=")"/>
            <m:grow/>
          </m:dPr>
          <m:e>
            <m:r>
              <m:t>1</m:t>
            </m:r>
            <m:r>
              <m:t>,</m:t>
            </m:r>
            <m:r>
              <m:t>4</m:t>
            </m:r>
          </m:e>
        </m:d>
      </m:oMath>
      <w:r>
        <w:t xml:space="preserve">，</w:t>
      </w:r>
      <m:oMath>
        <m:d>
          <m:dPr>
            <m:begChr m:val="("/>
            <m:endChr m:val=")"/>
            <m:grow/>
          </m:dPr>
          <m:e>
            <m:r>
              <m:t>4</m:t>
            </m:r>
            <m:r>
              <m:t>,</m:t>
            </m:r>
            <m:r>
              <m:t>1</m:t>
            </m:r>
          </m:e>
        </m:d>
      </m:oMath>
      <w:r>
        <w:t xml:space="preserve">，</w:t>
      </w:r>
      <m:oMath>
        <m:d>
          <m:dPr>
            <m:begChr m:val="("/>
            <m:endChr m:val=")"/>
            <m:grow/>
          </m:dPr>
          <m:e>
            <m:r>
              <m:t>2</m:t>
            </m:r>
            <m:r>
              <m:t>,</m:t>
            </m:r>
            <m:r>
              <m:t>3</m:t>
            </m:r>
          </m:e>
        </m:d>
      </m:oMath>
      <w:r>
        <w:t xml:space="preserve">，</w:t>
      </w:r>
      <m:oMath>
        <m:d>
          <m:dPr>
            <m:begChr m:val="("/>
            <m:endChr m:val=")"/>
            <m:grow/>
          </m:dPr>
          <m:e>
            <m:r>
              <m:t>3</m:t>
            </m:r>
            <m:r>
              <m:t>,</m:t>
            </m:r>
            <m:r>
              <m:t>2</m:t>
            </m:r>
          </m:e>
        </m:d>
      </m:oMath>
      <w:r>
        <w:t xml:space="preserve">共4个.</w:t>
      </w:r>
    </w:p>
    <w:p>
      <w:pPr>
        <w:pStyle w:val="BodyText"/>
      </w:pPr>
      <m:oMath>
        <m:r>
          <m:rPr>
            <m:sty m:val="p"/>
          </m:rPr>
          <m:t>∴</m:t>
        </m:r>
      </m:oMath>
      <w:r>
        <w:t xml:space="preserve">出现向上的点数和为5的概率为</w:t>
      </w:r>
      <m:oMath>
        <m:r>
          <m:t>P</m:t>
        </m:r>
        <m:r>
          <m:t>=</m:t>
        </m:r>
        <m:f>
          <m:fPr>
            <m:type m:val="bar"/>
          </m:fPr>
          <m:num>
            <m:r>
              <m:t>4</m:t>
            </m:r>
          </m:num>
          <m:den>
            <m:r>
              <m:t>36</m:t>
            </m:r>
          </m:den>
        </m:f>
        <m:r>
          <m:t>=</m:t>
        </m:r>
        <m:f>
          <m:fPr>
            <m:type m:val="bar"/>
          </m:fPr>
          <m:num>
            <m:r>
              <m:t>1</m:t>
            </m:r>
          </m:num>
          <m:den>
            <m:r>
              <m:t>9</m:t>
            </m:r>
          </m:den>
        </m:f>
      </m:oMath>
      <w:r>
        <w:t xml:space="preserve">.</w:t>
      </w:r>
    </w:p>
    <w:p>
      <w:pPr>
        <w:pStyle w:val="BodyText"/>
      </w:pPr>
      <w:r>
        <w:t xml:space="preserve">故答案为：</w:t>
      </w:r>
      <m:oMath>
        <m:f>
          <m:fPr>
            <m:type m:val="bar"/>
          </m:fPr>
          <m:num>
            <m:r>
              <m:t>1</m:t>
            </m:r>
          </m:num>
          <m:den>
            <m:r>
              <m:t>9</m:t>
            </m:r>
          </m:den>
        </m:f>
      </m:oMath>
      <w:r>
        <w:t xml:space="preserve">.</w:t>
      </w:r>
    </w:p>
    <w:p>
      <w:pPr>
        <w:pStyle w:val="BodyText"/>
      </w:pPr>
      <w:r>
        <w:t xml:space="preserve">【点睛】</w:t>
      </w:r>
    </w:p>
    <w:p>
      <w:pPr>
        <w:pStyle w:val="BodyText"/>
      </w:pPr>
      <w:r>
        <w:t xml:space="preserve">本题考查概率的求法，考查古典概型、列举法等基础知识，考查运算求解能力，是基础题．</w:t>
      </w:r>
    </w:p>
    <w:p>
      <w:pPr>
        <w:pStyle w:val="BodyText"/>
      </w:pPr>
      <w:r>
        <w:t xml:space="preserve">．</w:t>
      </w:r>
      <m:oMath>
        <m:f>
          <m:fPr>
            <m:type m:val="bar"/>
          </m:fPr>
          <m:num>
            <m:r>
              <m:t>2</m:t>
            </m:r>
          </m:num>
          <m:den>
            <m:r>
              <m:t>5</m:t>
            </m:r>
          </m:den>
        </m:f>
      </m:oMath>
    </w:p>
    <w:p>
      <w:pPr>
        <w:pStyle w:val="BodyText"/>
      </w:pPr>
      <w:r>
        <w:t xml:space="preserve">【解析】</w:t>
      </w:r>
    </w:p>
    <w:p>
      <w:pPr>
        <w:pStyle w:val="BodyText"/>
      </w:pPr>
      <w:r>
        <w:t xml:space="preserve">从这5个点中任取2个点共有10种取法；而该两点间的距离为</w:t>
      </w:r>
      <w:r>
        <w:t xml:space="preserve">image</w:t>
      </w:r>
      <w:r>
        <w:t xml:space="preserve">的点只有四个顶点分别和中心的距离符合条件，即事件A有4种，于是两点间的距离为</w:t>
      </w:r>
      <w:r>
        <w:t xml:space="preserve">image</w:t>
      </w:r>
      <w:r>
        <w:t xml:space="preserve">的概率为</w:t>
      </w:r>
      <m:oMath>
        <m:r>
          <m:t>P</m:t>
        </m:r>
        <m:r>
          <m:t>=</m:t>
        </m:r>
        <m:f>
          <m:fPr>
            <m:type m:val="bar"/>
          </m:fPr>
          <m:num>
            <m:r>
              <m:t>4</m:t>
            </m:r>
          </m:num>
          <m:den>
            <m:r>
              <m:t>10</m:t>
            </m:r>
          </m:den>
        </m:f>
        <m:r>
          <m:rPr>
            <m:sty m:val="p"/>
          </m:rPr>
          <m:t>=</m:t>
        </m:r>
        <m:f>
          <m:fPr>
            <m:type m:val="bar"/>
          </m:fPr>
          <m:num>
            <m:r>
              <m:t>2</m:t>
            </m:r>
          </m:num>
          <m:den>
            <m:r>
              <m:t>5</m:t>
            </m:r>
          </m:den>
        </m:f>
        <m:r>
          <m:t>.</m:t>
        </m:r>
      </m:oMath>
    </w:p>
    <w:p>
      <w:pPr>
        <w:pStyle w:val="BodyText"/>
      </w:pPr>
      <w:r>
        <w:t xml:space="preserve">【考点定位】本题主要考察随机事件的概率，分两步做即可</w:t>
      </w:r>
    </w:p>
    <w:p>
      <w:pPr>
        <w:pStyle w:val="BodyText"/>
      </w:pPr>
      <w:r>
        <w:t xml:space="preserve">．</w:t>
      </w:r>
      <m:oMath>
        <m:f>
          <m:fPr>
            <m:type m:val="bar"/>
          </m:fPr>
          <m:num>
            <m:r>
              <m:t>1</m:t>
            </m:r>
          </m:num>
          <m:den>
            <m:r>
              <m:t>5</m:t>
            </m:r>
          </m:den>
        </m:f>
      </m:oMath>
    </w:p>
    <w:p>
      <w:pPr>
        <w:pStyle w:val="BodyText"/>
      </w:pPr>
      <w:r>
        <w:t xml:space="preserve">【分析】</w:t>
      </w:r>
    </w:p>
    <w:p>
      <w:pPr>
        <w:pStyle w:val="BodyText"/>
      </w:pPr>
      <w:r>
        <w:t xml:space="preserve">求出所有事件的总数，求出三个砝码的总质量为9克的事件总数，然后求解概率即可．</w:t>
      </w:r>
    </w:p>
    <w:p>
      <w:pPr>
        <w:pStyle w:val="BodyText"/>
      </w:pPr>
      <w:r>
        <w:t xml:space="preserve">【详解】</w:t>
      </w:r>
    </w:p>
    <w:p>
      <w:pPr>
        <w:pStyle w:val="BodyText"/>
      </w:pPr>
      <w:r>
        <w:t xml:space="preserve">编号互不相同的五个砝码，其中5克、3克、1克砝码各一个，2克砝码两个，</w:t>
      </w:r>
    </w:p>
    <w:p>
      <w:pPr>
        <w:pStyle w:val="BodyText"/>
      </w:pPr>
      <w:r>
        <w:t xml:space="preserve">从中随机选取三个，3个数中含有1个2；2个2，没有2，3种情况，</w:t>
      </w:r>
    </w:p>
    <w:p>
      <w:pPr>
        <w:pStyle w:val="BodyText"/>
      </w:pPr>
      <w:r>
        <w:t xml:space="preserve">所有的事件总数为：</w:t>
      </w:r>
      <m:oMath>
        <m:sSubSup>
          <m:e>
            <m:r>
              <m:rPr>
                <m:sty m:val="p"/>
              </m:rPr>
              <m:t>C</m:t>
            </m:r>
          </m:e>
          <m:sub>
            <m:r>
              <m:t>5</m:t>
            </m:r>
          </m:sub>
          <m:sup>
            <m:r>
              <m:t>3</m:t>
            </m:r>
          </m:sup>
        </m:sSubSup>
      </m:oMath>
      <w:r>
        <w:t xml:space="preserve">=10，</w:t>
      </w:r>
    </w:p>
    <w:p>
      <w:pPr>
        <w:pStyle w:val="BodyText"/>
      </w:pPr>
      <w:r>
        <w:t xml:space="preserve">这三个砝码的总质量为9克的事件只有：5，3，1或5，2，2两个，</w:t>
      </w:r>
    </w:p>
    <w:p>
      <w:pPr>
        <w:pStyle w:val="BodyText"/>
      </w:pPr>
      <w:r>
        <w:t xml:space="preserve">所以：这三个砝码的总质量为9克的概率是：</w:t>
      </w:r>
    </w:p>
    <w:p>
      <w:pPr>
        <w:pStyle w:val="BodyText"/>
      </w:pPr>
      <m:oMath>
        <m:f>
          <m:fPr>
            <m:type m:val="bar"/>
          </m:fPr>
          <m:num>
            <m:r>
              <m:t>2</m:t>
            </m:r>
          </m:num>
          <m:den>
            <m:r>
              <m:t>10</m:t>
            </m:r>
          </m:den>
        </m:f>
      </m:oMath>
      <w:r>
        <w:t xml:space="preserve">=</w:t>
      </w:r>
      <m:oMath>
        <m:f>
          <m:fPr>
            <m:type m:val="bar"/>
          </m:fPr>
          <m:num>
            <m:r>
              <m:t>1</m:t>
            </m:r>
          </m:num>
          <m:den>
            <m:r>
              <m:t>5</m:t>
            </m:r>
          </m:den>
        </m:f>
      </m:oMath>
      <w:r>
        <w:t xml:space="preserve">，</w:t>
      </w:r>
    </w:p>
    <w:p>
      <w:pPr>
        <w:pStyle w:val="BodyText"/>
      </w:pPr>
      <w:r>
        <w:t xml:space="preserve">故答案为</w:t>
      </w:r>
      <m:oMath>
        <m:f>
          <m:fPr>
            <m:type m:val="bar"/>
          </m:fPr>
          <m:num>
            <m:r>
              <m:t>1</m:t>
            </m:r>
          </m:num>
          <m:den>
            <m:r>
              <m:t>5</m:t>
            </m:r>
          </m:den>
        </m:f>
      </m:oMath>
      <w:r>
        <w:t xml:space="preserve">．</w:t>
      </w:r>
    </w:p>
    <w:p>
      <w:pPr>
        <w:pStyle w:val="BodyText"/>
      </w:pPr>
      <w:r>
        <w:t xml:space="preserve">【点睛】</w:t>
      </w:r>
    </w:p>
    <w:p>
      <w:pPr>
        <w:pStyle w:val="BodyText"/>
      </w:pPr>
      <w:r>
        <w:t xml:space="preserve">有关古典概型的概率问题，关键是正确求出基本事件总数和所求事件包含的基本事件数：1．基本事件总数较少时，用列举法把所有基本事件一一列出时，要做到不重复、不遗漏，可借助</w:t>
      </w:r>
      <w:r>
        <w:t xml:space="preserve">“</w:t>
      </w:r>
      <w:r>
        <w:t xml:space="preserve">树状图</w:t>
      </w:r>
      <w:r>
        <w:t xml:space="preserve">”</w:t>
      </w:r>
      <w:r>
        <w:t xml:space="preserve">列举；2．注意区分排列与组合，以及计数原理的正确使用．</w:t>
      </w:r>
    </w:p>
    <w:p>
      <w:pPr>
        <w:pStyle w:val="BodyText"/>
      </w:pPr>
      <w:r>
        <w:t xml:space="preserve">．A</w:t>
      </w:r>
    </w:p>
    <w:p>
      <w:pPr>
        <w:pStyle w:val="BodyText"/>
      </w:pPr>
      <w:r>
        <w:t xml:space="preserve">【分析】</w:t>
      </w:r>
    </w:p>
    <w:p>
      <w:pPr>
        <w:pStyle w:val="BodyText"/>
      </w:pPr>
      <w:r>
        <w:t xml:space="preserve">列出从5个点选3个点的所有情况，再列出3点共线的情况，用古典概型的概率计算公式运算即可.</w:t>
      </w:r>
    </w:p>
    <w:p>
      <w:pPr>
        <w:pStyle w:val="BodyText"/>
      </w:pPr>
      <w:r>
        <w:t xml:space="preserve">【详解】</w:t>
      </w:r>
    </w:p>
    <w:p>
      <w:pPr>
        <w:pStyle w:val="BodyText"/>
      </w:pPr>
      <w:r>
        <w:t xml:space="preserve">如图，从</w:t>
      </w:r>
      <m:oMath>
        <m:r>
          <m:t>O</m:t>
        </m:r>
        <m:r>
          <m:t>,</m:t>
        </m:r>
        <m:r>
          <m:t>A</m:t>
        </m:r>
        <m:r>
          <m:t>,</m:t>
        </m:r>
        <m:r>
          <m:t>B</m:t>
        </m:r>
        <m:r>
          <m:t>,</m:t>
        </m:r>
        <m:r>
          <m:t>C</m:t>
        </m:r>
        <m:r>
          <m:t>,</m:t>
        </m:r>
        <m:r>
          <m:t>D</m:t>
        </m:r>
      </m:oMath>
      <w:r>
        <w:t xml:space="preserve">5个点中任取3个有</w:t>
      </w:r>
    </w:p>
    <w:p>
      <w:pPr>
        <w:pStyle w:val="BodyText"/>
      </w:pPr>
      <m:oMathPara>
        <m:oMathParaPr>
          <m:jc m:val="center"/>
        </m:oMathParaPr>
        <m:oMath>
          <m:r>
            <m:t>{</m:t>
          </m:r>
          <m:r>
            <m:t>O</m:t>
          </m:r>
          <m:r>
            <m:t>,</m:t>
          </m:r>
          <m:r>
            <m:t>A</m:t>
          </m:r>
          <m:r>
            <m:t>,</m:t>
          </m:r>
          <m:r>
            <m:t>B</m:t>
          </m:r>
          <m:r>
            <m:t>}</m:t>
          </m:r>
          <m:r>
            <m:t>,</m:t>
          </m:r>
          <m:r>
            <m:t>{</m:t>
          </m:r>
          <m:r>
            <m:t>O</m:t>
          </m:r>
          <m:r>
            <m:t>,</m:t>
          </m:r>
          <m:r>
            <m:t>A</m:t>
          </m:r>
          <m:r>
            <m:t>,</m:t>
          </m:r>
          <m:r>
            <m:t>C</m:t>
          </m:r>
          <m:r>
            <m:t>}</m:t>
          </m:r>
          <m:r>
            <m:t>,</m:t>
          </m:r>
          <m:r>
            <m:t>{</m:t>
          </m:r>
          <m:r>
            <m:t>O</m:t>
          </m:r>
          <m:r>
            <m:t>,</m:t>
          </m:r>
          <m:r>
            <m:t>A</m:t>
          </m:r>
          <m:r>
            <m:t>,</m:t>
          </m:r>
          <m:r>
            <m:t>D</m:t>
          </m:r>
          <m:r>
            <m:t>}</m:t>
          </m:r>
          <m:r>
            <m:t>,</m:t>
          </m:r>
          <m:r>
            <m:t>{</m:t>
          </m:r>
          <m:r>
            <m:t>O</m:t>
          </m:r>
          <m:r>
            <m:t>,</m:t>
          </m:r>
          <m:r>
            <m:t>B</m:t>
          </m:r>
          <m:r>
            <m:t>,</m:t>
          </m:r>
          <m:r>
            <m:t>C</m:t>
          </m:r>
          <m:r>
            <m:t>}</m:t>
          </m:r>
        </m:oMath>
      </m:oMathPara>
    </w:p>
    <w:p>
      <w:pPr>
        <w:pStyle w:val="FirstParagraph"/>
      </w:pPr>
      <m:oMathPara>
        <m:oMathParaPr>
          <m:jc m:val="center"/>
        </m:oMathParaPr>
        <m:oMath>
          <m:r>
            <m:t>{</m:t>
          </m:r>
          <m:r>
            <m:t>O</m:t>
          </m:r>
          <m:r>
            <m:t>,</m:t>
          </m:r>
          <m:r>
            <m:t>B</m:t>
          </m:r>
          <m:r>
            <m:t>,</m:t>
          </m:r>
          <m:r>
            <m:t>D</m:t>
          </m:r>
          <m:r>
            <m:t>}</m:t>
          </m:r>
          <m:r>
            <m:t>,</m:t>
          </m:r>
          <m:r>
            <m:t>{</m:t>
          </m:r>
          <m:r>
            <m:t>O</m:t>
          </m:r>
          <m:r>
            <m:t>,</m:t>
          </m:r>
          <m:r>
            <m:t>C</m:t>
          </m:r>
          <m:r>
            <m:t>,</m:t>
          </m:r>
          <m:r>
            <m:t>D</m:t>
          </m:r>
          <m:r>
            <m:t>}</m:t>
          </m:r>
          <m:r>
            <m:t>,</m:t>
          </m:r>
          <m:r>
            <m:t>{</m:t>
          </m:r>
          <m:r>
            <m:t>A</m:t>
          </m:r>
          <m:r>
            <m:t>,</m:t>
          </m:r>
          <m:r>
            <m:t>B</m:t>
          </m:r>
          <m:r>
            <m:t>,</m:t>
          </m:r>
          <m:r>
            <m:t>C</m:t>
          </m:r>
          <m:r>
            <m:t>}</m:t>
          </m:r>
          <m:r>
            <m:t>,</m:t>
          </m:r>
          <m:r>
            <m:t>{</m:t>
          </m:r>
          <m:r>
            <m:t>A</m:t>
          </m:r>
          <m:r>
            <m:t>,</m:t>
          </m:r>
          <m:r>
            <m:t>B</m:t>
          </m:r>
          <m:r>
            <m:t>,</m:t>
          </m:r>
          <m:r>
            <m:t>D</m:t>
          </m:r>
          <m:r>
            <m:t>}</m:t>
          </m:r>
        </m:oMath>
      </m:oMathPara>
    </w:p>
    <w:p>
      <w:pPr>
        <w:pStyle w:val="FirstParagraph"/>
      </w:pPr>
      <m:oMath>
        <m:r>
          <m:t>{</m:t>
        </m:r>
        <m:r>
          <m:t>A</m:t>
        </m:r>
        <m:r>
          <m:t>,</m:t>
        </m:r>
        <m:r>
          <m:t>C</m:t>
        </m:r>
        <m:r>
          <m:t>,</m:t>
        </m:r>
        <m:r>
          <m:t>D</m:t>
        </m:r>
        <m:r>
          <m:t>}</m:t>
        </m:r>
        <m:r>
          <m:t>,</m:t>
        </m:r>
        <m:r>
          <m:t>{</m:t>
        </m:r>
        <m:r>
          <m:t>B</m:t>
        </m:r>
        <m:r>
          <m:t>,</m:t>
        </m:r>
        <m:r>
          <m:t>C</m:t>
        </m:r>
        <m:r>
          <m:t>,</m:t>
        </m:r>
        <m:r>
          <m:t>D</m:t>
        </m:r>
        <m:r>
          <m:t>}</m:t>
        </m:r>
      </m:oMath>
      <w:r>
        <w:t xml:space="preserve">共</w:t>
      </w:r>
      <m:oMath>
        <m:r>
          <m:t>10</m:t>
        </m:r>
      </m:oMath>
      <w:r>
        <w:t xml:space="preserve">种不同取法，</w:t>
      </w:r>
    </w:p>
    <w:p>
      <w:pPr>
        <w:pStyle w:val="BodyText"/>
      </w:pPr>
      <w:r>
        <w:t xml:space="preserve">3点共线只有</w:t>
      </w:r>
      <m:oMath>
        <m:r>
          <m:t>{</m:t>
        </m:r>
        <m:r>
          <m:t>A</m:t>
        </m:r>
        <m:r>
          <m:t>,</m:t>
        </m:r>
        <m:r>
          <m:t>O</m:t>
        </m:r>
        <m:r>
          <m:t>,</m:t>
        </m:r>
        <m:r>
          <m:t>C</m:t>
        </m:r>
        <m:r>
          <m:t>}</m:t>
        </m:r>
      </m:oMath>
      <w:r>
        <w:t xml:space="preserve">与</w:t>
      </w:r>
      <m:oMath>
        <m:r>
          <m:t>{</m:t>
        </m:r>
        <m:r>
          <m:t>B</m:t>
        </m:r>
        <m:r>
          <m:t>,</m:t>
        </m:r>
        <m:r>
          <m:t>O</m:t>
        </m:r>
        <m:r>
          <m:t>,</m:t>
        </m:r>
        <m:r>
          <m:t>D</m:t>
        </m:r>
        <m:r>
          <m:t>}</m:t>
        </m:r>
      </m:oMath>
      <w:r>
        <w:t xml:space="preserve">共2种情况，</w:t>
      </w:r>
    </w:p>
    <w:p>
      <w:pPr>
        <w:pStyle w:val="BodyText"/>
      </w:pPr>
      <w:r>
        <w:t xml:space="preserve">由古典概型的概率计算公式知，</w:t>
      </w:r>
    </w:p>
    <w:p>
      <w:pPr>
        <w:pStyle w:val="BodyText"/>
      </w:pPr>
      <w:r>
        <w:t xml:space="preserve">取到3点共线的概率为</w:t>
      </w:r>
      <m:oMath>
        <m:f>
          <m:fPr>
            <m:type m:val="bar"/>
          </m:fPr>
          <m:num>
            <m:r>
              <m:t>2</m:t>
            </m:r>
          </m:num>
          <m:den>
            <m:r>
              <m:t>10</m:t>
            </m:r>
          </m:den>
        </m:f>
        <m:r>
          <m:t>=</m:t>
        </m:r>
        <m:f>
          <m:fPr>
            <m:type m:val="bar"/>
          </m:fPr>
          <m:num>
            <m:r>
              <m:t>1</m:t>
            </m:r>
          </m:num>
          <m:den>
            <m:r>
              <m:t>5</m:t>
            </m:r>
          </m:den>
        </m:f>
      </m:oMath>
      <w:r>
        <w:t xml:space="preserve">.</w:t>
      </w:r>
    </w:p>
    <w:p>
      <w:pPr>
        <w:pStyle w:val="BodyText"/>
      </w:pPr>
      <w:r>
        <w:t xml:space="preserve">故选：A</w:t>
      </w:r>
    </w:p>
    <w:p>
      <w:pPr>
        <w:pStyle w:val="BodyText"/>
      </w:pPr>
      <w:r>
        <w:t xml:space="preserve">image</w:t>
      </w:r>
    </w:p>
    <w:p>
      <w:pPr>
        <w:pStyle w:val="BodyText"/>
      </w:pPr>
      <w:r>
        <w:t xml:space="preserve">【点晴】</w:t>
      </w:r>
    </w:p>
    <w:p>
      <w:pPr>
        <w:pStyle w:val="BodyText"/>
      </w:pPr>
      <w:r>
        <w:t xml:space="preserve">本题主要考查古典概型的概率计算问题，采用列举法，考查学生数学运算能力，是一道容易题.</w:t>
      </w:r>
    </w:p>
    <w:sectPr w:rsidR="007E3271" w:rsidRPr="009775C4" w:rsidSect="00233A1F">
      <w:headerReference w:type="default" r:id="rId9"/>
      <w:footerReference w:type="default" r:id="rId10"/>
      <w:type w:val="continuous"/>
      <w:pgSz w:w="11906" w:h="16838" w:code="9"/>
      <w:pgMar w:top="1418" w:right="851" w:bottom="851" w:left="851" w:header="1077" w:footer="397" w:gutter="0"/>
      <w:cols w:space="720"/>
      <w:docGrid w:type="lines"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2C34" w:rsidRDefault="00322C34" w:rsidP="00322C34">
    <w:pPr>
      <w:pStyle w:val="af0"/>
      <w:pBdr>
        <w:top w:val="single" w:sz="4" w:space="0" w:color="auto"/>
      </w:pBdr>
      <w:tabs>
        <w:tab w:val="clear" w:pos="8306"/>
        <w:tab w:val="left" w:pos="10440"/>
      </w:tabs>
      <w:jc w:val="center"/>
    </w:pPr>
    <w:r>
      <w:rPr>
        <w:rFonts w:hint="eastAsia"/>
      </w:rPr>
      <w:t>(</w:t>
    </w:r>
    <w:r>
      <w:rPr>
        <w:rFonts w:hint="eastAsia"/>
      </w:rPr>
      <w:t>鼓楼</w:t>
    </w:r>
    <w:r>
      <w:rPr>
        <w:rFonts w:hint="eastAsia"/>
      </w:rPr>
      <w:t>)87500166     (</w:t>
    </w:r>
    <w:r>
      <w:rPr>
        <w:rFonts w:hint="eastAsia"/>
      </w:rPr>
      <w:t>金山</w:t>
    </w:r>
    <w:r>
      <w:rPr>
        <w:rFonts w:hint="eastAsia"/>
      </w:rPr>
      <w:t>)87521588    (</w:t>
    </w:r>
    <w:r>
      <w:rPr>
        <w:rFonts w:hint="eastAsia"/>
      </w:rPr>
      <w:t>台江</w:t>
    </w:r>
    <w:r>
      <w:rPr>
        <w:rFonts w:hint="eastAsia"/>
      </w:rPr>
      <w:t xml:space="preserve">)83310089  </w:t>
    </w:r>
    <w:r>
      <w:rPr>
        <w:rFonts w:hint="eastAsia"/>
      </w:rPr>
      <w:t>（爱琴海</w:t>
    </w:r>
    <w:r>
      <w:rPr>
        <w:rFonts w:hint="eastAsia"/>
      </w:rPr>
      <w:t>)87509388    (</w:t>
    </w:r>
    <w:r>
      <w:rPr>
        <w:rFonts w:hint="eastAsia"/>
      </w:rPr>
      <w:t>红海园</w:t>
    </w:r>
    <w:r>
      <w:rPr>
        <w:rFonts w:hint="eastAsia"/>
      </w:rPr>
      <w:t>)83208050</w:t>
    </w:r>
    <w:r>
      <w:rPr>
        <w:rFonts w:ascii="黑体" w:eastAsia="黑体" w:hint="eastAsia"/>
        <w:b/>
        <w:snapToGrid w:val="0"/>
        <w:spacing w:val="20"/>
        <w:w w:val="80"/>
        <w:position w:val="-6"/>
        <w:sz w:val="15"/>
        <w:szCs w:val="15"/>
      </w:rPr>
      <w:t xml:space="preserve">   </w:t>
    </w:r>
    <w:r>
      <w:rPr>
        <w:rFonts w:hint="eastAsia"/>
      </w:rPr>
      <w:t>(</w:t>
    </w:r>
    <w:r>
      <w:rPr>
        <w:rFonts w:hint="eastAsia"/>
      </w:rPr>
      <w:t>鳌峰</w:t>
    </w:r>
    <w:r>
      <w:rPr>
        <w:rFonts w:hint="eastAsia"/>
      </w:rPr>
      <w:t>)86219555</w:t>
    </w:r>
  </w:p>
  <w:p w:rsidR="00322C34" w:rsidRDefault="00322C34" w:rsidP="00322C34">
    <w:pPr>
      <w:pStyle w:val="af0"/>
      <w:pBdr>
        <w:top w:val="single" w:sz="4" w:space="0" w:color="auto"/>
      </w:pBdr>
      <w:tabs>
        <w:tab w:val="clear" w:pos="8306"/>
        <w:tab w:val="left" w:pos="10440"/>
      </w:tabs>
      <w:jc w:val="center"/>
      <w:rPr>
        <w:szCs w:val="13"/>
      </w:rPr>
    </w:pPr>
    <w:r>
      <w:rPr>
        <w:rFonts w:hint="eastAsia"/>
        <w:sz w:val="13"/>
        <w:szCs w:val="13"/>
      </w:rPr>
      <w:t xml:space="preserve">锐思教学部内部版权所有　</w:t>
    </w:r>
    <w:r>
      <w:rPr>
        <w:rFonts w:hint="eastAsia"/>
        <w:sz w:val="13"/>
        <w:szCs w:val="13"/>
      </w:rPr>
      <w:t xml:space="preserve"> </w:t>
    </w:r>
    <w:r>
      <w:rPr>
        <w:rFonts w:hint="eastAsia"/>
        <w:sz w:val="13"/>
        <w:szCs w:val="13"/>
      </w:rPr>
      <w:t>未经允许　严禁复制</w:t>
    </w:r>
  </w:p>
  <w:p w:rsidR="00F9368B" w:rsidRPr="00322C34" w:rsidRDefault="00322C34" w:rsidP="00322C34">
    <w:pPr>
      <w:pStyle w:val="af0"/>
      <w:pBdr>
        <w:top w:val="single" w:sz="4" w:space="0" w:color="auto"/>
      </w:pBdr>
      <w:tabs>
        <w:tab w:val="clear" w:pos="4153"/>
        <w:tab w:val="left" w:pos="0"/>
      </w:tabs>
      <w:jc w:val="center"/>
    </w:pPr>
    <w:r>
      <w:rPr>
        <w:rFonts w:hint="eastAsia"/>
        <w:sz w:val="13"/>
        <w:szCs w:val="13"/>
      </w:rPr>
      <w:t xml:space="preserve">    </w:t>
    </w:r>
    <w:r>
      <w:rPr>
        <w:rFonts w:hint="eastAsia"/>
        <w:sz w:val="13"/>
        <w:szCs w:val="13"/>
      </w:rPr>
      <w:t>第</w:t>
    </w:r>
    <w:r>
      <w:rPr>
        <w:rFonts w:hint="eastAsia"/>
        <w:sz w:val="13"/>
        <w:szCs w:val="13"/>
      </w:rPr>
      <w:fldChar w:fldCharType="begin"/>
    </w:r>
    <w:r>
      <w:rPr>
        <w:rStyle w:val="a8"/>
        <w:rFonts w:hint="eastAsia"/>
        <w:sz w:val="13"/>
        <w:szCs w:val="13"/>
      </w:rPr>
      <w:instrText xml:space="preserve"> PAGE </w:instrText>
    </w:r>
    <w:r>
      <w:rPr>
        <w:rFonts w:hint="eastAsia"/>
        <w:sz w:val="13"/>
        <w:szCs w:val="13"/>
      </w:rPr>
      <w:fldChar w:fldCharType="separate"/>
    </w:r>
    <w:r>
      <w:rPr>
        <w:sz w:val="13"/>
        <w:szCs w:val="13"/>
      </w:rPr>
      <w:t>1</w:t>
    </w:r>
    <w:r>
      <w:rPr>
        <w:rFonts w:hint="eastAsia"/>
        <w:sz w:val="13"/>
        <w:szCs w:val="13"/>
      </w:rPr>
      <w:fldChar w:fldCharType="end"/>
    </w:r>
    <w:r>
      <w:rPr>
        <w:rStyle w:val="a8"/>
        <w:rFonts w:hint="eastAsia"/>
        <w:sz w:val="13"/>
        <w:szCs w:val="13"/>
      </w:rPr>
      <w:t>页</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9368B" w:rsidRDefault="00D63B0B">
    <w:r>
      <w:rPr>
        <w:rFonts w:hint="eastAsia"/>
        <w:noProof/>
      </w:rPr>
      <w:drawing>
        <wp:anchor distT="0" distB="0" distL="114300" distR="114300" simplePos="0" relativeHeight="251664384" behindDoc="0" locked="0" layoutInCell="1" allowOverlap="1" wp14:anchorId="270E3E70" wp14:editId="3440D526">
          <wp:simplePos x="0" y="0"/>
          <wp:positionH relativeFrom="column">
            <wp:posOffset>-360045</wp:posOffset>
          </wp:positionH>
          <wp:positionV relativeFrom="paragraph">
            <wp:posOffset>-521970</wp:posOffset>
          </wp:positionV>
          <wp:extent cx="7164000" cy="5868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
                    <a:extLst>
                      <a:ext uri="{28A0092B-C50C-407E-A947-70E740481C1C}">
                        <a14:useLocalDpi xmlns:a14="http://schemas.microsoft.com/office/drawing/2010/main" val="0"/>
                      </a:ext>
                    </a:extLst>
                  </a:blip>
                  <a:stretch>
                    <a:fillRect/>
                  </a:stretch>
                </pic:blipFill>
                <pic:spPr>
                  <a:xfrm>
                    <a:off x="0" y="0"/>
                    <a:ext cx="7164000" cy="586800"/>
                  </a:xfrm>
                  <a:prstGeom prst="rect">
                    <a:avLst/>
                  </a:prstGeom>
                </pic:spPr>
              </pic:pic>
            </a:graphicData>
          </a:graphic>
          <wp14:sizeRelH relativeFrom="margin">
            <wp14:pctWidth>0</wp14:pctWidth>
          </wp14:sizeRelH>
          <wp14:sizeRelV relativeFrom="margin">
            <wp14:pctHeight>0</wp14:pctHeight>
          </wp14:sizeRelV>
        </wp:anchor>
      </w:drawing>
    </w:r>
    <w:r w:rsidR="00526BDE">
      <w:rPr>
        <w:noProof/>
      </w:rPr>
      <mc:AlternateContent>
        <mc:Choice Requires="wps">
          <w:drawing>
            <wp:anchor distT="0" distB="0" distL="114300" distR="114300" simplePos="0" relativeHeight="251658240" behindDoc="0" locked="1" layoutInCell="1" allowOverlap="1" wp14:anchorId="44AD140B" wp14:editId="480D7FD8">
              <wp:simplePos x="0" y="0"/>
              <wp:positionH relativeFrom="page">
                <wp:posOffset>537845</wp:posOffset>
              </wp:positionH>
              <wp:positionV relativeFrom="page">
                <wp:posOffset>864235</wp:posOffset>
              </wp:positionV>
              <wp:extent cx="6480000" cy="0"/>
              <wp:effectExtent l="0" t="0" r="35560" b="190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000" cy="0"/>
                      </a:xfrm>
                      <a:prstGeom prst="line">
                        <a:avLst/>
                      </a:prstGeom>
                      <a:noFill/>
                      <a:ln w="1905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67E1C" id="直接连接符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35pt,68.05pt" to="552.6pt,6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" strokeweight="1.5pt">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61BF8"/>
    <w:multiLevelType w:val="multilevel"/>
    <w:tmpl w:val="38861BF8"/>
    <w:lvl w:ilvl="0">
      <w:start w:val="1"/>
      <w:numFmt w:val="decimal"/>
      <w:pStyle w:val="a"/>
      <w:lvlText w:val="%1."/>
      <w:lvlJc w:val="left"/>
      <w:pPr>
        <w:tabs>
          <w:tab w:val="num" w:pos="425"/>
        </w:tabs>
        <w:ind w:left="425" w:hanging="425"/>
      </w:pPr>
      <w:rPr>
        <w:rFonts w:hint="eastAsia"/>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宋体"/>
        <w:sz w:val="21"/>
        <w:szCs w:val="21"/>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uiPriority="99"/>
    <w:lsdException w:name="footer" w:semiHidden="1" w:qFormat="1"/>
    <w:lsdException w:name="index heading" w:semiHidden="1"/>
    <w:lsdException w:name="caption"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qFormat="1"/>
    <w:lsdException w:name="Emphasis" w:qFormat="1"/>
    <w:lsdException w:name="Document Map" w:semiHidden="1"/>
    <w:lsdException w:name="Plain Text" w:semiHidden="1" w:uiPriority="99"/>
    <w:lsdException w:name="E-mail Signature" w:semiHidden="1"/>
    <w:lsdException w:name="HTML Top of Form" w:semiHidden="1" w:uiPriority="99" w:unhideWhenUsed="1"/>
    <w:lsdException w:name="HTML Bottom of Form" w:semiHidden="1" w:uiPriority="99"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0713B"/>
  </w:style>
  <w:style w:type="paragraph" w:styleId="1">
    <w:name w:val="heading 1"/>
    <w:basedOn w:val="a0"/>
    <w:next w:val="a0"/>
    <w:link w:val="10"/>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0"/>
    <w:uiPriority w:val="9"/>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0"/>
    <w:link w:val="30"/>
    <w:uiPriority w:val="9"/>
    <w:qFormat/>
    <w:pPr>
      <w:spacing w:before="100" w:beforeAutospacing="1" w:after="100" w:afterAutospacing="1"/>
      <w:outlineLvl w:val="2"/>
    </w:pPr>
    <w:rPr>
      <w:b/>
      <w:bCs/>
      <w:sz w:val="27"/>
      <w:szCs w:val="27"/>
    </w:rPr>
  </w:style>
  <w:style w:type="paragraph" w:styleId="4">
    <w:name w:val="heading 4"/>
    <w:basedOn w:val="a0"/>
    <w:next w:val="a0"/>
    <w:link w:val="40"/>
    <w:uiPriority w:val="9"/>
    <w:qFormat/>
    <w:rsid w:val="00CE6742"/>
    <w:pPr>
      <w:keepNext/>
      <w:keepLines/>
      <w:widowControl w:val="0"/>
      <w:spacing w:before="280" w:after="290" w:line="376" w:lineRule="auto"/>
      <w:jc w:val="both"/>
      <w:outlineLvl w:val="3"/>
    </w:pPr>
    <w:rPr>
      <w:rFonts w:ascii="Arial" w:eastAsia="黑体" w:hAnsi="Arial" w:cs="Times New Roman"/>
      <w:b/>
      <w:bCs/>
      <w:kern w:val="2"/>
      <w:sz w:val="28"/>
      <w:szCs w:val="28"/>
    </w:rPr>
  </w:style>
  <w:style w:type="paragraph" w:styleId="5">
    <w:name w:val="heading 5"/>
    <w:basedOn w:val="a0"/>
    <w:next w:val="a0"/>
    <w:link w:val="50"/>
    <w:uiPriority w:val="9"/>
    <w:qFormat/>
    <w:rsid w:val="00CE6742"/>
    <w:pPr>
      <w:keepNext/>
      <w:keepLines/>
      <w:widowControl w:val="0"/>
      <w:spacing w:before="280" w:after="290" w:line="376" w:lineRule="auto"/>
      <w:jc w:val="both"/>
      <w:outlineLvl w:val="4"/>
    </w:pPr>
    <w:rPr>
      <w:rFonts w:cs="Times New Roman"/>
      <w:b/>
      <w:bCs/>
      <w:kern w:val="2"/>
      <w:sz w:val="28"/>
      <w:szCs w:val="28"/>
    </w:rPr>
  </w:style>
  <w:style w:type="paragraph" w:styleId="6">
    <w:name w:val="heading 6"/>
    <w:basedOn w:val="a0"/>
    <w:next w:val="a0"/>
    <w:link w:val="60"/>
    <w:uiPriority w:val="9"/>
    <w:qFormat/>
    <w:rsid w:val="00CE6742"/>
    <w:pPr>
      <w:keepNext/>
      <w:keepLines/>
      <w:widowControl w:val="0"/>
      <w:spacing w:before="240" w:after="64" w:line="320" w:lineRule="auto"/>
      <w:jc w:val="both"/>
      <w:outlineLvl w:val="5"/>
    </w:pPr>
    <w:rPr>
      <w:rFonts w:ascii="Arial" w:eastAsia="黑体" w:hAnsi="Arial" w:cs="Times New Roman"/>
      <w:b/>
      <w:bCs/>
      <w:kern w:val="2"/>
      <w:sz w:val="24"/>
      <w:szCs w:val="24"/>
    </w:rPr>
  </w:style>
  <w:style w:type="paragraph" w:styleId="7">
    <w:name w:val="heading 7"/>
    <w:basedOn w:val="a0"/>
    <w:next w:val="a0"/>
    <w:link w:val="70"/>
    <w:uiPriority w:val="9"/>
    <w:qFormat/>
    <w:rsid w:val="00CE6742"/>
    <w:pPr>
      <w:keepNext/>
      <w:keepLines/>
      <w:widowControl w:val="0"/>
      <w:spacing w:before="240" w:after="64" w:line="320" w:lineRule="auto"/>
      <w:jc w:val="both"/>
      <w:outlineLvl w:val="6"/>
    </w:pPr>
    <w:rPr>
      <w:rFonts w:cs="Times New Roman"/>
      <w:b/>
      <w:bCs/>
      <w:kern w:val="2"/>
      <w:sz w:val="24"/>
      <w:szCs w:val="24"/>
    </w:rPr>
  </w:style>
  <w:style w:type="paragraph" w:styleId="8">
    <w:name w:val="heading 8"/>
    <w:basedOn w:val="a0"/>
    <w:next w:val="a0"/>
    <w:link w:val="80"/>
    <w:uiPriority w:val="9"/>
    <w:qFormat/>
    <w:rsid w:val="00CE6742"/>
    <w:pPr>
      <w:keepNext/>
      <w:keepLines/>
      <w:widowControl w:val="0"/>
      <w:spacing w:before="240" w:after="64" w:line="320" w:lineRule="auto"/>
      <w:jc w:val="both"/>
      <w:outlineLvl w:val="7"/>
    </w:pPr>
    <w:rPr>
      <w:rFonts w:ascii="Arial" w:eastAsia="黑体" w:hAnsi="Arial" w:cs="Times New Roman"/>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semiHidden/>
    <w:rPr>
      <w:color w:val="0000FF"/>
      <w:u w:val="none"/>
    </w:rPr>
  </w:style>
  <w:style w:type="character" w:styleId="HTML">
    <w:name w:val="HTML Acronym"/>
    <w:basedOn w:val="a1"/>
    <w:semiHidden/>
  </w:style>
  <w:style w:type="character" w:styleId="HTML0">
    <w:name w:val="HTML Sample"/>
    <w:semiHidden/>
    <w:rPr>
      <w:rFonts w:ascii="Courier New" w:hAnsi="Courier New"/>
      <w:sz w:val="24"/>
      <w:szCs w:val="24"/>
    </w:rPr>
  </w:style>
  <w:style w:type="character" w:styleId="HTML1">
    <w:name w:val="HTML Definition"/>
    <w:semiHidden/>
    <w:rPr>
      <w:b w:val="0"/>
      <w:i w:val="0"/>
    </w:rPr>
  </w:style>
  <w:style w:type="character" w:styleId="HTML2">
    <w:name w:val="HTML Code"/>
    <w:semiHidden/>
    <w:rPr>
      <w:rFonts w:ascii="Courier New" w:hAnsi="Courier New"/>
      <w:b w:val="0"/>
      <w:i w:val="0"/>
      <w:sz w:val="24"/>
      <w:szCs w:val="24"/>
    </w:rPr>
  </w:style>
  <w:style w:type="character" w:styleId="HTML3">
    <w:name w:val="HTML Variable"/>
    <w:semiHidden/>
    <w:rPr>
      <w:b w:val="0"/>
      <w:i w:val="0"/>
    </w:rPr>
  </w:style>
  <w:style w:type="character" w:styleId="a5">
    <w:name w:val="Emphasis"/>
    <w:qFormat/>
    <w:rPr>
      <w:b w:val="0"/>
      <w:i w:val="0"/>
    </w:rPr>
  </w:style>
  <w:style w:type="character" w:styleId="a6">
    <w:name w:val="Strong"/>
    <w:qFormat/>
    <w:rPr>
      <w:b w:val="0"/>
      <w:i w:val="0"/>
    </w:rPr>
  </w:style>
  <w:style w:type="character" w:styleId="HTML4">
    <w:name w:val="HTML Keyboard"/>
    <w:semiHidden/>
    <w:rPr>
      <w:rFonts w:ascii="Courier New" w:hAnsi="Courier New"/>
      <w:sz w:val="24"/>
      <w:szCs w:val="24"/>
    </w:rPr>
  </w:style>
  <w:style w:type="character" w:styleId="HTML5">
    <w:name w:val="HTML Cite"/>
    <w:semiHidden/>
    <w:rPr>
      <w:b w:val="0"/>
      <w:i w:val="0"/>
    </w:rPr>
  </w:style>
  <w:style w:type="character" w:styleId="a7">
    <w:name w:val="FollowedHyperlink"/>
    <w:semiHidden/>
    <w:rPr>
      <w:color w:val="800080"/>
      <w:u w:val="none"/>
    </w:rPr>
  </w:style>
  <w:style w:type="character" w:styleId="a8">
    <w:name w:val="page number"/>
    <w:basedOn w:val="a1"/>
    <w:semiHidden/>
    <w:qFormat/>
  </w:style>
  <w:style w:type="character" w:styleId="HTML6">
    <w:name w:val="HTML Typewriter"/>
    <w:semiHidden/>
    <w:rPr>
      <w:rFonts w:ascii="Courier New" w:hAnsi="Courier New"/>
      <w:i/>
      <w:sz w:val="24"/>
      <w:szCs w:val="24"/>
    </w:rPr>
  </w:style>
  <w:style w:type="character" w:customStyle="1" w:styleId="a9">
    <w:name w:val="副标题 字符"/>
    <w:link w:val="aa"/>
    <w:semiHidden/>
    <w:rPr>
      <w:rFonts w:ascii="Cambria" w:hAnsi="Cambria"/>
      <w:b/>
      <w:bCs/>
      <w:spacing w:val="80"/>
      <w:kern w:val="28"/>
      <w:sz w:val="21"/>
      <w:szCs w:val="32"/>
    </w:rPr>
  </w:style>
  <w:style w:type="character" w:customStyle="1" w:styleId="ab">
    <w:name w:val="页眉 字符"/>
    <w:link w:val="ac"/>
    <w:uiPriority w:val="99"/>
    <w:rPr>
      <w:rFonts w:ascii="Calibri" w:eastAsia="宋体" w:hAnsi="Calibri"/>
      <w:sz w:val="18"/>
      <w:szCs w:val="18"/>
      <w:lang w:bidi="ar-SA"/>
    </w:rPr>
  </w:style>
  <w:style w:type="character" w:customStyle="1" w:styleId="ad">
    <w:name w:val="标题 字符"/>
    <w:link w:val="ae"/>
    <w:semiHidden/>
    <w:rPr>
      <w:rFonts w:ascii="Cambria" w:eastAsia="黑体" w:hAnsi="Cambria"/>
      <w:b/>
      <w:bCs/>
      <w:sz w:val="30"/>
      <w:szCs w:val="32"/>
    </w:rPr>
  </w:style>
  <w:style w:type="character" w:customStyle="1" w:styleId="af">
    <w:name w:val="页脚 字符"/>
    <w:link w:val="af0"/>
    <w:qFormat/>
    <w:rPr>
      <w:rFonts w:ascii="Calibri" w:eastAsia="宋体" w:hAnsi="Calibri"/>
      <w:sz w:val="18"/>
      <w:szCs w:val="18"/>
      <w:lang w:bidi="ar-SA"/>
    </w:rPr>
  </w:style>
  <w:style w:type="paragraph" w:styleId="af1">
    <w:name w:val="caption"/>
    <w:basedOn w:val="a0"/>
    <w:next w:val="a0"/>
    <w:qFormat/>
    <w:rPr>
      <w:rFonts w:ascii="Cambria" w:eastAsia="黑体" w:hAnsi="Cambria" w:cs="Times New Roman"/>
      <w:sz w:val="20"/>
      <w:szCs w:val="20"/>
    </w:rPr>
  </w:style>
  <w:style w:type="paragraph" w:styleId="aa">
    <w:name w:val="Subtitle"/>
    <w:basedOn w:val="a0"/>
    <w:next w:val="a0"/>
    <w:link w:val="a9"/>
    <w:qFormat/>
    <w:pPr>
      <w:widowControl w:val="0"/>
      <w:spacing w:line="360" w:lineRule="auto"/>
      <w:jc w:val="center"/>
      <w:outlineLvl w:val="1"/>
    </w:pPr>
    <w:rPr>
      <w:rFonts w:ascii="Cambria" w:hAnsi="Cambria" w:cs="Times New Roman"/>
      <w:b/>
      <w:bCs/>
      <w:spacing w:val="80"/>
      <w:kern w:val="28"/>
      <w:szCs w:val="32"/>
    </w:rPr>
  </w:style>
  <w:style w:type="paragraph" w:styleId="ac">
    <w:name w:val="header"/>
    <w:basedOn w:val="a0"/>
    <w:link w:val="ab"/>
    <w:uiPriority w:val="99"/>
    <w:pPr>
      <w:pBdr>
        <w:bottom w:val="single" w:sz="6" w:space="1" w:color="auto"/>
      </w:pBdr>
      <w:tabs>
        <w:tab w:val="center" w:pos="4153"/>
        <w:tab w:val="right" w:pos="8306"/>
      </w:tabs>
      <w:snapToGrid w:val="0"/>
      <w:jc w:val="center"/>
    </w:pPr>
    <w:rPr>
      <w:rFonts w:ascii="Calibri" w:hAnsi="Calibri"/>
      <w:sz w:val="18"/>
      <w:szCs w:val="18"/>
    </w:rPr>
  </w:style>
  <w:style w:type="paragraph" w:styleId="af2">
    <w:name w:val="Normal (Web)"/>
    <w:basedOn w:val="a0"/>
    <w:semiHidden/>
    <w:pPr>
      <w:spacing w:before="100" w:beforeAutospacing="1" w:after="100" w:afterAutospacing="1"/>
    </w:pPr>
  </w:style>
  <w:style w:type="paragraph" w:styleId="af0">
    <w:name w:val="footer"/>
    <w:basedOn w:val="a0"/>
    <w:link w:val="af"/>
    <w:qFormat/>
    <w:pPr>
      <w:tabs>
        <w:tab w:val="center" w:pos="4153"/>
        <w:tab w:val="right" w:pos="8306"/>
      </w:tabs>
      <w:snapToGrid w:val="0"/>
    </w:pPr>
    <w:rPr>
      <w:rFonts w:ascii="Calibri" w:hAnsi="Calibri"/>
      <w:sz w:val="18"/>
      <w:szCs w:val="18"/>
    </w:rPr>
  </w:style>
  <w:style w:type="paragraph" w:styleId="af3">
    <w:name w:val="Plain Text"/>
    <w:basedOn w:val="a0"/>
    <w:link w:val="af4"/>
    <w:uiPriority w:val="99"/>
    <w:pPr>
      <w:widowControl w:val="0"/>
      <w:jc w:val="both"/>
    </w:pPr>
    <w:rPr>
      <w:rFonts w:hAnsi="Courier New" w:cs="Times New Roman"/>
      <w:kern w:val="2"/>
      <w:szCs w:val="20"/>
    </w:rPr>
  </w:style>
  <w:style w:type="paragraph" w:styleId="ae">
    <w:name w:val="Title"/>
    <w:basedOn w:val="a0"/>
    <w:next w:val="a0"/>
    <w:link w:val="ad"/>
    <w:qFormat/>
    <w:pPr>
      <w:widowControl w:val="0"/>
      <w:spacing w:line="360" w:lineRule="auto"/>
      <w:jc w:val="center"/>
      <w:outlineLvl w:val="0"/>
    </w:pPr>
    <w:rPr>
      <w:rFonts w:ascii="Cambria" w:eastAsia="黑体" w:hAnsi="Cambria" w:cs="Times New Roman"/>
      <w:b/>
      <w:bCs/>
      <w:sz w:val="30"/>
      <w:szCs w:val="32"/>
    </w:rPr>
  </w:style>
  <w:style w:type="paragraph" w:customStyle="1" w:styleId="af5">
    <w:name w:val="试卷标题"/>
    <w:basedOn w:val="a0"/>
    <w:pPr>
      <w:jc w:val="center"/>
    </w:pPr>
    <w:rPr>
      <w:b/>
      <w:sz w:val="32"/>
    </w:rPr>
  </w:style>
  <w:style w:type="paragraph" w:customStyle="1" w:styleId="Roman">
    <w:name w:val="Roman斜体"/>
    <w:basedOn w:val="a0"/>
    <w:pPr>
      <w:spacing w:line="0" w:lineRule="atLeast"/>
      <w:jc w:val="center"/>
    </w:pPr>
    <w:rPr>
      <w:i/>
      <w:iCs/>
      <w:szCs w:val="20"/>
    </w:rPr>
  </w:style>
  <w:style w:type="paragraph" w:customStyle="1" w:styleId="a">
    <w:name w:val="题目编号"/>
    <w:basedOn w:val="a0"/>
    <w:qFormat/>
    <w:pPr>
      <w:numPr>
        <w:numId w:val="1"/>
      </w:numPr>
      <w:tabs>
        <w:tab w:val="left" w:pos="425"/>
      </w:tabs>
      <w:spacing w:line="288" w:lineRule="auto"/>
    </w:pPr>
    <w:rPr>
      <w:szCs w:val="18"/>
    </w:rPr>
  </w:style>
  <w:style w:type="paragraph" w:customStyle="1" w:styleId="af6">
    <w:name w:val="选项对齐"/>
    <w:basedOn w:val="a0"/>
    <w:qFormat/>
    <w:pPr>
      <w:tabs>
        <w:tab w:val="left" w:pos="480"/>
        <w:tab w:val="left" w:pos="3120"/>
        <w:tab w:val="left" w:pos="5760"/>
        <w:tab w:val="left" w:pos="8400"/>
      </w:tabs>
      <w:spacing w:line="288" w:lineRule="auto"/>
      <w:ind w:leftChars="180" w:left="180" w:hangingChars="250" w:hanging="198"/>
    </w:pPr>
  </w:style>
  <w:style w:type="paragraph" w:customStyle="1" w:styleId="af7">
    <w:name w:val="试卷说明"/>
    <w:basedOn w:val="a0"/>
    <w:pPr>
      <w:jc w:val="center"/>
    </w:pPr>
    <w:rPr>
      <w:b/>
    </w:rPr>
  </w:style>
  <w:style w:type="paragraph" w:customStyle="1" w:styleId="DefaultParagraph">
    <w:name w:val="DefaultParagraph"/>
    <w:rPr>
      <w:kern w:val="2"/>
      <w:szCs w:val="22"/>
    </w:rPr>
  </w:style>
  <w:style w:type="paragraph" w:customStyle="1" w:styleId="af8">
    <w:name w:val="题型介绍"/>
    <w:basedOn w:val="a0"/>
    <w:rPr>
      <w:b/>
    </w:rPr>
  </w:style>
  <w:style w:type="table" w:styleId="af9">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xt">
    <w:name w:val="next"/>
    <w:basedOn w:val="a1"/>
    <w:rsid w:val="00C06FEA"/>
  </w:style>
  <w:style w:type="character" w:customStyle="1" w:styleId="af4">
    <w:name w:val="纯文本 字符"/>
    <w:basedOn w:val="a1"/>
    <w:link w:val="af3"/>
    <w:uiPriority w:val="99"/>
    <w:rsid w:val="0080713B"/>
    <w:rPr>
      <w:rFonts w:hAnsi="Courier New" w:cs="Times New Roman"/>
      <w:kern w:val="2"/>
      <w:szCs w:val="20"/>
    </w:rPr>
  </w:style>
  <w:style w:type="character" w:customStyle="1" w:styleId="20">
    <w:name w:val="标题 2 字符"/>
    <w:basedOn w:val="a1"/>
    <w:link w:val="2"/>
    <w:uiPriority w:val="9"/>
    <w:rsid w:val="0080713B"/>
    <w:rPr>
      <w:rFonts w:ascii="Arial" w:eastAsia="黑体" w:hAnsi="Arial" w:cs="Times New Roman"/>
      <w:b/>
      <w:bCs/>
      <w:sz w:val="32"/>
      <w:szCs w:val="32"/>
    </w:rPr>
  </w:style>
  <w:style w:type="character" w:customStyle="1" w:styleId="40">
    <w:name w:val="标题 4 字符"/>
    <w:basedOn w:val="a1"/>
    <w:link w:val="4"/>
    <w:uiPriority w:val="9"/>
    <w:rsid w:val="00CE6742"/>
    <w:rPr>
      <w:rFonts w:ascii="Arial" w:eastAsia="黑体" w:hAnsi="Arial" w:cs="Times New Roman"/>
      <w:b/>
      <w:bCs/>
      <w:kern w:val="2"/>
      <w:sz w:val="28"/>
      <w:szCs w:val="28"/>
    </w:rPr>
  </w:style>
  <w:style w:type="character" w:customStyle="1" w:styleId="50">
    <w:name w:val="标题 5 字符"/>
    <w:basedOn w:val="a1"/>
    <w:link w:val="5"/>
    <w:uiPriority w:val="9"/>
    <w:rsid w:val="00CE6742"/>
    <w:rPr>
      <w:rFonts w:cs="Times New Roman"/>
      <w:b/>
      <w:bCs/>
      <w:kern w:val="2"/>
      <w:sz w:val="28"/>
      <w:szCs w:val="28"/>
    </w:rPr>
  </w:style>
  <w:style w:type="character" w:customStyle="1" w:styleId="60">
    <w:name w:val="标题 6 字符"/>
    <w:basedOn w:val="a1"/>
    <w:link w:val="6"/>
    <w:uiPriority w:val="9"/>
    <w:rsid w:val="00CE6742"/>
    <w:rPr>
      <w:rFonts w:ascii="Arial" w:eastAsia="黑体" w:hAnsi="Arial" w:cs="Times New Roman"/>
      <w:b/>
      <w:bCs/>
      <w:kern w:val="2"/>
      <w:sz w:val="24"/>
      <w:szCs w:val="24"/>
    </w:rPr>
  </w:style>
  <w:style w:type="character" w:customStyle="1" w:styleId="70">
    <w:name w:val="标题 7 字符"/>
    <w:basedOn w:val="a1"/>
    <w:link w:val="7"/>
    <w:uiPriority w:val="9"/>
    <w:rsid w:val="00CE6742"/>
    <w:rPr>
      <w:rFonts w:cs="Times New Roman"/>
      <w:b/>
      <w:bCs/>
      <w:kern w:val="2"/>
      <w:sz w:val="24"/>
      <w:szCs w:val="24"/>
    </w:rPr>
  </w:style>
  <w:style w:type="character" w:customStyle="1" w:styleId="80">
    <w:name w:val="标题 8 字符"/>
    <w:basedOn w:val="a1"/>
    <w:link w:val="8"/>
    <w:uiPriority w:val="9"/>
    <w:rsid w:val="00CE6742"/>
    <w:rPr>
      <w:rFonts w:ascii="Arial" w:eastAsia="黑体" w:hAnsi="Arial" w:cs="Times New Roman"/>
      <w:kern w:val="2"/>
      <w:sz w:val="24"/>
      <w:szCs w:val="24"/>
    </w:rPr>
  </w:style>
  <w:style w:type="paragraph" w:customStyle="1" w:styleId="afa">
    <w:name w:val="清大"/>
    <w:basedOn w:val="ac"/>
    <w:link w:val="Char"/>
    <w:qFormat/>
    <w:rsid w:val="00CE6742"/>
    <w:pPr>
      <w:tabs>
        <w:tab w:val="left" w:pos="7200"/>
      </w:tabs>
    </w:pPr>
  </w:style>
  <w:style w:type="character" w:customStyle="1" w:styleId="Char">
    <w:name w:val="清大 Char"/>
    <w:basedOn w:val="ab"/>
    <w:link w:val="afa"/>
    <w:rsid w:val="00CE6742"/>
    <w:rPr>
      <w:rFonts w:ascii="Calibri" w:eastAsia="宋体" w:hAnsi="Calibri"/>
      <w:sz w:val="18"/>
      <w:szCs w:val="18"/>
      <w:lang w:bidi="ar-SA"/>
    </w:rPr>
  </w:style>
  <w:style w:type="numbering" w:customStyle="1" w:styleId="11">
    <w:name w:val="无列表1"/>
    <w:next w:val="a3"/>
    <w:uiPriority w:val="99"/>
    <w:semiHidden/>
    <w:unhideWhenUsed/>
    <w:rsid w:val="00CE6742"/>
  </w:style>
  <w:style w:type="numbering" w:customStyle="1" w:styleId="21">
    <w:name w:val="无列表2"/>
    <w:next w:val="a3"/>
    <w:uiPriority w:val="99"/>
    <w:semiHidden/>
    <w:unhideWhenUsed/>
    <w:rsid w:val="00CE6742"/>
  </w:style>
  <w:style w:type="numbering" w:customStyle="1" w:styleId="31">
    <w:name w:val="无列表3"/>
    <w:next w:val="a3"/>
    <w:uiPriority w:val="99"/>
    <w:semiHidden/>
    <w:unhideWhenUsed/>
    <w:rsid w:val="00CE6742"/>
  </w:style>
  <w:style w:type="numbering" w:customStyle="1" w:styleId="41">
    <w:name w:val="无列表4"/>
    <w:next w:val="a3"/>
    <w:uiPriority w:val="99"/>
    <w:semiHidden/>
    <w:unhideWhenUsed/>
    <w:rsid w:val="00CE6742"/>
  </w:style>
  <w:style w:type="character" w:customStyle="1" w:styleId="10">
    <w:name w:val="标题 1 字符"/>
    <w:basedOn w:val="a1"/>
    <w:link w:val="1"/>
    <w:uiPriority w:val="9"/>
    <w:rsid w:val="00CE6742"/>
    <w:rPr>
      <w:b/>
      <w:bCs/>
      <w:kern w:val="44"/>
      <w:sz w:val="44"/>
      <w:szCs w:val="44"/>
    </w:rPr>
  </w:style>
  <w:style w:type="character" w:customStyle="1" w:styleId="30">
    <w:name w:val="标题 3 字符"/>
    <w:basedOn w:val="a1"/>
    <w:link w:val="3"/>
    <w:uiPriority w:val="9"/>
    <w:rsid w:val="00CE6742"/>
    <w:rPr>
      <w:b/>
      <w:bCs/>
      <w:sz w:val="27"/>
      <w:szCs w:val="27"/>
    </w:rPr>
  </w:style>
  <w:style w:type="numbering" w:customStyle="1" w:styleId="51">
    <w:name w:val="无列表5"/>
    <w:next w:val="a3"/>
    <w:uiPriority w:val="99"/>
    <w:semiHidden/>
    <w:unhideWhenUsed/>
    <w:rsid w:val="00CE6742"/>
  </w:style>
  <w:style w:type="numbering" w:customStyle="1" w:styleId="61">
    <w:name w:val="无列表6"/>
    <w:next w:val="a3"/>
    <w:uiPriority w:val="99"/>
    <w:semiHidden/>
    <w:unhideWhenUsed/>
    <w:rsid w:val="00CE6742"/>
  </w:style>
  <w:style w:type="character" w:customStyle="1" w:styleId="1Char">
    <w:name w:val="标题 1 Char"/>
    <w:uiPriority w:val="9"/>
    <w:rsid w:val="00CE6742"/>
    <w:rPr>
      <w:rFonts w:ascii="Calibri" w:eastAsia="宋体" w:hAnsi="Calibri" w:cs="Times New Roman"/>
      <w:b/>
      <w:bCs/>
      <w:kern w:val="44"/>
      <w:sz w:val="44"/>
      <w:szCs w:val="44"/>
    </w:rPr>
  </w:style>
  <w:style w:type="character" w:customStyle="1" w:styleId="2Char">
    <w:name w:val="标题 2 Char"/>
    <w:uiPriority w:val="9"/>
    <w:semiHidden/>
    <w:rsid w:val="00CE6742"/>
    <w:rPr>
      <w:rFonts w:ascii="Cambria" w:eastAsia="宋体" w:hAnsi="Cambria" w:cs="Times New Roman"/>
      <w:b/>
      <w:bCs/>
      <w:sz w:val="32"/>
      <w:szCs w:val="32"/>
    </w:rPr>
  </w:style>
  <w:style w:type="character" w:customStyle="1" w:styleId="3Char">
    <w:name w:val="标题 3 Char"/>
    <w:uiPriority w:val="9"/>
    <w:semiHidden/>
    <w:rsid w:val="00CE6742"/>
    <w:rPr>
      <w:rFonts w:ascii="Calibri" w:eastAsia="宋体" w:hAnsi="Calibri" w:cs="Times New Roman"/>
      <w:b/>
      <w:bCs/>
      <w:sz w:val="32"/>
      <w:szCs w:val="32"/>
    </w:rPr>
  </w:style>
  <w:style w:type="character" w:customStyle="1" w:styleId="4Char">
    <w:name w:val="标题 4 Char"/>
    <w:uiPriority w:val="9"/>
    <w:semiHidden/>
    <w:rsid w:val="00CE6742"/>
    <w:rPr>
      <w:rFonts w:ascii="Cambria" w:eastAsia="宋体" w:hAnsi="Cambria" w:cs="Times New Roman"/>
      <w:b/>
      <w:bCs/>
      <w:sz w:val="28"/>
      <w:szCs w:val="28"/>
    </w:rPr>
  </w:style>
  <w:style w:type="character" w:customStyle="1" w:styleId="5Char">
    <w:name w:val="标题 5 Char"/>
    <w:uiPriority w:val="9"/>
    <w:semiHidden/>
    <w:rsid w:val="00CE6742"/>
    <w:rPr>
      <w:rFonts w:ascii="Calibri" w:eastAsia="宋体" w:hAnsi="Calibri" w:cs="Times New Roman"/>
      <w:b/>
      <w:bCs/>
      <w:sz w:val="28"/>
      <w:szCs w:val="28"/>
    </w:rPr>
  </w:style>
  <w:style w:type="character" w:customStyle="1" w:styleId="6Char">
    <w:name w:val="标题 6 Char"/>
    <w:uiPriority w:val="9"/>
    <w:semiHidden/>
    <w:rsid w:val="00CE6742"/>
    <w:rPr>
      <w:rFonts w:ascii="Cambria" w:eastAsia="宋体" w:hAnsi="Cambria" w:cs="Times New Roman"/>
      <w:b/>
      <w:bCs/>
      <w:sz w:val="24"/>
      <w:szCs w:val="24"/>
    </w:rPr>
  </w:style>
  <w:style w:type="character" w:customStyle="1" w:styleId="7Char">
    <w:name w:val="标题 7 Char"/>
    <w:uiPriority w:val="9"/>
    <w:semiHidden/>
    <w:rsid w:val="00CE6742"/>
    <w:rPr>
      <w:rFonts w:ascii="Calibri" w:eastAsia="宋体" w:hAnsi="Calibri" w:cs="Times New Roman"/>
      <w:b/>
      <w:bCs/>
      <w:sz w:val="24"/>
      <w:szCs w:val="24"/>
    </w:rPr>
  </w:style>
  <w:style w:type="character" w:customStyle="1" w:styleId="8Char">
    <w:name w:val="标题 8 Char"/>
    <w:uiPriority w:val="9"/>
    <w:semiHidden/>
    <w:rsid w:val="00CE6742"/>
    <w:rPr>
      <w:rFonts w:ascii="Cambria" w:eastAsia="宋体" w:hAnsi="Cambria" w:cs="Times New Roman"/>
      <w:sz w:val="24"/>
      <w:szCs w:val="24"/>
    </w:rPr>
  </w:style>
  <w:style w:type="character" w:customStyle="1" w:styleId="Char0">
    <w:name w:val="纯文本 Char"/>
    <w:uiPriority w:val="99"/>
    <w:rsid w:val="00CE6742"/>
    <w:rPr>
      <w:rFonts w:ascii="宋体" w:eastAsia="宋体" w:hAnsi="Courier New" w:cs="Courier New"/>
      <w:szCs w:val="21"/>
    </w:rPr>
  </w:style>
  <w:style w:type="character" w:customStyle="1" w:styleId="Char1">
    <w:name w:val="页眉 Char"/>
    <w:uiPriority w:val="99"/>
    <w:rsid w:val="00CE6742"/>
    <w:rPr>
      <w:rFonts w:ascii="Calibri" w:eastAsia="宋体" w:hAnsi="Calibri" w:cs="Times New Roman"/>
      <w:sz w:val="18"/>
      <w:szCs w:val="18"/>
    </w:rPr>
  </w:style>
  <w:style w:type="character" w:customStyle="1" w:styleId="Char2">
    <w:name w:val="页脚 Char"/>
    <w:uiPriority w:val="99"/>
    <w:rsid w:val="00CE6742"/>
    <w:rPr>
      <w:rFonts w:ascii="Calibri" w:eastAsia="宋体" w:hAnsi="Calibri" w:cs="Times New Roman"/>
      <w:sz w:val="18"/>
      <w:szCs w:val="18"/>
    </w:rPr>
  </w:style>
  <w:style w:type="paragraph" w:styleId="afb">
    <w:name w:val="Balloon Text"/>
    <w:basedOn w:val="a0"/>
    <w:link w:val="12"/>
    <w:uiPriority w:val="99"/>
    <w:semiHidden/>
    <w:unhideWhenUsed/>
    <w:rsid w:val="00CE6742"/>
    <w:pPr>
      <w:widowControl w:val="0"/>
      <w:jc w:val="both"/>
    </w:pPr>
    <w:rPr>
      <w:rFonts w:ascii="Calibri" w:hAnsi="Calibri" w:cs="Times New Roman"/>
      <w:kern w:val="2"/>
      <w:sz w:val="18"/>
      <w:szCs w:val="18"/>
    </w:rPr>
  </w:style>
  <w:style w:type="character" w:customStyle="1" w:styleId="afc">
    <w:name w:val="批注框文本 字符"/>
    <w:basedOn w:val="a1"/>
    <w:uiPriority w:val="99"/>
    <w:semiHidden/>
    <w:rsid w:val="00CE6742"/>
    <w:rPr>
      <w:rFonts w:ascii="宋体"/>
      <w:sz w:val="18"/>
      <w:szCs w:val="18"/>
    </w:rPr>
  </w:style>
  <w:style w:type="character" w:customStyle="1" w:styleId="12">
    <w:name w:val="批注框文本 字符1"/>
    <w:link w:val="afb"/>
    <w:uiPriority w:val="99"/>
    <w:semiHidden/>
    <w:rsid w:val="00CE6742"/>
    <w:rPr>
      <w:rFonts w:ascii="Calibri" w:hAnsi="Calibri" w:cs="Times New Roman"/>
      <w:kern w:val="2"/>
      <w:sz w:val="18"/>
      <w:szCs w:val="18"/>
    </w:rPr>
  </w:style>
  <w:style w:type="paragraph" w:styleId="afd">
    <w:name w:val="No Spacing"/>
    <w:link w:val="afe"/>
    <w:uiPriority w:val="1"/>
    <w:qFormat/>
    <w:rsid w:val="00CE6742"/>
    <w:rPr>
      <w:rFonts w:cs="Times New Roman"/>
      <w:sz w:val="22"/>
      <w:szCs w:val="22"/>
    </w:rPr>
  </w:style>
  <w:style w:type="character" w:customStyle="1" w:styleId="afe">
    <w:name w:val="无间隔 字符"/>
    <w:basedOn w:val="a1"/>
    <w:link w:val="afd"/>
    <w:uiPriority w:val="1"/>
    <w:rsid w:val="00CE6742"/>
    <w:rPr>
      <w:rFonts w:cs="Times New Roman"/>
      <w:sz w:val="22"/>
      <w:szCs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25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enyanch/Library/Group%20Containers/UBF8T346G9.Office/User%20Content.localized/Templates.localized/&#38160;&#24605;&#32451;&#20064;&#25991;&#26723;%20-%20&#26080;&#27700;&#2136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锐思练习文档 - 无水印.dotx</Template>
  <TotalTime>0</TotalTime>
  <Pages>1</Pages>
  <Words>0</Words>
  <Characters>1</Characters>
  <Application>Microsoft Office Word</Application>
  <DocSecurity>0</DocSecurity>
  <PresentationFormat/>
  <Lines>1</Lines>
  <Paragraphs>1</Paragraphs>
  <Slides>0</Slides>
  <Notes>0</Notes>
  <HiddenSlides>0</HiddenSlides>
  <MMClips>0</MMClips>
  <ScaleCrop>false</ScaleCrop>
  <Manager/>
  <Company>锐思清大教育</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2021-01-21T13:52:40Z</dcterms:created>
  <dcterms:modified xsi:type="dcterms:W3CDTF">2021-01-21T13:52:40Z</dcterms:modified>
</cp:coreProperties>
</file>

<file path=docProps/custom.xml><?xml version="1.0" encoding="utf-8"?>
<Properties xmlns="http://schemas.openxmlformats.org/officeDocument/2006/custom-properties" xmlns:vt="http://schemas.openxmlformats.org/officeDocument/2006/docPropsVTypes"/>
</file>